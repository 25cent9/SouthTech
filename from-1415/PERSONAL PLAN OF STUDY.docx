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Myriad Pro" w:eastAsia="Times New Roman" w:hAnsi="Myriad Pro" w:cs="Times New Roman"/>
          <w:b/>
          <w:sz w:val="72"/>
          <w:szCs w:val="36"/>
        </w:rPr>
        <w:id w:val="1824397289"/>
        <w:lock w:val="contentLocked"/>
        <w:placeholder>
          <w:docPart w:val="DefaultPlaceholder_1082065158"/>
        </w:placeholder>
        <w:group/>
      </w:sdtPr>
      <w:sdtEndPr>
        <w:rPr>
          <w:b w:val="0"/>
          <w:sz w:val="24"/>
          <w:szCs w:val="24"/>
        </w:rPr>
      </w:sdtEndPr>
      <w:sdtContent>
        <w:p w:rsidR="00851B8A" w:rsidRPr="00EA5E01" w:rsidRDefault="009B6439" w:rsidP="00A248DE">
          <w:pPr>
            <w:spacing w:after="0" w:line="240" w:lineRule="auto"/>
            <w:jc w:val="center"/>
            <w:rPr>
              <w:rFonts w:ascii="Myriad Pro" w:eastAsia="Times New Roman" w:hAnsi="Myriad Pro" w:cs="Times New Roman"/>
              <w:b/>
              <w:sz w:val="72"/>
              <w:szCs w:val="36"/>
            </w:rPr>
          </w:pPr>
          <w:r w:rsidRPr="00EA5E01">
            <w:rPr>
              <w:rFonts w:ascii="Myriad Pro" w:eastAsia="Times New Roman" w:hAnsi="Myriad Pro" w:cs="Times New Roman"/>
              <w:b/>
              <w:sz w:val="72"/>
              <w:szCs w:val="36"/>
            </w:rPr>
            <w:t>PERSONAL PLAN OF STUDY</w:t>
          </w:r>
        </w:p>
        <w:p w:rsidR="00EA5E01" w:rsidRPr="00EA5E01" w:rsidRDefault="00EA5E01" w:rsidP="00FF459A">
          <w:pPr>
            <w:spacing w:after="0" w:line="240" w:lineRule="auto"/>
            <w:jc w:val="center"/>
            <w:rPr>
              <w:rFonts w:ascii="Myriad Pro" w:eastAsia="Times New Roman" w:hAnsi="Myriad Pro" w:cs="Times New Roman"/>
              <w:sz w:val="32"/>
              <w:szCs w:val="36"/>
            </w:rPr>
          </w:pPr>
          <w:r w:rsidRPr="00EA5E01">
            <w:rPr>
              <w:rFonts w:ascii="Myriad Pro" w:eastAsia="Times New Roman" w:hAnsi="Myriad Pro" w:cs="Times New Roman"/>
              <w:noProof/>
              <w:sz w:val="32"/>
              <w:szCs w:val="36"/>
            </w:rPr>
            <w:drawing>
              <wp:inline distT="0" distB="0" distL="0" distR="0" wp14:anchorId="6C745154" wp14:editId="4561073D">
                <wp:extent cx="981075" cy="936481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tlogo (2)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8653" cy="9341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51B8A" w:rsidRPr="00EA5E01" w:rsidRDefault="00851B8A" w:rsidP="00C96D7A">
          <w:pPr>
            <w:spacing w:after="0" w:line="240" w:lineRule="auto"/>
            <w:jc w:val="center"/>
            <w:rPr>
              <w:rFonts w:ascii="Myriad Pro" w:eastAsia="Times New Roman" w:hAnsi="Myriad Pro" w:cs="Times New Roman"/>
              <w:szCs w:val="36"/>
            </w:rPr>
          </w:pPr>
        </w:p>
        <w:p w:rsidR="00A248DE" w:rsidRDefault="0058354A" w:rsidP="00403A88">
          <w:pPr>
            <w:spacing w:after="0" w:line="240" w:lineRule="auto"/>
            <w:rPr>
              <w:rFonts w:ascii="Myriad Pro" w:eastAsia="Times New Roman" w:hAnsi="Myriad Pro" w:cs="Times New Roman"/>
              <w:szCs w:val="36"/>
            </w:rPr>
          </w:pPr>
          <w:sdt>
            <w:sdtPr>
              <w:rPr>
                <w:rFonts w:ascii="Myriad Pro" w:eastAsia="Times New Roman" w:hAnsi="Myriad Pro" w:cs="Times New Roman"/>
                <w:szCs w:val="36"/>
              </w:rPr>
              <w:alias w:val="Enter Name Frist, Last"/>
              <w:tag w:val="Enter Name Frist, Last"/>
              <w:id w:val="-2117588754"/>
              <w:placeholder>
                <w:docPart w:val="005C0A7E6D7C4C3491BA00A060C0461E"/>
              </w:placeholder>
            </w:sdtPr>
            <w:sdtEndPr/>
            <w:sdtContent>
              <w:r w:rsidR="00AA3596">
                <w:rPr>
                  <w:rFonts w:ascii="Myriad Pro" w:eastAsia="Times New Roman" w:hAnsi="Myriad Pro" w:cs="Times New Roman"/>
                  <w:szCs w:val="36"/>
                </w:rPr>
                <w:t xml:space="preserve">Innocent </w:t>
              </w:r>
              <w:proofErr w:type="spellStart"/>
              <w:r w:rsidR="00AA3596">
                <w:rPr>
                  <w:rFonts w:ascii="Myriad Pro" w:eastAsia="Times New Roman" w:hAnsi="Myriad Pro" w:cs="Times New Roman"/>
                  <w:szCs w:val="36"/>
                </w:rPr>
                <w:t>Niyibizi</w:t>
              </w:r>
              <w:proofErr w:type="spellEnd"/>
            </w:sdtContent>
          </w:sdt>
          <w:r w:rsidR="0025454D">
            <w:rPr>
              <w:rFonts w:ascii="Myriad Pro" w:eastAsia="Times New Roman" w:hAnsi="Myriad Pro" w:cs="Times New Roman"/>
              <w:szCs w:val="36"/>
            </w:rPr>
            <w:t xml:space="preserve"> </w:t>
          </w:r>
          <w:r w:rsidR="00F413F2">
            <w:rPr>
              <w:rFonts w:ascii="Myriad Pro" w:eastAsia="Times New Roman" w:hAnsi="Myriad Pro" w:cs="Times New Roman"/>
              <w:szCs w:val="36"/>
            </w:rPr>
            <w:t xml:space="preserve">       </w:t>
          </w:r>
          <w:r w:rsidR="0025454D">
            <w:rPr>
              <w:rFonts w:ascii="Myriad Pro" w:eastAsia="Times New Roman" w:hAnsi="Myriad Pro" w:cs="Times New Roman"/>
              <w:szCs w:val="36"/>
            </w:rPr>
            <w:t xml:space="preserve"> </w:t>
          </w:r>
          <w:sdt>
            <w:sdtPr>
              <w:rPr>
                <w:rFonts w:ascii="Myriad Pro" w:eastAsia="Times New Roman" w:hAnsi="Myriad Pro" w:cs="Times New Roman"/>
                <w:szCs w:val="36"/>
              </w:rPr>
              <w:alias w:val="Street Address"/>
              <w:tag w:val="Street Address"/>
              <w:id w:val="1176850486"/>
              <w:placeholder>
                <w:docPart w:val="DefaultPlaceholder_1082065158"/>
              </w:placeholder>
              <w:text/>
            </w:sdtPr>
            <w:sdtEndPr/>
            <w:sdtContent>
              <w:r w:rsidR="00AA3596">
                <w:rPr>
                  <w:rFonts w:ascii="Myriad Pro" w:eastAsia="Times New Roman" w:hAnsi="Myriad Pro" w:cs="Times New Roman"/>
                  <w:szCs w:val="36"/>
                </w:rPr>
                <w:t>4845 Turley Mill Rd</w:t>
              </w:r>
            </w:sdtContent>
          </w:sdt>
          <w:r w:rsidR="00FF459A">
            <w:rPr>
              <w:rFonts w:ascii="Myriad Pro" w:eastAsia="Times New Roman" w:hAnsi="Myriad Pro" w:cs="Times New Roman"/>
              <w:szCs w:val="36"/>
            </w:rPr>
            <w:t xml:space="preserve">, </w:t>
          </w:r>
          <w:r w:rsidR="00A248DE">
            <w:rPr>
              <w:rFonts w:ascii="Myriad Pro" w:eastAsia="Times New Roman" w:hAnsi="Myriad Pro" w:cs="Times New Roman"/>
              <w:szCs w:val="36"/>
            </w:rPr>
            <w:t xml:space="preserve">St. Louis, MO </w:t>
          </w:r>
          <w:r w:rsidR="00F413F2">
            <w:rPr>
              <w:rFonts w:ascii="Myriad Pro" w:eastAsia="Times New Roman" w:hAnsi="Myriad Pro" w:cs="Times New Roman"/>
              <w:szCs w:val="36"/>
            </w:rPr>
            <w:t xml:space="preserve">   </w:t>
          </w:r>
          <w:r w:rsidR="00851B8A" w:rsidRPr="00EA5E01">
            <w:rPr>
              <w:rFonts w:ascii="Myriad Pro" w:eastAsia="Times New Roman" w:hAnsi="Myriad Pro" w:cs="Times New Roman"/>
              <w:szCs w:val="36"/>
            </w:rPr>
            <w:t xml:space="preserve"> </w:t>
          </w:r>
          <w:sdt>
            <w:sdtPr>
              <w:rPr>
                <w:rFonts w:ascii="Myriad Pro" w:eastAsia="Times New Roman" w:hAnsi="Myriad Pro" w:cs="Times New Roman"/>
                <w:szCs w:val="36"/>
              </w:rPr>
              <w:alias w:val="Enter Zip Code"/>
              <w:tag w:val="Enter Zip Code"/>
              <w:id w:val="1991447662"/>
              <w:placeholder>
                <w:docPart w:val="DefaultPlaceholder_1082065158"/>
              </w:placeholder>
              <w:text/>
            </w:sdtPr>
            <w:sdtEndPr/>
            <w:sdtContent>
              <w:r w:rsidR="00AA3596">
                <w:rPr>
                  <w:rFonts w:ascii="Myriad Pro" w:eastAsia="Times New Roman" w:hAnsi="Myriad Pro" w:cs="Times New Roman"/>
                  <w:szCs w:val="36"/>
                </w:rPr>
                <w:t>63129</w:t>
              </w:r>
            </w:sdtContent>
          </w:sdt>
        </w:p>
        <w:p w:rsidR="007A4003" w:rsidRPr="00EA5E01" w:rsidRDefault="00C96D7A" w:rsidP="00403A88">
          <w:pPr>
            <w:spacing w:after="0" w:line="240" w:lineRule="auto"/>
            <w:rPr>
              <w:rFonts w:ascii="Myriad Pro" w:eastAsia="Times New Roman" w:hAnsi="Myriad Pro" w:cs="Times New Roman"/>
              <w:szCs w:val="36"/>
            </w:rPr>
          </w:pPr>
          <w:r w:rsidRPr="00EA5E01">
            <w:rPr>
              <w:rFonts w:ascii="Myriad Pro" w:eastAsia="Times New Roman" w:hAnsi="Myriad Pro" w:cs="Times New Roman"/>
              <w:szCs w:val="36"/>
            </w:rPr>
            <w:t>(</w:t>
          </w:r>
          <w:sdt>
            <w:sdtPr>
              <w:rPr>
                <w:rFonts w:ascii="Myriad Pro" w:eastAsia="Times New Roman" w:hAnsi="Myriad Pro" w:cs="Times New Roman"/>
                <w:szCs w:val="36"/>
              </w:rPr>
              <w:alias w:val="Area code"/>
              <w:tag w:val="Area code"/>
              <w:id w:val="-1328665612"/>
              <w:placeholder>
                <w:docPart w:val="005C0A7E6D7C4C3491BA00A060C0461E"/>
              </w:placeholder>
            </w:sdtPr>
            <w:sdtEndPr/>
            <w:sdtContent>
              <w:r w:rsidR="00AC253A">
                <w:rPr>
                  <w:rFonts w:ascii="Myriad Pro" w:eastAsia="Times New Roman" w:hAnsi="Myriad Pro" w:cs="Times New Roman"/>
                  <w:szCs w:val="36"/>
                </w:rPr>
                <w:t>Area Code</w:t>
              </w:r>
            </w:sdtContent>
          </w:sdt>
          <w:r w:rsidRPr="00EA5E01">
            <w:rPr>
              <w:rFonts w:ascii="Myriad Pro" w:eastAsia="Times New Roman" w:hAnsi="Myriad Pro" w:cs="Times New Roman"/>
              <w:szCs w:val="36"/>
            </w:rPr>
            <w:t xml:space="preserve">) </w:t>
          </w:r>
          <w:sdt>
            <w:sdtPr>
              <w:rPr>
                <w:rFonts w:ascii="Myriad Pro" w:eastAsia="Times New Roman" w:hAnsi="Myriad Pro" w:cs="Times New Roman"/>
                <w:szCs w:val="36"/>
              </w:rPr>
              <w:alias w:val="Cell Phone"/>
              <w:tag w:val="Cell Phone "/>
              <w:id w:val="1867555815"/>
              <w:placeholder>
                <w:docPart w:val="005C0A7E6D7C4C3491BA00A060C0461E"/>
              </w:placeholder>
            </w:sdtPr>
            <w:sdtEndPr/>
            <w:sdtContent>
              <w:r w:rsidR="00AC253A">
                <w:rPr>
                  <w:rFonts w:ascii="Myriad Pro" w:eastAsia="Times New Roman" w:hAnsi="Myriad Pro" w:cs="Times New Roman"/>
                  <w:szCs w:val="36"/>
                </w:rPr>
                <w:t>Cell-Phone</w:t>
              </w:r>
            </w:sdtContent>
          </w:sdt>
          <w:r w:rsidR="00A248DE">
            <w:rPr>
              <w:rFonts w:ascii="Myriad Pro" w:eastAsia="Times New Roman" w:hAnsi="Myriad Pro" w:cs="Times New Roman"/>
              <w:szCs w:val="36"/>
            </w:rPr>
            <w:t xml:space="preserve">   </w:t>
          </w:r>
          <w:r w:rsidR="00F413F2">
            <w:rPr>
              <w:rFonts w:ascii="Myriad Pro" w:eastAsia="Times New Roman" w:hAnsi="Myriad Pro" w:cs="Times New Roman"/>
              <w:szCs w:val="36"/>
            </w:rPr>
            <w:t xml:space="preserve">      </w:t>
          </w:r>
          <w:r w:rsidR="00851B8A" w:rsidRPr="00EA5E01">
            <w:rPr>
              <w:rFonts w:ascii="Myriad Pro" w:eastAsia="Times New Roman" w:hAnsi="Myriad Pro" w:cs="Times New Roman"/>
              <w:szCs w:val="36"/>
            </w:rPr>
            <w:t xml:space="preserve"> </w:t>
          </w:r>
          <w:sdt>
            <w:sdtPr>
              <w:rPr>
                <w:rFonts w:ascii="Myriad Pro" w:eastAsia="Times New Roman" w:hAnsi="Myriad Pro" w:cs="Times New Roman"/>
                <w:szCs w:val="36"/>
              </w:rPr>
              <w:alias w:val="Email Address"/>
              <w:tag w:val="Email Address"/>
              <w:id w:val="-1086076524"/>
              <w:placeholder>
                <w:docPart w:val="005C0A7E6D7C4C3491BA00A060C0461E"/>
              </w:placeholder>
            </w:sdtPr>
            <w:sdtEndPr/>
            <w:sdtContent>
              <w:r w:rsidR="00AC253A">
                <w:rPr>
                  <w:rFonts w:ascii="Myriad Pro" w:eastAsia="Times New Roman" w:hAnsi="Myriad Pro" w:cs="Times New Roman"/>
                  <w:szCs w:val="36"/>
                </w:rPr>
                <w:t>Email Address</w:t>
              </w:r>
            </w:sdtContent>
          </w:sdt>
          <w:r w:rsidR="00403A88" w:rsidRPr="00EA5E01">
            <w:rPr>
              <w:rFonts w:ascii="Myriad Pro" w:eastAsia="Times New Roman" w:hAnsi="Myriad Pro" w:cs="Times New Roman"/>
              <w:szCs w:val="36"/>
            </w:rPr>
            <w:t xml:space="preserve"> </w:t>
          </w:r>
        </w:p>
        <w:p w:rsidR="009B6439" w:rsidRPr="00EA5E01" w:rsidRDefault="009B6439" w:rsidP="00403A88">
          <w:pPr>
            <w:spacing w:after="0" w:line="240" w:lineRule="auto"/>
            <w:rPr>
              <w:rFonts w:ascii="Myriad Pro" w:eastAsia="Times New Roman" w:hAnsi="Myriad Pro" w:cs="Times New Roman"/>
              <w:sz w:val="24"/>
              <w:szCs w:val="24"/>
            </w:rPr>
          </w:pPr>
        </w:p>
        <w:p w:rsidR="00C96D7A" w:rsidRPr="00EA5E01" w:rsidRDefault="003261B9" w:rsidP="00403A88">
          <w:pPr>
            <w:spacing w:after="0" w:line="240" w:lineRule="auto"/>
            <w:rPr>
              <w:rFonts w:ascii="Myriad Pro" w:eastAsia="Times New Roman" w:hAnsi="Myriad Pro" w:cs="Times New Roman"/>
              <w:szCs w:val="36"/>
            </w:rPr>
          </w:pPr>
          <w:r>
            <w:rPr>
              <w:rFonts w:ascii="Myriad Pro" w:eastAsia="Times New Roman" w:hAnsi="Myriad Pro" w:cs="Times New Roman"/>
              <w:b/>
              <w:sz w:val="24"/>
              <w:szCs w:val="24"/>
            </w:rPr>
            <w:t>I am in the A+ Pr</w:t>
          </w:r>
          <w:r w:rsidR="00C96D7A" w:rsidRPr="00EA5E01">
            <w:rPr>
              <w:rFonts w:ascii="Myriad Pro" w:eastAsia="Times New Roman" w:hAnsi="Myriad Pro" w:cs="Times New Roman"/>
              <w:b/>
              <w:sz w:val="24"/>
              <w:szCs w:val="24"/>
            </w:rPr>
            <w:t>ogram</w:t>
          </w:r>
          <w:r w:rsidR="00C96D7A" w:rsidRPr="00EA5E01">
            <w:rPr>
              <w:rFonts w:ascii="Myriad Pro" w:eastAsia="Times New Roman" w:hAnsi="Myriad Pro" w:cs="Times New Roman"/>
              <w:sz w:val="24"/>
              <w:szCs w:val="24"/>
            </w:rPr>
            <w:t>: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-2119666205"/>
              <w:lock w:val="sdtLocked"/>
              <w:placeholder>
                <w:docPart w:val="764EAF39496545A2A514742AE31BB898"/>
              </w:placeholder>
              <w:dropDownList>
                <w:listItem w:value="Choose an item."/>
                <w:listItem w:displayText="YES" w:value="YES"/>
                <w:listItem w:displayText="NO" w:value="NO"/>
              </w:dropDownList>
            </w:sdtPr>
            <w:sdtEndPr/>
            <w:sdtContent>
              <w:r w:rsidR="00AA3596">
                <w:rPr>
                  <w:rFonts w:ascii="Myriad Pro" w:eastAsia="Times New Roman" w:hAnsi="Myriad Pro" w:cs="Times New Roman"/>
                  <w:sz w:val="24"/>
                  <w:szCs w:val="24"/>
                </w:rPr>
                <w:t>YES</w:t>
              </w:r>
            </w:sdtContent>
          </w:sdt>
          <w:r w:rsidR="007A4003" w:rsidRPr="00EA5E01">
            <w:rPr>
              <w:rFonts w:ascii="Myriad Pro" w:eastAsia="Times New Roman" w:hAnsi="Myriad Pro" w:cs="Times New Roman"/>
              <w:sz w:val="24"/>
              <w:szCs w:val="24"/>
            </w:rPr>
            <w:t xml:space="preserve"> </w:t>
          </w:r>
          <w:r w:rsidR="009B6439" w:rsidRPr="00EA5E01">
            <w:rPr>
              <w:rFonts w:ascii="Myriad Pro" w:eastAsia="Times New Roman" w:hAnsi="Myriad Pro" w:cs="Times New Roman"/>
              <w:b/>
              <w:sz w:val="24"/>
              <w:szCs w:val="24"/>
            </w:rPr>
            <w:tab/>
            <w:t>G</w:t>
          </w:r>
          <w:r w:rsidR="00A248DE">
            <w:rPr>
              <w:rFonts w:ascii="Myriad Pro" w:eastAsia="Times New Roman" w:hAnsi="Myriad Pro" w:cs="Times New Roman"/>
              <w:b/>
              <w:sz w:val="24"/>
              <w:szCs w:val="24"/>
            </w:rPr>
            <w:t xml:space="preserve">raduation:  </w:t>
          </w:r>
          <w:r w:rsidR="00C96D7A" w:rsidRPr="00EA5E01">
            <w:rPr>
              <w:rFonts w:ascii="Myriad Pro" w:eastAsia="Times New Roman" w:hAnsi="Myriad Pro" w:cs="Times New Roman"/>
              <w:sz w:val="24"/>
              <w:szCs w:val="24"/>
            </w:rPr>
            <w:t xml:space="preserve">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alias w:val="Month"/>
              <w:tag w:val="Month"/>
              <w:id w:val="1534149818"/>
              <w:lock w:val="sdtLocked"/>
              <w:placeholder>
                <w:docPart w:val="8BB3A8D3DA8440E5B8F0E09E6F9F23A4"/>
              </w:placeholder>
              <w:dropDownList>
                <w:listItem w:value="Choose an item."/>
                <w:listItem w:displayText="MAY" w:value="MAY"/>
                <w:listItem w:displayText="JANUARY" w:value="JANUARY"/>
              </w:dropDownList>
            </w:sdtPr>
            <w:sdtEndPr/>
            <w:sdtContent>
              <w:r w:rsidR="00AA3596">
                <w:rPr>
                  <w:rFonts w:ascii="Myriad Pro" w:eastAsia="Times New Roman" w:hAnsi="Myriad Pro" w:cs="Times New Roman"/>
                  <w:sz w:val="24"/>
                  <w:szCs w:val="24"/>
                </w:rPr>
                <w:t>MAY</w:t>
              </w:r>
            </w:sdtContent>
          </w:sdt>
          <w:r w:rsidR="00C96D7A" w:rsidRPr="00EA5E01">
            <w:rPr>
              <w:rFonts w:ascii="Myriad Pro" w:eastAsia="Times New Roman" w:hAnsi="Myriad Pro" w:cs="Times New Roman"/>
              <w:sz w:val="24"/>
              <w:szCs w:val="24"/>
            </w:rPr>
            <w:t>/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alias w:val="Year"/>
              <w:tag w:val="Year"/>
              <w:id w:val="-1731532364"/>
              <w:placeholder>
                <w:docPart w:val="160846F05FB4451C8EFA80652AD6D147"/>
              </w:placeholder>
              <w:dropDownList>
                <w:listItem w:value="Choose an item."/>
                <w:listItem w:displayText="2014" w:value="2014"/>
                <w:listItem w:displayText="2015" w:value="2015"/>
                <w:listItem w:displayText="2016" w:value="2016"/>
                <w:listItem w:displayText="2017" w:value="2017"/>
                <w:listItem w:displayText="2018" w:value="2018"/>
                <w:listItem w:displayText="2019" w:value="2019"/>
                <w:listItem w:displayText="2020" w:value="2020"/>
                <w:listItem w:displayText="2021" w:value="2021"/>
              </w:dropDownList>
            </w:sdtPr>
            <w:sdtEndPr/>
            <w:sdtContent>
              <w:r w:rsidR="00AA3596">
                <w:rPr>
                  <w:rFonts w:ascii="Myriad Pro" w:eastAsia="Times New Roman" w:hAnsi="Myriad Pro" w:cs="Times New Roman"/>
                  <w:sz w:val="24"/>
                  <w:szCs w:val="24"/>
                </w:rPr>
                <w:t>2016</w:t>
              </w:r>
            </w:sdtContent>
          </w:sdt>
        </w:p>
        <w:p w:rsidR="007A4003" w:rsidRPr="00EA5E01" w:rsidRDefault="007A4003" w:rsidP="00C96D7A">
          <w:pPr>
            <w:spacing w:after="0" w:line="240" w:lineRule="auto"/>
            <w:rPr>
              <w:rFonts w:ascii="Myriad Pro" w:eastAsia="Times New Roman" w:hAnsi="Myriad Pro" w:cs="Times New Roman"/>
              <w:b/>
              <w:sz w:val="24"/>
              <w:szCs w:val="24"/>
            </w:rPr>
          </w:pPr>
        </w:p>
        <w:p w:rsidR="004708EB" w:rsidRPr="00EA5E01" w:rsidRDefault="004708EB" w:rsidP="004708EB">
          <w:pPr>
            <w:spacing w:after="0" w:line="240" w:lineRule="auto"/>
            <w:rPr>
              <w:rFonts w:ascii="Myriad Pro" w:eastAsia="Times New Roman" w:hAnsi="Myriad Pro" w:cs="Times New Roman"/>
              <w:sz w:val="24"/>
              <w:szCs w:val="24"/>
            </w:rPr>
          </w:pPr>
          <w:r w:rsidRPr="00EA5E01">
            <w:rPr>
              <w:rFonts w:ascii="Myriad Pro" w:eastAsia="Times New Roman" w:hAnsi="Myriad Pro" w:cs="Times New Roman"/>
              <w:b/>
              <w:sz w:val="24"/>
              <w:szCs w:val="24"/>
            </w:rPr>
            <w:t>Select your Career Cluster &amp; Pathway area of interest:</w:t>
          </w:r>
        </w:p>
        <w:p w:rsidR="004708EB" w:rsidRPr="00EA5E01" w:rsidRDefault="0058354A" w:rsidP="004708EB">
          <w:pPr>
            <w:spacing w:after="0" w:line="240" w:lineRule="auto"/>
            <w:ind w:left="720"/>
            <w:rPr>
              <w:rFonts w:ascii="Myriad Pro" w:eastAsia="Times New Roman" w:hAnsi="Myriad Pro" w:cs="Times New Roman"/>
              <w:sz w:val="24"/>
              <w:szCs w:val="24"/>
            </w:rPr>
          </w:pP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-14629255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4708EB" w:rsidRPr="00EA5E01">
                <w:rPr>
                  <w:rFonts w:ascii="MS Gothic" w:eastAsia="MS Gothic" w:hAnsi="MS Gothic" w:cs="MS Gothic" w:hint="eastAsia"/>
                  <w:sz w:val="24"/>
                  <w:szCs w:val="24"/>
                </w:rPr>
                <w:t>☐</w:t>
              </w:r>
            </w:sdtContent>
          </w:sdt>
          <w:r w:rsidR="004708EB" w:rsidRPr="00EA5E01">
            <w:rPr>
              <w:rFonts w:ascii="Myriad Pro" w:eastAsia="Times New Roman" w:hAnsi="Myriad Pro" w:cs="Times New Roman"/>
              <w:sz w:val="24"/>
              <w:szCs w:val="24"/>
            </w:rPr>
            <w:t xml:space="preserve"> Arts &amp; Communication  </w:t>
          </w:r>
          <w:r w:rsidR="004708EB" w:rsidRPr="00EA5E01">
            <w:rPr>
              <w:rFonts w:ascii="Myriad Pro" w:eastAsia="Times New Roman" w:hAnsi="Myriad Pro" w:cs="Times New Roman"/>
              <w:sz w:val="24"/>
              <w:szCs w:val="24"/>
            </w:rPr>
            <w:tab/>
          </w:r>
          <w:r w:rsidR="004708EB" w:rsidRPr="00EA5E01">
            <w:rPr>
              <w:rFonts w:ascii="Myriad Pro" w:eastAsia="Times New Roman" w:hAnsi="Myriad Pro" w:cs="Times New Roman"/>
              <w:sz w:val="24"/>
              <w:szCs w:val="24"/>
            </w:rPr>
            <w:tab/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-90830166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AA3596">
                <w:rPr>
                  <w:rFonts w:ascii="MS Gothic" w:eastAsia="MS Gothic" w:hAnsi="MS Gothic" w:cs="Times New Roman" w:hint="eastAsia"/>
                  <w:sz w:val="24"/>
                  <w:szCs w:val="24"/>
                </w:rPr>
                <w:t>☒</w:t>
              </w:r>
            </w:sdtContent>
          </w:sdt>
          <w:r w:rsidR="004708EB" w:rsidRPr="00EA5E01">
            <w:rPr>
              <w:rFonts w:ascii="Myriad Pro" w:eastAsia="Times New Roman" w:hAnsi="Myriad Pro" w:cs="Times New Roman"/>
              <w:sz w:val="24"/>
              <w:szCs w:val="24"/>
            </w:rPr>
            <w:t xml:space="preserve"> Business Management &amp; Technology</w:t>
          </w:r>
        </w:p>
        <w:p w:rsidR="004708EB" w:rsidRPr="00EA5E01" w:rsidRDefault="0058354A" w:rsidP="004708EB">
          <w:pPr>
            <w:spacing w:after="0" w:line="240" w:lineRule="auto"/>
            <w:ind w:left="720"/>
            <w:rPr>
              <w:rFonts w:ascii="Myriad Pro" w:eastAsia="Times New Roman" w:hAnsi="Myriad Pro" w:cs="Times New Roman"/>
              <w:sz w:val="24"/>
              <w:szCs w:val="24"/>
            </w:rPr>
          </w:pP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-160541407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4708EB" w:rsidRPr="00EA5E01">
                <w:rPr>
                  <w:rFonts w:ascii="MS Gothic" w:eastAsia="MS Gothic" w:hAnsi="MS Gothic" w:cs="MS Gothic" w:hint="eastAsia"/>
                  <w:sz w:val="24"/>
                  <w:szCs w:val="24"/>
                </w:rPr>
                <w:t>☐</w:t>
              </w:r>
            </w:sdtContent>
          </w:sdt>
          <w:r w:rsidR="004708EB" w:rsidRPr="00EA5E01">
            <w:rPr>
              <w:rFonts w:ascii="Myriad Pro" w:eastAsia="Times New Roman" w:hAnsi="Myriad Pro" w:cs="Times New Roman"/>
              <w:sz w:val="24"/>
              <w:szCs w:val="24"/>
            </w:rPr>
            <w:t xml:space="preserve"> Health Services</w:t>
          </w:r>
          <w:r w:rsidR="004708EB" w:rsidRPr="00EA5E01">
            <w:rPr>
              <w:rFonts w:ascii="Myriad Pro" w:eastAsia="Times New Roman" w:hAnsi="Myriad Pro" w:cs="Times New Roman"/>
              <w:sz w:val="24"/>
              <w:szCs w:val="24"/>
            </w:rPr>
            <w:tab/>
          </w:r>
          <w:r w:rsidR="004708EB" w:rsidRPr="00EA5E01">
            <w:rPr>
              <w:rFonts w:ascii="Myriad Pro" w:eastAsia="Times New Roman" w:hAnsi="Myriad Pro" w:cs="Times New Roman"/>
              <w:sz w:val="24"/>
              <w:szCs w:val="24"/>
            </w:rPr>
            <w:tab/>
          </w:r>
          <w:r w:rsidR="004708EB" w:rsidRPr="00EA5E01">
            <w:rPr>
              <w:rFonts w:ascii="Myriad Pro" w:eastAsia="Times New Roman" w:hAnsi="Myriad Pro" w:cs="Times New Roman"/>
              <w:sz w:val="24"/>
              <w:szCs w:val="24"/>
            </w:rPr>
            <w:tab/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-124109767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4708EB" w:rsidRPr="00EA5E01">
                <w:rPr>
                  <w:rFonts w:ascii="MS Gothic" w:eastAsia="MS Gothic" w:hAnsi="MS Gothic" w:cs="MS Gothic" w:hint="eastAsia"/>
                  <w:sz w:val="24"/>
                  <w:szCs w:val="24"/>
                </w:rPr>
                <w:t>☐</w:t>
              </w:r>
            </w:sdtContent>
          </w:sdt>
          <w:r w:rsidR="004708EB" w:rsidRPr="00EA5E01">
            <w:rPr>
              <w:rFonts w:ascii="Myriad Pro" w:eastAsia="Times New Roman" w:hAnsi="Myriad Pro" w:cs="Times New Roman"/>
              <w:sz w:val="24"/>
              <w:szCs w:val="24"/>
            </w:rPr>
            <w:t xml:space="preserve"> Natural &amp; Agricultural Resources</w:t>
          </w:r>
        </w:p>
        <w:p w:rsidR="004551C8" w:rsidRDefault="0058354A" w:rsidP="00FF459A">
          <w:pPr>
            <w:spacing w:after="0" w:line="240" w:lineRule="auto"/>
            <w:ind w:left="720"/>
            <w:rPr>
              <w:rFonts w:ascii="Myriad Pro" w:eastAsia="Times New Roman" w:hAnsi="Myriad Pro" w:cs="Times New Roman"/>
              <w:sz w:val="24"/>
              <w:szCs w:val="24"/>
            </w:rPr>
          </w:pP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-72129253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C260A3">
                <w:rPr>
                  <w:rFonts w:ascii="MS Gothic" w:eastAsia="MS Gothic" w:hAnsi="MS Gothic" w:cs="Times New Roman" w:hint="eastAsia"/>
                  <w:sz w:val="24"/>
                  <w:szCs w:val="24"/>
                </w:rPr>
                <w:t>☐</w:t>
              </w:r>
            </w:sdtContent>
          </w:sdt>
          <w:r w:rsidR="004708EB" w:rsidRPr="00EA5E01">
            <w:rPr>
              <w:rFonts w:ascii="Myriad Pro" w:eastAsia="Times New Roman" w:hAnsi="Myriad Pro" w:cs="Times New Roman"/>
              <w:sz w:val="24"/>
              <w:szCs w:val="24"/>
            </w:rPr>
            <w:t xml:space="preserve"> Human Services</w:t>
          </w:r>
          <w:r w:rsidR="004708EB" w:rsidRPr="00EA5E01">
            <w:rPr>
              <w:rFonts w:ascii="Myriad Pro" w:eastAsia="Times New Roman" w:hAnsi="Myriad Pro" w:cs="Times New Roman"/>
              <w:sz w:val="24"/>
              <w:szCs w:val="24"/>
            </w:rPr>
            <w:tab/>
          </w:r>
          <w:r w:rsidR="004708EB" w:rsidRPr="00EA5E01">
            <w:rPr>
              <w:rFonts w:ascii="Myriad Pro" w:eastAsia="Times New Roman" w:hAnsi="Myriad Pro" w:cs="Times New Roman"/>
              <w:sz w:val="24"/>
              <w:szCs w:val="24"/>
            </w:rPr>
            <w:tab/>
          </w:r>
          <w:r w:rsidR="004708EB" w:rsidRPr="00EA5E01">
            <w:rPr>
              <w:rFonts w:ascii="Myriad Pro" w:eastAsia="Times New Roman" w:hAnsi="Myriad Pro" w:cs="Times New Roman"/>
              <w:sz w:val="24"/>
              <w:szCs w:val="24"/>
            </w:rPr>
            <w:tab/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46323869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AA3596">
                <w:rPr>
                  <w:rFonts w:ascii="MS Gothic" w:eastAsia="MS Gothic" w:hAnsi="MS Gothic" w:cs="Times New Roman" w:hint="eastAsia"/>
                  <w:sz w:val="24"/>
                  <w:szCs w:val="24"/>
                </w:rPr>
                <w:t>☐</w:t>
              </w:r>
            </w:sdtContent>
          </w:sdt>
          <w:r w:rsidR="004708EB" w:rsidRPr="00EA5E01">
            <w:rPr>
              <w:rFonts w:ascii="Myriad Pro" w:eastAsia="Times New Roman" w:hAnsi="Myriad Pro" w:cs="Times New Roman"/>
              <w:sz w:val="24"/>
              <w:szCs w:val="24"/>
            </w:rPr>
            <w:t xml:space="preserve"> Industrial &amp; Engineering </w:t>
          </w:r>
        </w:p>
        <w:p w:rsidR="00592172" w:rsidRPr="00EA5E01" w:rsidRDefault="004708EB" w:rsidP="00FF459A">
          <w:pPr>
            <w:spacing w:after="0" w:line="240" w:lineRule="auto"/>
            <w:ind w:left="720"/>
            <w:rPr>
              <w:rFonts w:ascii="Myriad Pro" w:eastAsia="Times New Roman" w:hAnsi="Myriad Pro" w:cs="Times New Roman"/>
              <w:sz w:val="24"/>
              <w:szCs w:val="24"/>
            </w:rPr>
          </w:pPr>
          <w:r w:rsidRPr="00EA5E01">
            <w:rPr>
              <w:rFonts w:ascii="Myriad Pro" w:eastAsia="Times New Roman" w:hAnsi="Myriad Pro" w:cs="Times New Roman"/>
              <w:sz w:val="24"/>
              <w:szCs w:val="24"/>
            </w:rPr>
            <w:t>Technology</w:t>
          </w:r>
        </w:p>
        <w:p w:rsidR="004551C8" w:rsidRDefault="004551C8" w:rsidP="009B6439">
          <w:pPr>
            <w:spacing w:after="0" w:line="240" w:lineRule="auto"/>
            <w:rPr>
              <w:rFonts w:ascii="Myriad Pro" w:eastAsia="Times New Roman" w:hAnsi="Myriad Pro" w:cs="Times New Roman"/>
              <w:b/>
              <w:sz w:val="24"/>
              <w:szCs w:val="24"/>
            </w:rPr>
          </w:pPr>
        </w:p>
        <w:p w:rsidR="00592172" w:rsidRDefault="004551C8" w:rsidP="009B6439">
          <w:pPr>
            <w:spacing w:after="0" w:line="240" w:lineRule="auto"/>
            <w:rPr>
              <w:rFonts w:ascii="Myriad Pro" w:eastAsia="Times New Roman" w:hAnsi="Myriad Pro" w:cs="Times New Roman"/>
              <w:b/>
              <w:sz w:val="24"/>
              <w:szCs w:val="24"/>
            </w:rPr>
          </w:pPr>
          <w:r>
            <w:rPr>
              <w:rFonts w:ascii="Myriad Pro" w:eastAsia="Times New Roman" w:hAnsi="Myriad Pro" w:cs="Times New Roman"/>
              <w:b/>
              <w:sz w:val="24"/>
              <w:szCs w:val="24"/>
            </w:rPr>
            <w:t>South Tech Program of Study</w:t>
          </w:r>
          <w:r w:rsidR="00592172">
            <w:rPr>
              <w:rFonts w:ascii="Myriad Pro" w:eastAsia="Times New Roman" w:hAnsi="Myriad Pro" w:cs="Times New Roman"/>
              <w:b/>
              <w:sz w:val="24"/>
              <w:szCs w:val="24"/>
            </w:rPr>
            <w:tab/>
            <w:t xml:space="preserve">    </w:t>
          </w:r>
        </w:p>
        <w:p w:rsidR="009B6439" w:rsidRPr="00C74581" w:rsidRDefault="00A32C83" w:rsidP="009B6439">
          <w:pPr>
            <w:spacing w:after="0" w:line="240" w:lineRule="auto"/>
            <w:rPr>
              <w:rFonts w:ascii="Myriad Pro" w:eastAsia="Times New Roman" w:hAnsi="Myriad Pro" w:cs="Times New Roman"/>
              <w:sz w:val="24"/>
              <w:szCs w:val="24"/>
            </w:rPr>
          </w:pPr>
          <w:r>
            <w:rPr>
              <w:rFonts w:ascii="Myriad Pro" w:eastAsia="Times New Roman" w:hAnsi="Myriad Pro" w:cs="Times New Roman"/>
              <w:sz w:val="24"/>
              <w:szCs w:val="24"/>
            </w:rPr>
            <w:t>11</w:t>
          </w:r>
          <w:r w:rsidRPr="00A32C83">
            <w:rPr>
              <w:rFonts w:ascii="Myriad Pro" w:eastAsia="Times New Roman" w:hAnsi="Myriad Pro" w:cs="Times New Roman"/>
              <w:sz w:val="24"/>
              <w:szCs w:val="24"/>
              <w:vertAlign w:val="superscript"/>
            </w:rPr>
            <w:t>th</w:t>
          </w:r>
          <w:r>
            <w:rPr>
              <w:rFonts w:ascii="Myriad Pro" w:eastAsia="Times New Roman" w:hAnsi="Myriad Pro" w:cs="Times New Roman"/>
              <w:sz w:val="24"/>
              <w:szCs w:val="24"/>
            </w:rPr>
            <w:t xml:space="preserve"> Grade </w:t>
          </w:r>
          <w:r w:rsidR="00C260A3">
            <w:rPr>
              <w:rFonts w:ascii="Myriad Pro" w:eastAsia="Times New Roman" w:hAnsi="Myriad Pro" w:cs="Times New Roman"/>
              <w:sz w:val="24"/>
              <w:szCs w:val="24"/>
            </w:rPr>
            <w:t xml:space="preserve">Program: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alias w:val="Junior Year"/>
              <w:tag w:val="Senior Year"/>
              <w:id w:val="-43529245"/>
              <w:placeholder>
                <w:docPart w:val="2C0DCE79D33E4B44B01B858CE383BAA2"/>
              </w:placeholder>
              <w:dropDownList>
                <w:listItem w:value="Choose an item."/>
                <w:listItem w:displayText="Not Applicable" w:value="Not Applicable"/>
                <w:listItem w:displayText="Auto Body " w:value="Auto Body "/>
                <w:listItem w:displayText="Automotive Technology" w:value="Automotive Technology"/>
                <w:listItem w:displayText="Broadcast Captioning &amp; Court Reporting" w:value="Broadcast Captioning &amp; Court Reporting"/>
                <w:listItem w:displayText="Carpentry" w:value="Carpentry"/>
                <w:listItem w:displayText="CISCO Networking Academy" w:value="CISCO Networking Academy"/>
                <w:listItem w:displayText="Construction Methods &amp; Materials" w:value="Construction Methods &amp; Materials"/>
                <w:listItem w:displayText="Construction Innovations" w:value="Construction Innovations"/>
                <w:listItem w:displayText="Construction Trades" w:value="Construction Trades"/>
                <w:listItem w:displayText="Cosmetology" w:value="Cosmetology"/>
                <w:listItem w:displayText="Culinary Arts" w:value="Culinary Arts"/>
                <w:listItem w:displayText="Dental Sciences" w:value="Dental Sciences"/>
                <w:listItem w:displayText="Early Childhood Education" w:value="Early Childhood Education"/>
                <w:listItem w:displayText="Electrical Trades" w:value="Electrical Trades"/>
                <w:listItem w:displayText="Electronics &amp; Robotics Engineering" w:value="Electronics &amp; Robotics Engineering"/>
                <w:listItem w:displayText="Firefighting" w:value="Firefighting"/>
                <w:listItem w:displayText="Floor-Layers Middle Apprenticeship" w:value="Floor-Layers Middle Apprenticeship"/>
                <w:listItem w:displayText="Graphic Design" w:value="Graphic Design"/>
                <w:listItem w:displayText="Health Sciences" w:value="Health Sciences"/>
                <w:listItem w:displayText="Health Sciences Advanced Studies" w:value="Health Sciences Advanced Studies"/>
                <w:listItem w:displayText="Heating Ventilation &amp; Air Conditioning" w:value="Heating Ventilation &amp; Air Conditioning"/>
                <w:listItem w:displayText="IT &amp; Graphic Design Fundamentals" w:value="IT &amp; Graphic Design Fundamentals"/>
                <w:listItem w:displayText="Lab &amp; Pharmacy Sciences" w:value="Lab &amp; Pharmacy Sciences"/>
                <w:listItem w:displayText="Law Enforcement" w:value="Law Enforcement"/>
                <w:listItem w:displayText="Motorcycle &amp; Small Engine Technology" w:value="Motorcycle &amp; Small Engine Technology"/>
                <w:listItem w:displayText="Precision Machining" w:value="Precision Machining"/>
                <w:listItem w:displayText="Veterinary Assistant" w:value="Veterinary Assistant"/>
                <w:listItem w:displayText="Web &amp; Computer Programming" w:value="Web &amp; Computer Programming"/>
                <w:listItem w:displayText="Welding" w:value="Welding"/>
              </w:dropDownList>
            </w:sdtPr>
            <w:sdtEndPr/>
            <w:sdtContent>
              <w:r w:rsidR="00AA3596">
                <w:rPr>
                  <w:rFonts w:ascii="Myriad Pro" w:eastAsia="Times New Roman" w:hAnsi="Myriad Pro" w:cs="Times New Roman"/>
                  <w:sz w:val="24"/>
                  <w:szCs w:val="24"/>
                </w:rPr>
                <w:t>Web &amp; Computer Programming</w:t>
              </w:r>
            </w:sdtContent>
          </w:sdt>
        </w:p>
        <w:p w:rsidR="004708EB" w:rsidRPr="00C74581" w:rsidRDefault="00C74581" w:rsidP="009B6439">
          <w:pPr>
            <w:spacing w:after="0" w:line="240" w:lineRule="auto"/>
            <w:rPr>
              <w:rFonts w:ascii="Myriad Pro" w:eastAsia="Times New Roman" w:hAnsi="Myriad Pro" w:cs="Times New Roman"/>
              <w:sz w:val="24"/>
              <w:szCs w:val="24"/>
            </w:rPr>
          </w:pPr>
          <w:r w:rsidRPr="00C74581">
            <w:rPr>
              <w:rFonts w:ascii="Myriad Pro" w:eastAsia="Times New Roman" w:hAnsi="Myriad Pro" w:cs="Times New Roman"/>
              <w:sz w:val="24"/>
              <w:szCs w:val="24"/>
            </w:rPr>
            <w:t>12</w:t>
          </w:r>
          <w:r w:rsidRPr="00C74581">
            <w:rPr>
              <w:rFonts w:ascii="Myriad Pro" w:eastAsia="Times New Roman" w:hAnsi="Myriad Pro" w:cs="Times New Roman"/>
              <w:sz w:val="24"/>
              <w:szCs w:val="24"/>
              <w:vertAlign w:val="superscript"/>
            </w:rPr>
            <w:t>th</w:t>
          </w:r>
          <w:r w:rsidRPr="00C74581">
            <w:rPr>
              <w:rFonts w:ascii="Myriad Pro" w:eastAsia="Times New Roman" w:hAnsi="Myriad Pro" w:cs="Times New Roman"/>
              <w:sz w:val="24"/>
              <w:szCs w:val="24"/>
            </w:rPr>
            <w:t xml:space="preserve"> </w:t>
          </w:r>
          <w:r w:rsidR="00A32C83">
            <w:rPr>
              <w:rFonts w:ascii="Myriad Pro" w:eastAsia="Times New Roman" w:hAnsi="Myriad Pro" w:cs="Times New Roman"/>
              <w:sz w:val="24"/>
              <w:szCs w:val="24"/>
            </w:rPr>
            <w:t xml:space="preserve">Grade </w:t>
          </w:r>
          <w:r w:rsidRPr="00C74581">
            <w:rPr>
              <w:rFonts w:ascii="Myriad Pro" w:eastAsia="Times New Roman" w:hAnsi="Myriad Pro" w:cs="Times New Roman"/>
              <w:sz w:val="24"/>
              <w:szCs w:val="24"/>
            </w:rPr>
            <w:t xml:space="preserve">Program: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alias w:val="Senior Year"/>
              <w:tag w:val="Senior Year"/>
              <w:id w:val="-1091616438"/>
              <w:placeholder>
                <w:docPart w:val="C52514A8DA394428B7FBFA3474379860"/>
              </w:placeholder>
              <w:dropDownList>
                <w:listItem w:value="Choose an item."/>
                <w:listItem w:displayText="Not Applicable" w:value="Not Applicable"/>
                <w:listItem w:displayText="Auto Body " w:value="Auto Body "/>
                <w:listItem w:displayText="Automotive Technology" w:value="Automotive Technology"/>
                <w:listItem w:displayText="Broadcast Captioning &amp; Court Reporting" w:value="Broadcast Captioning &amp; Court Reporting"/>
                <w:listItem w:displayText="Carpentry" w:value="Carpentry"/>
                <w:listItem w:displayText="CISCO Networking Academy" w:value="CISCO Networking Academy"/>
                <w:listItem w:displayText="Construction Methods &amp; Materials" w:value="Construction Methods &amp; Materials"/>
                <w:listItem w:displayText="Construction Innovations" w:value="Construction Innovations"/>
                <w:listItem w:displayText="Construction Trades" w:value="Construction Trades"/>
                <w:listItem w:displayText="Cosmetology" w:value="Cosmetology"/>
                <w:listItem w:displayText="Culinary Arts" w:value="Culinary Arts"/>
                <w:listItem w:displayText="Dental Sciences" w:value="Dental Sciences"/>
                <w:listItem w:displayText="Early Childhood Education" w:value="Early Childhood Education"/>
                <w:listItem w:displayText="Electrical Trades" w:value="Electrical Trades"/>
                <w:listItem w:displayText="Electronics &amp; Robotics Engineering" w:value="Electronics &amp; Robotics Engineering"/>
                <w:listItem w:displayText="Firefighting" w:value="Firefighting"/>
                <w:listItem w:displayText="Floor-Layers Middle Apprenticeship" w:value="Floor-Layers Middle Apprenticeship"/>
                <w:listItem w:displayText="Graphic Design" w:value="Graphic Design"/>
                <w:listItem w:displayText="Health Sciences" w:value="Health Sciences"/>
                <w:listItem w:displayText="Health Sciences Advanced Studies" w:value="Health Sciences Advanced Studies"/>
                <w:listItem w:displayText="Heating Ventilation &amp; Air Conditioning" w:value="Heating Ventilation &amp; Air Conditioning"/>
                <w:listItem w:displayText="IT &amp; Graphic Design Fundamentals" w:value="IT &amp; Graphic Design Fundamentals"/>
                <w:listItem w:displayText="Lab &amp; Pharmacy Sciences" w:value="Lab &amp; Pharmacy Sciences"/>
                <w:listItem w:displayText="Law Enforcement" w:value="Law Enforcement"/>
                <w:listItem w:displayText="Motorcycle &amp; Small Engine Technology" w:value="Motorcycle &amp; Small Engine Technology"/>
                <w:listItem w:displayText="Precision Machining" w:value="Precision Machining"/>
                <w:listItem w:displayText="Veterinary Assistant" w:value="Veterinary Assistant"/>
                <w:listItem w:displayText="Web &amp; Computer Programming" w:value="Web &amp; Computer Programming"/>
                <w:listItem w:displayText="Welding" w:value="Welding"/>
              </w:dropDownList>
            </w:sdtPr>
            <w:sdtEndPr/>
            <w:sdtContent>
              <w:r w:rsidR="00AA3596">
                <w:rPr>
                  <w:rFonts w:ascii="Myriad Pro" w:eastAsia="Times New Roman" w:hAnsi="Myriad Pro" w:cs="Times New Roman"/>
                  <w:sz w:val="24"/>
                  <w:szCs w:val="24"/>
                </w:rPr>
                <w:t>Web &amp; Computer Programming</w:t>
              </w:r>
            </w:sdtContent>
          </w:sdt>
        </w:p>
        <w:p w:rsidR="00C74581" w:rsidRPr="00C74581" w:rsidRDefault="00C74581" w:rsidP="009B6439">
          <w:pPr>
            <w:spacing w:after="0" w:line="240" w:lineRule="auto"/>
            <w:rPr>
              <w:rFonts w:ascii="Myriad Pro" w:eastAsia="Times New Roman" w:hAnsi="Myriad Pro" w:cs="Times New Roman"/>
              <w:sz w:val="24"/>
              <w:szCs w:val="24"/>
            </w:rPr>
          </w:pPr>
        </w:p>
        <w:p w:rsidR="00C96D7A" w:rsidRPr="00EA5E01" w:rsidRDefault="00A248DE" w:rsidP="00C96D7A">
          <w:pPr>
            <w:spacing w:after="0" w:line="240" w:lineRule="auto"/>
            <w:rPr>
              <w:rFonts w:ascii="Myriad Pro" w:eastAsia="Times New Roman" w:hAnsi="Myriad Pro" w:cs="Times New Roman"/>
              <w:b/>
              <w:sz w:val="24"/>
              <w:szCs w:val="24"/>
            </w:rPr>
          </w:pPr>
          <w:r>
            <w:rPr>
              <w:rFonts w:ascii="Myriad Pro" w:eastAsia="Times New Roman" w:hAnsi="Myriad Pro" w:cs="Times New Roman"/>
              <w:b/>
              <w:sz w:val="24"/>
              <w:szCs w:val="24"/>
            </w:rPr>
            <w:t>AREAS OF OCCUPATIONAL INTEREST AND POST-SECONDARY PLANNING</w:t>
          </w:r>
          <w:r w:rsidR="00C96D7A" w:rsidRPr="00EA5E01">
            <w:rPr>
              <w:rFonts w:ascii="Myriad Pro" w:eastAsia="Times New Roman" w:hAnsi="Myriad Pro" w:cs="Times New Roman"/>
              <w:b/>
              <w:sz w:val="24"/>
              <w:szCs w:val="24"/>
            </w:rPr>
            <w:t>:</w:t>
          </w:r>
        </w:p>
        <w:p w:rsidR="00C96D7A" w:rsidRPr="00EA5E01" w:rsidRDefault="00C96D7A" w:rsidP="00C96D7A">
          <w:pPr>
            <w:numPr>
              <w:ilvl w:val="0"/>
              <w:numId w:val="1"/>
            </w:numPr>
            <w:spacing w:after="0" w:line="240" w:lineRule="auto"/>
            <w:rPr>
              <w:rFonts w:ascii="Myriad Pro" w:eastAsia="Times New Roman" w:hAnsi="Myriad Pro" w:cs="Times New Roman"/>
              <w:sz w:val="24"/>
              <w:szCs w:val="24"/>
            </w:rPr>
          </w:pPr>
          <w:r w:rsidRPr="00EA5E01">
            <w:rPr>
              <w:rFonts w:ascii="Myriad Pro" w:eastAsia="Times New Roman" w:hAnsi="Myriad Pro" w:cs="Times New Roman"/>
              <w:sz w:val="24"/>
              <w:szCs w:val="24"/>
            </w:rPr>
            <w:t>Please list careers or occupations you are considering after</w:t>
          </w:r>
          <w:r w:rsidR="00187CAE" w:rsidRPr="00EA5E01">
            <w:rPr>
              <w:rFonts w:ascii="Myriad Pro" w:eastAsia="Times New Roman" w:hAnsi="Myriad Pro" w:cs="Times New Roman"/>
              <w:sz w:val="24"/>
              <w:szCs w:val="24"/>
            </w:rPr>
            <w:t xml:space="preserve"> high school.</w:t>
          </w:r>
        </w:p>
        <w:p w:rsidR="00C96D7A" w:rsidRPr="00EA5E01" w:rsidRDefault="00C96D7A" w:rsidP="00C96D7A">
          <w:pPr>
            <w:spacing w:after="0" w:line="240" w:lineRule="auto"/>
            <w:ind w:left="720"/>
            <w:rPr>
              <w:rFonts w:ascii="Myriad Pro" w:eastAsia="Times New Roman" w:hAnsi="Myriad Pro" w:cs="Times New Roman"/>
              <w:sz w:val="24"/>
              <w:szCs w:val="24"/>
            </w:rPr>
          </w:pPr>
          <w:r w:rsidRPr="00EA5E01">
            <w:rPr>
              <w:rFonts w:ascii="Myriad Pro" w:eastAsia="Times New Roman" w:hAnsi="Myriad Pro" w:cs="Times New Roman"/>
              <w:sz w:val="24"/>
              <w:szCs w:val="24"/>
            </w:rPr>
            <w:t xml:space="preserve">a.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-284424583"/>
              <w:placeholder>
                <w:docPart w:val="005C0A7E6D7C4C3491BA00A060C0461E"/>
              </w:placeholder>
              <w:text/>
            </w:sdtPr>
            <w:sdtEndPr/>
            <w:sdtContent>
              <w:r w:rsidR="00AA3596">
                <w:rPr>
                  <w:rFonts w:ascii="Myriad Pro" w:eastAsia="Times New Roman" w:hAnsi="Myriad Pro" w:cs="Times New Roman"/>
                  <w:sz w:val="24"/>
                  <w:szCs w:val="24"/>
                </w:rPr>
                <w:t>Computer Programmer</w:t>
              </w:r>
            </w:sdtContent>
          </w:sdt>
          <w:r w:rsidRPr="00EA5E01">
            <w:rPr>
              <w:rFonts w:ascii="Myriad Pro" w:eastAsia="Times New Roman" w:hAnsi="Myriad Pro" w:cs="Times New Roman"/>
              <w:sz w:val="24"/>
              <w:szCs w:val="24"/>
            </w:rPr>
            <w:tab/>
            <w:t xml:space="preserve">b.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1914976992"/>
              <w:placeholder>
                <w:docPart w:val="005C0A7E6D7C4C3491BA00A060C0461E"/>
              </w:placeholder>
              <w:text/>
            </w:sdtPr>
            <w:sdtEndPr/>
            <w:sdtContent>
              <w:r w:rsidR="00AA3596">
                <w:rPr>
                  <w:rFonts w:ascii="Myriad Pro" w:eastAsia="Times New Roman" w:hAnsi="Myriad Pro" w:cs="Times New Roman"/>
                  <w:sz w:val="24"/>
                  <w:szCs w:val="24"/>
                </w:rPr>
                <w:t xml:space="preserve">Mobile App Development </w:t>
              </w:r>
            </w:sdtContent>
          </w:sdt>
          <w:r w:rsidRPr="00EA5E01">
            <w:rPr>
              <w:rFonts w:ascii="Myriad Pro" w:eastAsia="Times New Roman" w:hAnsi="Myriad Pro" w:cs="Times New Roman"/>
              <w:sz w:val="24"/>
              <w:szCs w:val="24"/>
            </w:rPr>
            <w:t xml:space="preserve">     c.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804504037"/>
              <w:placeholder>
                <w:docPart w:val="005C0A7E6D7C4C3491BA00A060C0461E"/>
              </w:placeholder>
              <w:showingPlcHdr/>
              <w:text/>
            </w:sdtPr>
            <w:sdtEndPr/>
            <w:sdtContent>
              <w:r w:rsidR="001D0BEA" w:rsidRPr="00EA5E01">
                <w:rPr>
                  <w:rStyle w:val="PlaceholderText"/>
                  <w:rFonts w:ascii="Myriad Pro" w:hAnsi="Myriad Pro"/>
                </w:rPr>
                <w:t>Click here to enter text.</w:t>
              </w:r>
            </w:sdtContent>
          </w:sdt>
        </w:p>
        <w:p w:rsidR="00C96D7A" w:rsidRPr="00EA5E01" w:rsidRDefault="00C96D7A" w:rsidP="00C96D7A">
          <w:pPr>
            <w:spacing w:after="0" w:line="240" w:lineRule="auto"/>
            <w:rPr>
              <w:rFonts w:ascii="Myriad Pro" w:eastAsia="Times New Roman" w:hAnsi="Myriad Pro" w:cs="Times New Roman"/>
              <w:sz w:val="24"/>
              <w:szCs w:val="24"/>
            </w:rPr>
          </w:pPr>
        </w:p>
        <w:p w:rsidR="00C96D7A" w:rsidRPr="00EA5E01" w:rsidRDefault="00C96D7A" w:rsidP="00C96D7A">
          <w:pPr>
            <w:numPr>
              <w:ilvl w:val="0"/>
              <w:numId w:val="1"/>
            </w:numPr>
            <w:spacing w:after="0" w:line="240" w:lineRule="auto"/>
            <w:rPr>
              <w:rFonts w:ascii="Myriad Pro" w:eastAsia="Times New Roman" w:hAnsi="Myriad Pro" w:cs="Times New Roman"/>
              <w:sz w:val="24"/>
              <w:szCs w:val="24"/>
            </w:rPr>
          </w:pPr>
          <w:r w:rsidRPr="00EA5E01">
            <w:rPr>
              <w:rFonts w:ascii="Myriad Pro" w:eastAsia="Times New Roman" w:hAnsi="Myriad Pro" w:cs="Times New Roman"/>
              <w:sz w:val="24"/>
              <w:szCs w:val="24"/>
            </w:rPr>
            <w:t xml:space="preserve">Please check </w:t>
          </w:r>
          <w:r w:rsidRPr="00EA5E01">
            <w:rPr>
              <w:rFonts w:ascii="Myriad Pro" w:eastAsia="Times New Roman" w:hAnsi="Myriad Pro" w:cs="Times New Roman"/>
              <w:b/>
              <w:sz w:val="24"/>
              <w:szCs w:val="24"/>
              <w:u w:val="single"/>
            </w:rPr>
            <w:t>any</w:t>
          </w:r>
          <w:r w:rsidRPr="00EA5E01">
            <w:rPr>
              <w:rFonts w:ascii="Myriad Pro" w:eastAsia="Times New Roman" w:hAnsi="Myriad Pro" w:cs="Times New Roman"/>
              <w:sz w:val="24"/>
              <w:szCs w:val="24"/>
            </w:rPr>
            <w:t xml:space="preserve"> of the options you are considering after high school.</w:t>
          </w:r>
        </w:p>
        <w:p w:rsidR="00C96D7A" w:rsidRPr="00EA5E01" w:rsidRDefault="0058354A" w:rsidP="00C96D7A">
          <w:pPr>
            <w:spacing w:after="0" w:line="240" w:lineRule="auto"/>
            <w:ind w:left="720"/>
            <w:rPr>
              <w:rFonts w:ascii="Myriad Pro" w:eastAsia="Times New Roman" w:hAnsi="Myriad Pro" w:cs="Times New Roman"/>
              <w:sz w:val="24"/>
              <w:szCs w:val="24"/>
            </w:rPr>
          </w:pP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179802517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AA3596">
                <w:rPr>
                  <w:rFonts w:ascii="MS Gothic" w:eastAsia="MS Gothic" w:hAnsi="MS Gothic" w:cs="Times New Roman" w:hint="eastAsia"/>
                  <w:sz w:val="24"/>
                  <w:szCs w:val="24"/>
                </w:rPr>
                <w:t>☐</w:t>
              </w:r>
            </w:sdtContent>
          </w:sdt>
          <w:r w:rsidR="00C96D7A" w:rsidRPr="00EA5E01">
            <w:rPr>
              <w:rFonts w:ascii="Myriad Pro" w:eastAsia="Times New Roman" w:hAnsi="Myriad Pro" w:cs="Times New Roman"/>
              <w:sz w:val="24"/>
              <w:szCs w:val="24"/>
            </w:rPr>
            <w:t xml:space="preserve"> College 2 Year-transfer</w:t>
          </w:r>
          <w:r w:rsidR="00C96D7A" w:rsidRPr="00EA5E01">
            <w:rPr>
              <w:rFonts w:ascii="Myriad Pro" w:eastAsia="Times New Roman" w:hAnsi="Myriad Pro" w:cs="Times New Roman"/>
              <w:sz w:val="24"/>
              <w:szCs w:val="24"/>
            </w:rPr>
            <w:tab/>
          </w:r>
          <w:r w:rsidR="00C96D7A" w:rsidRPr="00EA5E01">
            <w:rPr>
              <w:rFonts w:ascii="Myriad Pro" w:eastAsia="Times New Roman" w:hAnsi="Myriad Pro" w:cs="Times New Roman"/>
              <w:sz w:val="24"/>
              <w:szCs w:val="24"/>
            </w:rPr>
            <w:tab/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-653753934"/>
              <w:placeholder>
                <w:docPart w:val="005C0A7E6D7C4C3491BA00A060C0461E"/>
              </w:placeholder>
              <w:text/>
            </w:sdtPr>
            <w:sdtEndPr/>
            <w:sdtContent>
              <w:r w:rsidR="00C74581">
                <w:rPr>
                  <w:rFonts w:ascii="Myriad Pro" w:eastAsia="Times New Roman" w:hAnsi="Myriad Pro" w:cs="Times New Roman"/>
                  <w:sz w:val="24"/>
                  <w:szCs w:val="24"/>
                </w:rPr>
                <w:t>Name of college if known</w:t>
              </w:r>
            </w:sdtContent>
          </w:sdt>
          <w:r w:rsidR="00C96D7A" w:rsidRPr="00EA5E01">
            <w:rPr>
              <w:rFonts w:ascii="Myriad Pro" w:eastAsia="Times New Roman" w:hAnsi="Myriad Pro" w:cs="Times New Roman"/>
              <w:sz w:val="24"/>
              <w:szCs w:val="24"/>
            </w:rPr>
            <w:tab/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1522199728"/>
              <w:placeholder>
                <w:docPart w:val="005C0A7E6D7C4C3491BA00A060C0461E"/>
              </w:placeholder>
              <w:text/>
            </w:sdtPr>
            <w:sdtEndPr/>
            <w:sdtContent>
              <w:r w:rsidR="00C74581">
                <w:rPr>
                  <w:rFonts w:ascii="Myriad Pro" w:eastAsia="Times New Roman" w:hAnsi="Myriad Pro" w:cs="Times New Roman"/>
                  <w:sz w:val="24"/>
                  <w:szCs w:val="24"/>
                </w:rPr>
                <w:t>Major</w:t>
              </w:r>
            </w:sdtContent>
          </w:sdt>
          <w:r w:rsidR="00C96D7A" w:rsidRPr="00EA5E01">
            <w:rPr>
              <w:rFonts w:ascii="Myriad Pro" w:eastAsia="Times New Roman" w:hAnsi="Myriad Pro" w:cs="Times New Roman"/>
              <w:sz w:val="24"/>
              <w:szCs w:val="24"/>
            </w:rPr>
            <w:tab/>
          </w:r>
        </w:p>
        <w:p w:rsidR="00C96D7A" w:rsidRPr="00EA5E01" w:rsidRDefault="0058354A" w:rsidP="00C96D7A">
          <w:pPr>
            <w:spacing w:after="0" w:line="240" w:lineRule="auto"/>
            <w:ind w:left="720"/>
            <w:rPr>
              <w:rFonts w:ascii="Myriad Pro" w:eastAsia="Times New Roman" w:hAnsi="Myriad Pro" w:cs="Times New Roman"/>
              <w:sz w:val="24"/>
              <w:szCs w:val="24"/>
            </w:rPr>
          </w:pP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-124887752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B80BDC" w:rsidRPr="00EA5E01">
                <w:rPr>
                  <w:rFonts w:ascii="MS Gothic" w:eastAsia="MS Gothic" w:hAnsi="MS Gothic" w:cs="MS Gothic" w:hint="eastAsia"/>
                  <w:sz w:val="24"/>
                  <w:szCs w:val="24"/>
                </w:rPr>
                <w:t>☐</w:t>
              </w:r>
            </w:sdtContent>
          </w:sdt>
          <w:r w:rsidR="00C96D7A" w:rsidRPr="00EA5E01">
            <w:rPr>
              <w:rFonts w:ascii="Myriad Pro" w:eastAsia="Times New Roman" w:hAnsi="Myriad Pro" w:cs="Times New Roman"/>
              <w:sz w:val="24"/>
              <w:szCs w:val="24"/>
            </w:rPr>
            <w:t xml:space="preserve"> College 2-Year-work</w:t>
          </w:r>
          <w:r w:rsidR="00C96D7A" w:rsidRPr="00EA5E01">
            <w:rPr>
              <w:rFonts w:ascii="Myriad Pro" w:eastAsia="Times New Roman" w:hAnsi="Myriad Pro" w:cs="Times New Roman"/>
              <w:sz w:val="24"/>
              <w:szCs w:val="24"/>
            </w:rPr>
            <w:tab/>
          </w:r>
          <w:r w:rsidR="00C96D7A" w:rsidRPr="00EA5E01">
            <w:rPr>
              <w:rFonts w:ascii="Myriad Pro" w:eastAsia="Times New Roman" w:hAnsi="Myriad Pro" w:cs="Times New Roman"/>
              <w:sz w:val="24"/>
              <w:szCs w:val="24"/>
            </w:rPr>
            <w:tab/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1696737819"/>
              <w:placeholder>
                <w:docPart w:val="005C0A7E6D7C4C3491BA00A060C0461E"/>
              </w:placeholder>
              <w:text/>
            </w:sdtPr>
            <w:sdtEndPr/>
            <w:sdtContent>
              <w:r w:rsidR="00C74581">
                <w:rPr>
                  <w:rFonts w:ascii="Myriad Pro" w:eastAsia="Times New Roman" w:hAnsi="Myriad Pro" w:cs="Times New Roman"/>
                  <w:sz w:val="24"/>
                  <w:szCs w:val="24"/>
                </w:rPr>
                <w:t>Name of college if known</w:t>
              </w:r>
            </w:sdtContent>
          </w:sdt>
          <w:r w:rsidR="00C96D7A" w:rsidRPr="00EA5E01">
            <w:rPr>
              <w:rFonts w:ascii="Myriad Pro" w:eastAsia="Times New Roman" w:hAnsi="Myriad Pro" w:cs="Times New Roman"/>
              <w:sz w:val="24"/>
              <w:szCs w:val="24"/>
            </w:rPr>
            <w:tab/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9498286"/>
              <w:placeholder>
                <w:docPart w:val="005C0A7E6D7C4C3491BA00A060C0461E"/>
              </w:placeholder>
              <w:text/>
            </w:sdtPr>
            <w:sdtEndPr/>
            <w:sdtContent>
              <w:r w:rsidR="00C74581">
                <w:rPr>
                  <w:rFonts w:ascii="Myriad Pro" w:eastAsia="Times New Roman" w:hAnsi="Myriad Pro" w:cs="Times New Roman"/>
                  <w:sz w:val="24"/>
                  <w:szCs w:val="24"/>
                </w:rPr>
                <w:t>Major</w:t>
              </w:r>
            </w:sdtContent>
          </w:sdt>
          <w:r w:rsidR="00C96D7A" w:rsidRPr="00EA5E01">
            <w:rPr>
              <w:rFonts w:ascii="Myriad Pro" w:eastAsia="Times New Roman" w:hAnsi="Myriad Pro" w:cs="Times New Roman"/>
              <w:sz w:val="24"/>
              <w:szCs w:val="24"/>
            </w:rPr>
            <w:t xml:space="preserve"> </w:t>
          </w:r>
          <w:r w:rsidR="00C96D7A" w:rsidRPr="00EA5E01">
            <w:rPr>
              <w:rFonts w:ascii="Myriad Pro" w:eastAsia="Times New Roman" w:hAnsi="Myriad Pro" w:cs="Times New Roman"/>
              <w:sz w:val="24"/>
              <w:szCs w:val="24"/>
            </w:rPr>
            <w:tab/>
          </w:r>
        </w:p>
        <w:p w:rsidR="00C96D7A" w:rsidRPr="00EA5E01" w:rsidRDefault="0058354A" w:rsidP="00C96D7A">
          <w:pPr>
            <w:spacing w:after="0" w:line="240" w:lineRule="auto"/>
            <w:ind w:left="720"/>
            <w:rPr>
              <w:rFonts w:ascii="Myriad Pro" w:eastAsia="Times New Roman" w:hAnsi="Myriad Pro" w:cs="Times New Roman"/>
              <w:sz w:val="24"/>
              <w:szCs w:val="24"/>
            </w:rPr>
          </w:pP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-21126936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AA3596">
                <w:rPr>
                  <w:rFonts w:ascii="MS Gothic" w:eastAsia="MS Gothic" w:hAnsi="MS Gothic" w:cs="Times New Roman" w:hint="eastAsia"/>
                  <w:sz w:val="24"/>
                  <w:szCs w:val="24"/>
                </w:rPr>
                <w:t>☒</w:t>
              </w:r>
            </w:sdtContent>
          </w:sdt>
          <w:r w:rsidR="00C96D7A" w:rsidRPr="00EA5E01">
            <w:rPr>
              <w:rFonts w:ascii="Myriad Pro" w:eastAsia="Times New Roman" w:hAnsi="Myriad Pro" w:cs="Times New Roman"/>
              <w:sz w:val="24"/>
              <w:szCs w:val="24"/>
            </w:rPr>
            <w:t xml:space="preserve"> College 4-year</w:t>
          </w:r>
          <w:r w:rsidR="00C96D7A" w:rsidRPr="00EA5E01">
            <w:rPr>
              <w:rFonts w:ascii="Myriad Pro" w:eastAsia="Times New Roman" w:hAnsi="Myriad Pro" w:cs="Times New Roman"/>
              <w:sz w:val="24"/>
              <w:szCs w:val="24"/>
            </w:rPr>
            <w:tab/>
          </w:r>
          <w:r w:rsidR="00C96D7A" w:rsidRPr="00EA5E01">
            <w:rPr>
              <w:rFonts w:ascii="Myriad Pro" w:eastAsia="Times New Roman" w:hAnsi="Myriad Pro" w:cs="Times New Roman"/>
              <w:sz w:val="24"/>
              <w:szCs w:val="24"/>
            </w:rPr>
            <w:tab/>
          </w:r>
          <w:r w:rsidR="00C96D7A" w:rsidRPr="00EA5E01">
            <w:rPr>
              <w:rFonts w:ascii="Myriad Pro" w:eastAsia="Times New Roman" w:hAnsi="Myriad Pro" w:cs="Times New Roman"/>
              <w:sz w:val="24"/>
              <w:szCs w:val="24"/>
            </w:rPr>
            <w:tab/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619729566"/>
              <w:placeholder>
                <w:docPart w:val="005C0A7E6D7C4C3491BA00A060C0461E"/>
              </w:placeholder>
              <w:text/>
            </w:sdtPr>
            <w:sdtEndPr/>
            <w:sdtContent>
              <w:r w:rsidR="00C74581">
                <w:rPr>
                  <w:rFonts w:ascii="Myriad Pro" w:eastAsia="Times New Roman" w:hAnsi="Myriad Pro" w:cs="Times New Roman"/>
                  <w:sz w:val="24"/>
                  <w:szCs w:val="24"/>
                </w:rPr>
                <w:t>Name of college if known</w:t>
              </w:r>
            </w:sdtContent>
          </w:sdt>
          <w:r w:rsidR="00C96D7A" w:rsidRPr="00EA5E01">
            <w:rPr>
              <w:rFonts w:ascii="Myriad Pro" w:eastAsia="Times New Roman" w:hAnsi="Myriad Pro" w:cs="Times New Roman"/>
              <w:sz w:val="24"/>
              <w:szCs w:val="24"/>
            </w:rPr>
            <w:tab/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1971241723"/>
              <w:placeholder>
                <w:docPart w:val="005C0A7E6D7C4C3491BA00A060C0461E"/>
              </w:placeholder>
              <w:text/>
            </w:sdtPr>
            <w:sdtEndPr/>
            <w:sdtContent>
              <w:r w:rsidR="00C74581">
                <w:rPr>
                  <w:rFonts w:ascii="Myriad Pro" w:eastAsia="Times New Roman" w:hAnsi="Myriad Pro" w:cs="Times New Roman"/>
                  <w:sz w:val="24"/>
                  <w:szCs w:val="24"/>
                </w:rPr>
                <w:t>Major</w:t>
              </w:r>
            </w:sdtContent>
          </w:sdt>
        </w:p>
        <w:p w:rsidR="00C96D7A" w:rsidRPr="00EA5E01" w:rsidRDefault="0058354A" w:rsidP="00B80BDC">
          <w:pPr>
            <w:spacing w:after="0" w:line="240" w:lineRule="auto"/>
            <w:ind w:left="720"/>
            <w:rPr>
              <w:rFonts w:ascii="Myriad Pro" w:eastAsia="Times New Roman" w:hAnsi="Myriad Pro" w:cs="Times New Roman"/>
              <w:sz w:val="24"/>
              <w:szCs w:val="24"/>
            </w:rPr>
          </w:pP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87813520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B80BDC" w:rsidRPr="00EA5E01">
                <w:rPr>
                  <w:rFonts w:ascii="MS Gothic" w:eastAsia="MS Gothic" w:hAnsi="MS Gothic" w:cs="MS Gothic" w:hint="eastAsia"/>
                  <w:sz w:val="24"/>
                  <w:szCs w:val="24"/>
                </w:rPr>
                <w:t>☐</w:t>
              </w:r>
            </w:sdtContent>
          </w:sdt>
          <w:r w:rsidR="00C96D7A" w:rsidRPr="00EA5E01">
            <w:rPr>
              <w:rFonts w:ascii="Myriad Pro" w:eastAsia="Times New Roman" w:hAnsi="Myriad Pro" w:cs="Times New Roman"/>
              <w:sz w:val="24"/>
              <w:szCs w:val="24"/>
            </w:rPr>
            <w:t xml:space="preserve"> Technical/Trade School </w:t>
          </w:r>
          <w:r w:rsidR="00C96D7A" w:rsidRPr="00EA5E01">
            <w:rPr>
              <w:rFonts w:ascii="Myriad Pro" w:eastAsia="Times New Roman" w:hAnsi="Myriad Pro" w:cs="Times New Roman"/>
              <w:sz w:val="24"/>
              <w:szCs w:val="24"/>
            </w:rPr>
            <w:tab/>
          </w:r>
          <w:r w:rsidR="00C96D7A" w:rsidRPr="00EA5E01">
            <w:rPr>
              <w:rFonts w:ascii="Myriad Pro" w:eastAsia="Times New Roman" w:hAnsi="Myriad Pro" w:cs="Times New Roman"/>
              <w:sz w:val="24"/>
              <w:szCs w:val="24"/>
            </w:rPr>
            <w:tab/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1077248317"/>
              <w:placeholder>
                <w:docPart w:val="005C0A7E6D7C4C3491BA00A060C0461E"/>
              </w:placeholder>
              <w:text/>
            </w:sdtPr>
            <w:sdtEndPr/>
            <w:sdtContent>
              <w:r w:rsidR="00C74581">
                <w:rPr>
                  <w:rFonts w:ascii="Myriad Pro" w:eastAsia="Times New Roman" w:hAnsi="Myriad Pro" w:cs="Times New Roman"/>
                  <w:sz w:val="24"/>
                  <w:szCs w:val="24"/>
                </w:rPr>
                <w:t>Name of college if known</w:t>
              </w:r>
            </w:sdtContent>
          </w:sdt>
          <w:r w:rsidR="00C96D7A" w:rsidRPr="00EA5E01">
            <w:rPr>
              <w:rFonts w:ascii="Myriad Pro" w:eastAsia="Times New Roman" w:hAnsi="Myriad Pro" w:cs="Times New Roman"/>
              <w:sz w:val="24"/>
              <w:szCs w:val="24"/>
            </w:rPr>
            <w:tab/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-944608140"/>
              <w:placeholder>
                <w:docPart w:val="005C0A7E6D7C4C3491BA00A060C0461E"/>
              </w:placeholder>
              <w:text/>
            </w:sdtPr>
            <w:sdtEndPr/>
            <w:sdtContent>
              <w:r w:rsidR="00C74581">
                <w:rPr>
                  <w:rFonts w:ascii="Myriad Pro" w:eastAsia="Times New Roman" w:hAnsi="Myriad Pro" w:cs="Times New Roman"/>
                  <w:sz w:val="24"/>
                  <w:szCs w:val="24"/>
                </w:rPr>
                <w:t>Major</w:t>
              </w:r>
            </w:sdtContent>
          </w:sdt>
          <w:r w:rsidR="00C96D7A" w:rsidRPr="00EA5E01">
            <w:rPr>
              <w:rFonts w:ascii="Myriad Pro" w:eastAsia="Times New Roman" w:hAnsi="Myriad Pro" w:cs="Times New Roman"/>
              <w:sz w:val="24"/>
              <w:szCs w:val="24"/>
            </w:rPr>
            <w:tab/>
          </w:r>
          <w:r w:rsidR="00C96D7A" w:rsidRPr="00EA5E01">
            <w:rPr>
              <w:rFonts w:ascii="Myriad Pro" w:eastAsia="Times New Roman" w:hAnsi="Myriad Pro" w:cs="Times New Roman"/>
              <w:sz w:val="24"/>
              <w:szCs w:val="24"/>
            </w:rPr>
            <w:tab/>
          </w:r>
        </w:p>
        <w:p w:rsidR="00C96D7A" w:rsidRPr="00EA5E01" w:rsidRDefault="0058354A" w:rsidP="00C96D7A">
          <w:pPr>
            <w:spacing w:after="0" w:line="240" w:lineRule="auto"/>
            <w:ind w:left="720"/>
            <w:rPr>
              <w:rFonts w:ascii="Myriad Pro" w:eastAsia="Times New Roman" w:hAnsi="Myriad Pro" w:cs="Times New Roman"/>
              <w:sz w:val="24"/>
              <w:szCs w:val="24"/>
            </w:rPr>
          </w:pP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117183425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B80BDC" w:rsidRPr="00EA5E01">
                <w:rPr>
                  <w:rFonts w:ascii="MS Gothic" w:eastAsia="MS Gothic" w:hAnsi="MS Gothic" w:cs="MS Gothic" w:hint="eastAsia"/>
                  <w:sz w:val="24"/>
                  <w:szCs w:val="24"/>
                </w:rPr>
                <w:t>☐</w:t>
              </w:r>
            </w:sdtContent>
          </w:sdt>
          <w:r w:rsidR="007A0ED0" w:rsidRPr="00EA5E01">
            <w:rPr>
              <w:rFonts w:ascii="Myriad Pro" w:eastAsia="Times New Roman" w:hAnsi="Myriad Pro" w:cs="Times New Roman"/>
              <w:sz w:val="24"/>
              <w:szCs w:val="24"/>
            </w:rPr>
            <w:t xml:space="preserve"> Apprenticeship/Union</w:t>
          </w:r>
          <w:r w:rsidR="00C96D7A" w:rsidRPr="00EA5E01">
            <w:rPr>
              <w:rFonts w:ascii="Myriad Pro" w:eastAsia="Times New Roman" w:hAnsi="Myriad Pro" w:cs="Times New Roman"/>
              <w:sz w:val="24"/>
              <w:szCs w:val="24"/>
            </w:rPr>
            <w:t xml:space="preserve"> </w:t>
          </w:r>
        </w:p>
        <w:p w:rsidR="00025AE1" w:rsidRDefault="0058354A" w:rsidP="00025AE1">
          <w:pPr>
            <w:spacing w:after="0" w:line="240" w:lineRule="auto"/>
            <w:ind w:left="720"/>
            <w:rPr>
              <w:rFonts w:ascii="Myriad Pro" w:eastAsia="Times New Roman" w:hAnsi="Myriad Pro" w:cs="Times New Roman"/>
              <w:sz w:val="24"/>
              <w:szCs w:val="24"/>
            </w:rPr>
          </w:pP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-95964523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025AE1">
                <w:rPr>
                  <w:rFonts w:ascii="MS Gothic" w:eastAsia="MS Gothic" w:hAnsi="MS Gothic" w:cs="Times New Roman" w:hint="eastAsia"/>
                  <w:sz w:val="24"/>
                  <w:szCs w:val="24"/>
                </w:rPr>
                <w:t>☐</w:t>
              </w:r>
            </w:sdtContent>
          </w:sdt>
          <w:r w:rsidR="00025AE1" w:rsidRPr="00EA5E01">
            <w:rPr>
              <w:rFonts w:ascii="Myriad Pro" w:eastAsia="Times New Roman" w:hAnsi="Myriad Pro" w:cs="Times New Roman"/>
              <w:sz w:val="24"/>
              <w:szCs w:val="24"/>
            </w:rPr>
            <w:t xml:space="preserve"> Military</w:t>
          </w:r>
          <w:r w:rsidR="00025AE1" w:rsidRPr="00EA5E01">
            <w:rPr>
              <w:rFonts w:ascii="Myriad Pro" w:eastAsia="Times New Roman" w:hAnsi="Myriad Pro" w:cs="Times New Roman"/>
              <w:sz w:val="24"/>
              <w:szCs w:val="24"/>
            </w:rPr>
            <w:tab/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alias w:val="BRANCH"/>
              <w:tag w:val="BRANCH"/>
              <w:id w:val="-1837760560"/>
              <w:placeholder>
                <w:docPart w:val="C2F067548E48497AAD6F6941676C5A7F"/>
              </w:placeholder>
              <w:showingPlcHdr/>
              <w:dropDownList>
                <w:listItem w:value="Choose an item."/>
                <w:listItem w:displayText="US ARMY" w:value="US ARMY"/>
                <w:listItem w:displayText="US NAVY" w:value="US NAVY"/>
                <w:listItem w:displayText="US AIR FORCE" w:value="US AIR FORCE"/>
                <w:listItem w:displayText="US MARINE CORP" w:value="US MARINE CORP"/>
                <w:listItem w:displayText="US NATIONAL GUARD/RESERVES" w:value="US NATIONAL GUARD/RESERVES"/>
                <w:listItem w:displayText="US COAST GUARD" w:value="US COAST GUARD"/>
              </w:dropDownList>
            </w:sdtPr>
            <w:sdtEndPr/>
            <w:sdtContent>
              <w:r w:rsidR="00025AE1" w:rsidRPr="00EA5E01">
                <w:rPr>
                  <w:rStyle w:val="PlaceholderText"/>
                  <w:rFonts w:ascii="Myriad Pro" w:hAnsi="Myriad Pro"/>
                </w:rPr>
                <w:t>Choose an item.</w:t>
              </w:r>
            </w:sdtContent>
          </w:sdt>
        </w:p>
        <w:p w:rsidR="00C96D7A" w:rsidRPr="00EA5E01" w:rsidRDefault="0058354A" w:rsidP="00C96D7A">
          <w:pPr>
            <w:spacing w:after="0" w:line="240" w:lineRule="auto"/>
            <w:ind w:left="720"/>
            <w:rPr>
              <w:rFonts w:ascii="Myriad Pro" w:eastAsia="Times New Roman" w:hAnsi="Myriad Pro" w:cs="Times New Roman"/>
              <w:sz w:val="24"/>
              <w:szCs w:val="24"/>
            </w:rPr>
          </w:pP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-148862270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025AE1">
                <w:rPr>
                  <w:rFonts w:ascii="MS Gothic" w:eastAsia="MS Gothic" w:hAnsi="MS Gothic" w:cs="Times New Roman" w:hint="eastAsia"/>
                  <w:sz w:val="24"/>
                  <w:szCs w:val="24"/>
                </w:rPr>
                <w:t>☐</w:t>
              </w:r>
            </w:sdtContent>
          </w:sdt>
          <w:r w:rsidR="00C96D7A" w:rsidRPr="00EA5E01">
            <w:rPr>
              <w:rFonts w:ascii="Myriad Pro" w:eastAsia="Times New Roman" w:hAnsi="Myriad Pro" w:cs="Times New Roman"/>
              <w:sz w:val="24"/>
              <w:szCs w:val="24"/>
            </w:rPr>
            <w:t xml:space="preserve"> </w:t>
          </w:r>
          <w:r w:rsidR="00A248DE" w:rsidRPr="00EA5E01">
            <w:rPr>
              <w:rFonts w:ascii="Myriad Pro" w:eastAsia="Times New Roman" w:hAnsi="Myriad Pro" w:cs="Times New Roman"/>
              <w:sz w:val="24"/>
              <w:szCs w:val="24"/>
            </w:rPr>
            <w:t>Employment</w:t>
          </w:r>
          <w:r w:rsidR="00A248DE">
            <w:rPr>
              <w:rFonts w:ascii="Myriad Pro" w:eastAsia="Times New Roman" w:hAnsi="Myriad Pro" w:cs="Times New Roman"/>
              <w:sz w:val="24"/>
              <w:szCs w:val="24"/>
            </w:rPr>
            <w:t xml:space="preserve">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-128103561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A248DE">
                <w:rPr>
                  <w:rFonts w:ascii="MS Gothic" w:eastAsia="MS Gothic" w:hAnsi="MS Gothic" w:cs="Times New Roman" w:hint="eastAsia"/>
                  <w:sz w:val="24"/>
                  <w:szCs w:val="24"/>
                </w:rPr>
                <w:t>☐</w:t>
              </w:r>
            </w:sdtContent>
          </w:sdt>
          <w:r w:rsidR="00A248DE">
            <w:rPr>
              <w:rFonts w:ascii="Myriad Pro" w:eastAsia="Times New Roman" w:hAnsi="Myriad Pro" w:cs="Times New Roman"/>
              <w:sz w:val="24"/>
              <w:szCs w:val="24"/>
            </w:rPr>
            <w:t xml:space="preserve">Full-Time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-190898222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A248DE">
                <w:rPr>
                  <w:rFonts w:ascii="MS Gothic" w:eastAsia="MS Gothic" w:hAnsi="MS Gothic" w:cs="Times New Roman" w:hint="eastAsia"/>
                  <w:sz w:val="24"/>
                  <w:szCs w:val="24"/>
                </w:rPr>
                <w:t>☐</w:t>
              </w:r>
            </w:sdtContent>
          </w:sdt>
          <w:r w:rsidR="00A248DE">
            <w:rPr>
              <w:rFonts w:ascii="Myriad Pro" w:eastAsia="Times New Roman" w:hAnsi="Myriad Pro" w:cs="Times New Roman"/>
              <w:sz w:val="24"/>
              <w:szCs w:val="24"/>
            </w:rPr>
            <w:t xml:space="preserve">Part-Time  </w:t>
          </w:r>
          <w:r w:rsidR="00A248DE" w:rsidRPr="00EA5E01">
            <w:rPr>
              <w:rFonts w:ascii="Myriad Pro" w:eastAsia="Times New Roman" w:hAnsi="Myriad Pro" w:cs="Times New Roman"/>
              <w:sz w:val="24"/>
              <w:szCs w:val="24"/>
            </w:rPr>
            <w:t xml:space="preserve">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alias w:val="Enter name of employer"/>
              <w:tag w:val="Enter name of employer"/>
              <w:id w:val="-117533584"/>
              <w:text/>
            </w:sdtPr>
            <w:sdtEndPr/>
            <w:sdtContent>
              <w:r w:rsidR="00C74581">
                <w:rPr>
                  <w:rFonts w:ascii="Myriad Pro" w:eastAsia="Times New Roman" w:hAnsi="Myriad Pro" w:cs="Times New Roman"/>
                  <w:sz w:val="24"/>
                  <w:szCs w:val="24"/>
                </w:rPr>
                <w:t>Place of employment if known</w:t>
              </w:r>
            </w:sdtContent>
          </w:sdt>
        </w:p>
        <w:p w:rsidR="00C96D7A" w:rsidRPr="00EA5E01" w:rsidRDefault="0058354A" w:rsidP="00C96D7A">
          <w:pPr>
            <w:spacing w:after="0" w:line="240" w:lineRule="auto"/>
            <w:ind w:left="720"/>
            <w:rPr>
              <w:rFonts w:ascii="Myriad Pro" w:eastAsia="Times New Roman" w:hAnsi="Myriad Pro" w:cs="Times New Roman"/>
              <w:sz w:val="24"/>
              <w:szCs w:val="24"/>
            </w:rPr>
          </w:pP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96987087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B80BDC" w:rsidRPr="00EA5E01">
                <w:rPr>
                  <w:rFonts w:ascii="MS Gothic" w:eastAsia="MS Gothic" w:hAnsi="MS Gothic" w:cs="MS Gothic" w:hint="eastAsia"/>
                  <w:sz w:val="24"/>
                  <w:szCs w:val="24"/>
                </w:rPr>
                <w:t>☐</w:t>
              </w:r>
            </w:sdtContent>
          </w:sdt>
          <w:r w:rsidR="007A0ED0" w:rsidRPr="00EA5E01">
            <w:rPr>
              <w:rFonts w:ascii="Myriad Pro" w:eastAsia="Times New Roman" w:hAnsi="Myriad Pro" w:cs="Times New Roman"/>
              <w:sz w:val="24"/>
              <w:szCs w:val="24"/>
            </w:rPr>
            <w:t xml:space="preserve"> </w:t>
          </w:r>
          <w:r w:rsidR="00A248DE" w:rsidRPr="00EA5E01">
            <w:rPr>
              <w:rFonts w:ascii="Myriad Pro" w:eastAsia="Times New Roman" w:hAnsi="Myriad Pro" w:cs="Times New Roman"/>
              <w:sz w:val="24"/>
              <w:szCs w:val="24"/>
            </w:rPr>
            <w:t>Peace Corps</w:t>
          </w:r>
        </w:p>
        <w:p w:rsidR="00C96D7A" w:rsidRPr="00EA5E01" w:rsidRDefault="0058354A" w:rsidP="00C96D7A">
          <w:pPr>
            <w:spacing w:after="0" w:line="240" w:lineRule="auto"/>
            <w:ind w:left="720"/>
            <w:rPr>
              <w:rFonts w:ascii="Myriad Pro" w:eastAsia="Times New Roman" w:hAnsi="Myriad Pro" w:cs="Times New Roman"/>
              <w:sz w:val="24"/>
              <w:szCs w:val="24"/>
            </w:rPr>
          </w:pP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15149098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B80BDC" w:rsidRPr="00EA5E01">
                <w:rPr>
                  <w:rFonts w:ascii="MS Gothic" w:eastAsia="MS Gothic" w:hAnsi="MS Gothic" w:cs="MS Gothic" w:hint="eastAsia"/>
                  <w:sz w:val="24"/>
                  <w:szCs w:val="24"/>
                </w:rPr>
                <w:t>☐</w:t>
              </w:r>
            </w:sdtContent>
          </w:sdt>
          <w:r w:rsidR="00C96D7A" w:rsidRPr="00EA5E01">
            <w:rPr>
              <w:rFonts w:ascii="Myriad Pro" w:eastAsia="Times New Roman" w:hAnsi="Myriad Pro" w:cs="Times New Roman"/>
              <w:sz w:val="24"/>
              <w:szCs w:val="24"/>
            </w:rPr>
            <w:t xml:space="preserve"> Job Corps</w:t>
          </w:r>
          <w:r w:rsidR="00A248DE" w:rsidRPr="00A248DE">
            <w:rPr>
              <w:rFonts w:ascii="Myriad Pro" w:eastAsia="Times New Roman" w:hAnsi="Myriad Pro" w:cs="Times New Roman"/>
              <w:sz w:val="24"/>
              <w:szCs w:val="24"/>
            </w:rPr>
            <w:t xml:space="preserve"> </w:t>
          </w:r>
        </w:p>
        <w:p w:rsidR="00C96D7A" w:rsidRPr="00EA5E01" w:rsidRDefault="0058354A" w:rsidP="00C96D7A">
          <w:pPr>
            <w:spacing w:after="0" w:line="240" w:lineRule="auto"/>
            <w:ind w:left="720"/>
            <w:rPr>
              <w:rFonts w:ascii="Myriad Pro" w:eastAsia="Times New Roman" w:hAnsi="Myriad Pro" w:cs="Times New Roman"/>
              <w:sz w:val="24"/>
              <w:szCs w:val="24"/>
            </w:rPr>
          </w:pP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-132612643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A065C9">
                <w:rPr>
                  <w:rFonts w:ascii="MS Gothic" w:eastAsia="MS Gothic" w:hAnsi="MS Gothic" w:cs="Times New Roman" w:hint="eastAsia"/>
                  <w:sz w:val="24"/>
                  <w:szCs w:val="24"/>
                </w:rPr>
                <w:t>☐</w:t>
              </w:r>
            </w:sdtContent>
          </w:sdt>
          <w:r w:rsidR="00C96D7A" w:rsidRPr="00EA5E01">
            <w:rPr>
              <w:rFonts w:ascii="Myriad Pro" w:eastAsia="Times New Roman" w:hAnsi="Myriad Pro" w:cs="Times New Roman"/>
              <w:sz w:val="24"/>
              <w:szCs w:val="24"/>
            </w:rPr>
            <w:t xml:space="preserve"> </w:t>
          </w:r>
          <w:r w:rsidR="00A248DE" w:rsidRPr="00EA5E01">
            <w:rPr>
              <w:rFonts w:ascii="Myriad Pro" w:eastAsia="Times New Roman" w:hAnsi="Myriad Pro" w:cs="Times New Roman"/>
              <w:sz w:val="24"/>
              <w:szCs w:val="24"/>
            </w:rPr>
            <w:t>Vocational Rehabilitation</w:t>
          </w:r>
        </w:p>
        <w:p w:rsidR="00C96D7A" w:rsidRPr="00EA5E01" w:rsidRDefault="0058354A" w:rsidP="00C96D7A">
          <w:pPr>
            <w:spacing w:after="0" w:line="240" w:lineRule="auto"/>
            <w:ind w:left="720"/>
            <w:rPr>
              <w:rFonts w:ascii="Myriad Pro" w:eastAsia="Times New Roman" w:hAnsi="Myriad Pro" w:cs="Times New Roman"/>
              <w:sz w:val="24"/>
              <w:szCs w:val="24"/>
            </w:rPr>
          </w:pP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107710278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B80BDC" w:rsidRPr="00EA5E01">
                <w:rPr>
                  <w:rFonts w:ascii="MS Gothic" w:eastAsia="MS Gothic" w:hAnsi="MS Gothic" w:cs="MS Gothic" w:hint="eastAsia"/>
                  <w:sz w:val="24"/>
                  <w:szCs w:val="24"/>
                </w:rPr>
                <w:t>☐</w:t>
              </w:r>
            </w:sdtContent>
          </w:sdt>
          <w:r w:rsidR="00C96D7A" w:rsidRPr="00EA5E01">
            <w:rPr>
              <w:rFonts w:ascii="Myriad Pro" w:eastAsia="Times New Roman" w:hAnsi="Myriad Pro" w:cs="Times New Roman"/>
              <w:sz w:val="24"/>
              <w:szCs w:val="24"/>
            </w:rPr>
            <w:t xml:space="preserve"> </w:t>
          </w:r>
          <w:r w:rsidR="00A248DE" w:rsidRPr="00EA5E01">
            <w:rPr>
              <w:rFonts w:ascii="Myriad Pro" w:eastAsia="Times New Roman" w:hAnsi="Myriad Pro" w:cs="Times New Roman"/>
              <w:sz w:val="24"/>
              <w:szCs w:val="24"/>
            </w:rPr>
            <w:t>Undecided</w:t>
          </w:r>
        </w:p>
        <w:p w:rsidR="00C96D7A" w:rsidRDefault="0058354A" w:rsidP="00C96D7A">
          <w:pPr>
            <w:spacing w:after="0" w:line="240" w:lineRule="auto"/>
            <w:ind w:left="720"/>
            <w:rPr>
              <w:rFonts w:ascii="Myriad Pro" w:eastAsia="Times New Roman" w:hAnsi="Myriad Pro" w:cs="Times New Roman"/>
              <w:sz w:val="24"/>
              <w:szCs w:val="24"/>
            </w:rPr>
          </w:pP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-183020085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B80BDC" w:rsidRPr="00EA5E01">
                <w:rPr>
                  <w:rFonts w:ascii="MS Gothic" w:eastAsia="MS Gothic" w:hAnsi="MS Gothic" w:cs="MS Gothic" w:hint="eastAsia"/>
                  <w:sz w:val="24"/>
                  <w:szCs w:val="24"/>
                </w:rPr>
                <w:t>☐</w:t>
              </w:r>
            </w:sdtContent>
          </w:sdt>
          <w:r w:rsidR="00C96D7A" w:rsidRPr="00EA5E01">
            <w:rPr>
              <w:rFonts w:ascii="Myriad Pro" w:eastAsia="Times New Roman" w:hAnsi="Myriad Pro" w:cs="Times New Roman"/>
              <w:sz w:val="24"/>
              <w:szCs w:val="24"/>
            </w:rPr>
            <w:t xml:space="preserve"> Other</w:t>
          </w:r>
          <w:r w:rsidR="00B80BDC" w:rsidRPr="00EA5E01">
            <w:rPr>
              <w:rFonts w:ascii="Myriad Pro" w:eastAsia="Times New Roman" w:hAnsi="Myriad Pro" w:cs="Times New Roman"/>
              <w:sz w:val="24"/>
              <w:szCs w:val="24"/>
            </w:rPr>
            <w:t xml:space="preserve">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alias w:val="PLEASE DESCRIBE PLANS"/>
              <w:tag w:val="PLEASE DESCRIBE PLANS"/>
              <w:id w:val="1547557136"/>
              <w:placeholder>
                <w:docPart w:val="005C0A7E6D7C4C3491BA00A060C0461E"/>
              </w:placeholder>
              <w:showingPlcHdr/>
              <w:text/>
            </w:sdtPr>
            <w:sdtEndPr/>
            <w:sdtContent>
              <w:r w:rsidR="001D0BEA" w:rsidRPr="00EA5E01">
                <w:rPr>
                  <w:rStyle w:val="PlaceholderText"/>
                  <w:rFonts w:ascii="Myriad Pro" w:hAnsi="Myriad Pro"/>
                </w:rPr>
                <w:t>Click here to enter text.</w:t>
              </w:r>
            </w:sdtContent>
          </w:sdt>
        </w:p>
        <w:p w:rsidR="00025AE1" w:rsidRDefault="00025AE1" w:rsidP="00C96D7A">
          <w:pPr>
            <w:spacing w:after="0" w:line="240" w:lineRule="auto"/>
            <w:ind w:left="720"/>
            <w:rPr>
              <w:rFonts w:ascii="Myriad Pro" w:eastAsia="Times New Roman" w:hAnsi="Myriad Pro" w:cs="Times New Roman"/>
              <w:sz w:val="24"/>
              <w:szCs w:val="24"/>
            </w:rPr>
          </w:pPr>
        </w:p>
        <w:p w:rsidR="0025454D" w:rsidRDefault="00FC14F0" w:rsidP="006E5575">
          <w:pPr>
            <w:spacing w:after="0" w:line="240" w:lineRule="auto"/>
            <w:rPr>
              <w:rFonts w:ascii="Myriad Pro" w:eastAsia="Times New Roman" w:hAnsi="Myriad Pro" w:cs="Times New Roman"/>
              <w:i/>
              <w:sz w:val="24"/>
              <w:szCs w:val="24"/>
            </w:rPr>
          </w:pPr>
          <w:r w:rsidRPr="00FC14F0">
            <w:rPr>
              <w:rFonts w:ascii="Myriad Pro" w:eastAsia="Times New Roman" w:hAnsi="Myriad Pro" w:cs="Times New Roman"/>
              <w:i/>
              <w:sz w:val="24"/>
              <w:szCs w:val="24"/>
            </w:rPr>
            <w:t xml:space="preserve">Is there a specific course of study needed to achieve career goals? </w:t>
          </w:r>
          <w:sdt>
            <w:sdtPr>
              <w:rPr>
                <w:rFonts w:ascii="Myriad Pro" w:eastAsia="Times New Roman" w:hAnsi="Myriad Pro" w:cs="Times New Roman"/>
                <w:i/>
                <w:sz w:val="24"/>
                <w:szCs w:val="24"/>
              </w:rPr>
              <w:id w:val="182346128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4551C8">
                <w:rPr>
                  <w:rFonts w:ascii="MS Gothic" w:eastAsia="MS Gothic" w:hAnsi="MS Gothic" w:cs="Times New Roman" w:hint="eastAsia"/>
                  <w:i/>
                  <w:sz w:val="24"/>
                  <w:szCs w:val="24"/>
                </w:rPr>
                <w:t>☐</w:t>
              </w:r>
            </w:sdtContent>
          </w:sdt>
          <w:r w:rsidRPr="00FC14F0">
            <w:rPr>
              <w:rFonts w:ascii="Myriad Pro" w:eastAsia="Times New Roman" w:hAnsi="Myriad Pro" w:cs="Times New Roman"/>
              <w:i/>
              <w:sz w:val="24"/>
              <w:szCs w:val="24"/>
            </w:rPr>
            <w:t xml:space="preserve">Yes </w:t>
          </w:r>
          <w:sdt>
            <w:sdtPr>
              <w:rPr>
                <w:rFonts w:ascii="Myriad Pro" w:eastAsia="Times New Roman" w:hAnsi="Myriad Pro" w:cs="Times New Roman"/>
                <w:i/>
                <w:sz w:val="24"/>
                <w:szCs w:val="24"/>
              </w:rPr>
              <w:id w:val="78423564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Pr="00FC14F0">
                <w:rPr>
                  <w:rFonts w:ascii="MS Gothic" w:eastAsia="MS Gothic" w:hAnsi="MS Gothic" w:cs="Times New Roman" w:hint="eastAsia"/>
                  <w:i/>
                  <w:sz w:val="24"/>
                  <w:szCs w:val="24"/>
                </w:rPr>
                <w:t>☐</w:t>
              </w:r>
            </w:sdtContent>
          </w:sdt>
          <w:r w:rsidRPr="00FC14F0">
            <w:rPr>
              <w:rFonts w:ascii="Myriad Pro" w:eastAsia="Times New Roman" w:hAnsi="Myriad Pro" w:cs="Times New Roman"/>
              <w:i/>
              <w:sz w:val="24"/>
              <w:szCs w:val="24"/>
            </w:rPr>
            <w:t xml:space="preserve">No </w:t>
          </w:r>
          <w:sdt>
            <w:sdtPr>
              <w:rPr>
                <w:rFonts w:ascii="Myriad Pro" w:eastAsia="Times New Roman" w:hAnsi="Myriad Pro" w:cs="Times New Roman"/>
                <w:i/>
                <w:sz w:val="24"/>
                <w:szCs w:val="24"/>
              </w:rPr>
              <w:id w:val="137912834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AA3596">
                <w:rPr>
                  <w:rFonts w:ascii="MS Gothic" w:eastAsia="MS Gothic" w:hAnsi="MS Gothic" w:cs="Times New Roman" w:hint="eastAsia"/>
                  <w:i/>
                  <w:sz w:val="24"/>
                  <w:szCs w:val="24"/>
                </w:rPr>
                <w:t>☒</w:t>
              </w:r>
            </w:sdtContent>
          </w:sdt>
          <w:r w:rsidRPr="00FC14F0">
            <w:rPr>
              <w:rFonts w:ascii="Myriad Pro" w:eastAsia="Times New Roman" w:hAnsi="Myriad Pro" w:cs="Times New Roman"/>
              <w:i/>
              <w:sz w:val="24"/>
              <w:szCs w:val="24"/>
            </w:rPr>
            <w:t>I don’t know</w:t>
          </w:r>
        </w:p>
        <w:p w:rsidR="00FF459A" w:rsidRDefault="00FF459A" w:rsidP="006E5575">
          <w:pPr>
            <w:spacing w:after="0" w:line="240" w:lineRule="auto"/>
            <w:rPr>
              <w:rFonts w:ascii="Myriad Pro" w:eastAsia="Times New Roman" w:hAnsi="Myriad Pro" w:cs="Times New Roman"/>
              <w:b/>
              <w:sz w:val="24"/>
              <w:szCs w:val="24"/>
            </w:rPr>
          </w:pPr>
        </w:p>
        <w:p w:rsidR="006E5575" w:rsidRPr="0025454D" w:rsidRDefault="00A248DE" w:rsidP="006E5575">
          <w:pPr>
            <w:spacing w:after="0" w:line="240" w:lineRule="auto"/>
            <w:rPr>
              <w:rFonts w:ascii="Myriad Pro" w:eastAsia="Times New Roman" w:hAnsi="Myriad Pro" w:cs="Times New Roman"/>
              <w:i/>
              <w:sz w:val="24"/>
              <w:szCs w:val="24"/>
            </w:rPr>
          </w:pPr>
          <w:r>
            <w:rPr>
              <w:rFonts w:ascii="Myriad Pro" w:eastAsia="Times New Roman" w:hAnsi="Myriad Pro" w:cs="Times New Roman"/>
              <w:b/>
              <w:sz w:val="24"/>
              <w:szCs w:val="24"/>
            </w:rPr>
            <w:t>HIGH SCHOOL CREDITS, ASSESSMENTS AND CERTIFICATIONS:</w:t>
          </w:r>
        </w:p>
        <w:p w:rsidR="00FC14F0" w:rsidRPr="006E5575" w:rsidRDefault="00FC14F0" w:rsidP="00C74581">
          <w:pPr>
            <w:pStyle w:val="ListParagraph"/>
            <w:numPr>
              <w:ilvl w:val="0"/>
              <w:numId w:val="10"/>
            </w:numPr>
            <w:spacing w:after="0" w:line="240" w:lineRule="auto"/>
            <w:ind w:left="360"/>
            <w:rPr>
              <w:rFonts w:ascii="Myriad Pro" w:eastAsia="Times New Roman" w:hAnsi="Myriad Pro" w:cs="Times New Roman"/>
              <w:sz w:val="24"/>
              <w:szCs w:val="24"/>
            </w:rPr>
          </w:pPr>
          <w:r w:rsidRPr="0025454D">
            <w:rPr>
              <w:rFonts w:ascii="Myriad Pro" w:hAnsi="Myriad Pro"/>
              <w:b/>
              <w:bCs/>
            </w:rPr>
            <w:t xml:space="preserve">Check the Missouri graduation requirements currently </w:t>
          </w:r>
          <w:r w:rsidRPr="0025454D">
            <w:rPr>
              <w:rFonts w:ascii="Myriad Pro" w:hAnsi="Myriad Pro"/>
              <w:b/>
              <w:bCs/>
              <w:u w:val="single"/>
            </w:rPr>
            <w:t>completed</w:t>
          </w:r>
          <w:r w:rsidRPr="006E5575">
            <w:rPr>
              <w:rFonts w:ascii="Myriad Pro" w:hAnsi="Myriad Pro"/>
              <w:bCs/>
            </w:rPr>
            <w:t>:</w:t>
          </w:r>
        </w:p>
        <w:p w:rsidR="00FC14F0" w:rsidRPr="00EA5E01" w:rsidRDefault="00FC14F0" w:rsidP="00C74581">
          <w:pPr>
            <w:spacing w:after="0" w:line="240" w:lineRule="auto"/>
            <w:rPr>
              <w:rFonts w:ascii="Myriad Pro" w:hAnsi="Myriad Pro"/>
            </w:rPr>
          </w:pPr>
          <w:r w:rsidRPr="00EA5E01">
            <w:rPr>
              <w:rFonts w:ascii="Myriad Pro" w:hAnsi="Myriad Pro"/>
            </w:rPr>
            <w:t xml:space="preserve">Communication Arts:  </w:t>
          </w:r>
          <w:r w:rsidRPr="00EA5E01">
            <w:rPr>
              <w:rFonts w:ascii="Myriad Pro" w:hAnsi="Myriad Pro"/>
            </w:rPr>
            <w:tab/>
          </w:r>
          <w:r w:rsidR="00C74581">
            <w:rPr>
              <w:rFonts w:ascii="Myriad Pro" w:hAnsi="Myriad Pro"/>
            </w:rPr>
            <w:tab/>
          </w:r>
          <w:r w:rsidRPr="00EA5E01">
            <w:rPr>
              <w:rFonts w:ascii="Myriad Pro" w:hAnsi="Myriad Pro"/>
            </w:rPr>
            <w:t xml:space="preserve">4 Units </w:t>
          </w:r>
          <w:sdt>
            <w:sdtPr>
              <w:rPr>
                <w:rFonts w:ascii="Myriad Pro" w:hAnsi="Myriad Pro"/>
              </w:rPr>
              <w:id w:val="1396245515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AA3596">
                <w:rPr>
                  <w:rFonts w:ascii="MS Gothic" w:eastAsia="MS Gothic" w:hAnsi="MS Gothic" w:hint="eastAsia"/>
                </w:rPr>
                <w:t>☒</w:t>
              </w:r>
            </w:sdtContent>
          </w:sdt>
          <w:sdt>
            <w:sdtPr>
              <w:rPr>
                <w:rFonts w:ascii="Myriad Pro" w:hAnsi="Myriad Pro"/>
              </w:rPr>
              <w:id w:val="-114280333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AA3596">
                <w:rPr>
                  <w:rFonts w:ascii="MS Gothic" w:eastAsia="MS Gothic" w:hAnsi="MS Gothic" w:hint="eastAsia"/>
                </w:rPr>
                <w:t>☒</w:t>
              </w:r>
            </w:sdtContent>
          </w:sdt>
          <w:sdt>
            <w:sdtPr>
              <w:rPr>
                <w:rFonts w:ascii="Myriad Pro" w:hAnsi="Myriad Pro"/>
              </w:rPr>
              <w:id w:val="-65900233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Pr="00EA5E01">
                <w:rPr>
                  <w:rFonts w:ascii="MS Gothic" w:eastAsia="MS Gothic" w:hAnsi="MS Gothic" w:cs="MS Gothic" w:hint="eastAsia"/>
                </w:rPr>
                <w:t>☐</w:t>
              </w:r>
            </w:sdtContent>
          </w:sdt>
          <w:sdt>
            <w:sdtPr>
              <w:rPr>
                <w:rFonts w:ascii="Myriad Pro" w:hAnsi="Myriad Pro"/>
              </w:rPr>
              <w:id w:val="187280402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Pr="00EA5E01">
                <w:rPr>
                  <w:rFonts w:ascii="MS Gothic" w:eastAsia="MS Gothic" w:hAnsi="MS Gothic" w:cs="MS Gothic" w:hint="eastAsia"/>
                </w:rPr>
                <w:t>☐</w:t>
              </w:r>
            </w:sdtContent>
          </w:sdt>
          <w:r w:rsidRPr="00EA5E01">
            <w:rPr>
              <w:rFonts w:ascii="Myriad Pro" w:eastAsia="MS Gothic" w:hAnsi="Myriad Pro"/>
            </w:rPr>
            <w:t xml:space="preserve">     </w:t>
          </w:r>
          <w:r w:rsidR="0025454D">
            <w:rPr>
              <w:rFonts w:ascii="Myriad Pro" w:eastAsia="MS Gothic" w:hAnsi="Myriad Pro"/>
            </w:rPr>
            <w:tab/>
          </w:r>
          <w:r w:rsidR="00C74581">
            <w:rPr>
              <w:rFonts w:ascii="Myriad Pro" w:hAnsi="Myriad Pro"/>
            </w:rPr>
            <w:t xml:space="preserve">Social Studies: </w:t>
          </w:r>
          <w:r w:rsidR="00C74581">
            <w:rPr>
              <w:rFonts w:ascii="Myriad Pro" w:hAnsi="Myriad Pro"/>
            </w:rPr>
            <w:tab/>
            <w:t xml:space="preserve">          </w:t>
          </w:r>
          <w:r w:rsidRPr="00EA5E01">
            <w:rPr>
              <w:rFonts w:ascii="Myriad Pro" w:hAnsi="Myriad Pro"/>
            </w:rPr>
            <w:t>3 Units</w:t>
          </w:r>
          <w:sdt>
            <w:sdtPr>
              <w:rPr>
                <w:rFonts w:ascii="Myriad Pro" w:hAnsi="Myriad Pro"/>
              </w:rPr>
              <w:id w:val="8882772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AA3596">
                <w:rPr>
                  <w:rFonts w:ascii="MS Gothic" w:eastAsia="MS Gothic" w:hAnsi="MS Gothic" w:hint="eastAsia"/>
                </w:rPr>
                <w:t>☒</w:t>
              </w:r>
            </w:sdtContent>
          </w:sdt>
          <w:sdt>
            <w:sdtPr>
              <w:rPr>
                <w:rFonts w:ascii="Myriad Pro" w:hAnsi="Myriad Pro"/>
              </w:rPr>
              <w:id w:val="-1926570489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AA3596">
                <w:rPr>
                  <w:rFonts w:ascii="MS Gothic" w:eastAsia="MS Gothic" w:hAnsi="MS Gothic" w:hint="eastAsia"/>
                </w:rPr>
                <w:t>☒</w:t>
              </w:r>
            </w:sdtContent>
          </w:sdt>
          <w:sdt>
            <w:sdtPr>
              <w:rPr>
                <w:rFonts w:ascii="Myriad Pro" w:hAnsi="Myriad Pro"/>
              </w:rPr>
              <w:id w:val="57332482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Pr="00EA5E01">
                <w:rPr>
                  <w:rFonts w:ascii="MS Gothic" w:eastAsia="MS Gothic" w:hAnsi="MS Gothic" w:cs="MS Gothic" w:hint="eastAsia"/>
                </w:rPr>
                <w:t>☐</w:t>
              </w:r>
            </w:sdtContent>
          </w:sdt>
        </w:p>
        <w:p w:rsidR="00FC14F0" w:rsidRPr="00EA5E01" w:rsidRDefault="00FC14F0" w:rsidP="00C74581">
          <w:pPr>
            <w:spacing w:after="0" w:line="240" w:lineRule="auto"/>
            <w:rPr>
              <w:rFonts w:ascii="Myriad Pro" w:hAnsi="Myriad Pro"/>
            </w:rPr>
          </w:pPr>
          <w:r w:rsidRPr="00EA5E01">
            <w:rPr>
              <w:rFonts w:ascii="Myriad Pro" w:hAnsi="Myriad Pro"/>
            </w:rPr>
            <w:t xml:space="preserve">Mathematics: </w:t>
          </w:r>
          <w:r w:rsidRPr="00EA5E01">
            <w:rPr>
              <w:rFonts w:ascii="Myriad Pro" w:hAnsi="Myriad Pro"/>
            </w:rPr>
            <w:tab/>
          </w:r>
          <w:r w:rsidRPr="00EA5E01">
            <w:rPr>
              <w:rFonts w:ascii="Myriad Pro" w:hAnsi="Myriad Pro"/>
            </w:rPr>
            <w:tab/>
          </w:r>
          <w:r w:rsidR="00C74581">
            <w:rPr>
              <w:rFonts w:ascii="Myriad Pro" w:hAnsi="Myriad Pro"/>
            </w:rPr>
            <w:tab/>
          </w:r>
          <w:r w:rsidRPr="00EA5E01">
            <w:rPr>
              <w:rFonts w:ascii="Myriad Pro" w:hAnsi="Myriad Pro"/>
            </w:rPr>
            <w:t>3 Units</w:t>
          </w:r>
          <w:sdt>
            <w:sdtPr>
              <w:rPr>
                <w:rFonts w:ascii="Myriad Pro" w:hAnsi="Myriad Pro"/>
              </w:rPr>
              <w:id w:val="891312718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AA3596">
                <w:rPr>
                  <w:rFonts w:ascii="MS Gothic" w:eastAsia="MS Gothic" w:hAnsi="MS Gothic" w:hint="eastAsia"/>
                </w:rPr>
                <w:t>☒</w:t>
              </w:r>
            </w:sdtContent>
          </w:sdt>
          <w:sdt>
            <w:sdtPr>
              <w:rPr>
                <w:rFonts w:ascii="Myriad Pro" w:hAnsi="Myriad Pro"/>
              </w:rPr>
              <w:id w:val="-53774879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AA3596">
                <w:rPr>
                  <w:rFonts w:ascii="MS Gothic" w:eastAsia="MS Gothic" w:hAnsi="MS Gothic" w:hint="eastAsia"/>
                </w:rPr>
                <w:t>☒</w:t>
              </w:r>
            </w:sdtContent>
          </w:sdt>
          <w:sdt>
            <w:sdtPr>
              <w:rPr>
                <w:rFonts w:ascii="Myriad Pro" w:hAnsi="Myriad Pro"/>
              </w:rPr>
              <w:id w:val="-153626999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Pr="00EA5E01">
                <w:rPr>
                  <w:rFonts w:ascii="MS Gothic" w:eastAsia="MS Gothic" w:hAnsi="MS Gothic" w:cs="MS Gothic" w:hint="eastAsia"/>
                </w:rPr>
                <w:t>☐</w:t>
              </w:r>
            </w:sdtContent>
          </w:sdt>
          <w:r w:rsidRPr="00EA5E01">
            <w:rPr>
              <w:rFonts w:ascii="Myriad Pro" w:hAnsi="Myriad Pro"/>
            </w:rPr>
            <w:tab/>
          </w:r>
          <w:r w:rsidR="0025454D">
            <w:rPr>
              <w:rFonts w:ascii="Myriad Pro" w:hAnsi="Myriad Pro"/>
            </w:rPr>
            <w:t xml:space="preserve">        </w:t>
          </w:r>
          <w:r w:rsidR="0025454D">
            <w:rPr>
              <w:rFonts w:ascii="Myriad Pro" w:hAnsi="Myriad Pro"/>
            </w:rPr>
            <w:tab/>
          </w:r>
          <w:r w:rsidR="00C74581">
            <w:rPr>
              <w:rFonts w:ascii="Myriad Pro" w:hAnsi="Myriad Pro"/>
            </w:rPr>
            <w:t xml:space="preserve">Science: </w:t>
          </w:r>
          <w:r w:rsidR="00C74581">
            <w:rPr>
              <w:rFonts w:ascii="Myriad Pro" w:hAnsi="Myriad Pro"/>
            </w:rPr>
            <w:tab/>
            <w:t xml:space="preserve">          </w:t>
          </w:r>
          <w:r w:rsidRPr="00EA5E01">
            <w:rPr>
              <w:rFonts w:ascii="Myriad Pro" w:hAnsi="Myriad Pro"/>
            </w:rPr>
            <w:t xml:space="preserve">3 Units </w:t>
          </w:r>
          <w:sdt>
            <w:sdtPr>
              <w:rPr>
                <w:rFonts w:ascii="Myriad Pro" w:hAnsi="Myriad Pro"/>
              </w:rPr>
              <w:id w:val="308754077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AA3596">
                <w:rPr>
                  <w:rFonts w:ascii="MS Gothic" w:eastAsia="MS Gothic" w:hAnsi="MS Gothic" w:hint="eastAsia"/>
                </w:rPr>
                <w:t>☒</w:t>
              </w:r>
            </w:sdtContent>
          </w:sdt>
          <w:sdt>
            <w:sdtPr>
              <w:rPr>
                <w:rFonts w:ascii="Myriad Pro" w:hAnsi="Myriad Pro"/>
              </w:rPr>
              <w:id w:val="1795175905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AA3596">
                <w:rPr>
                  <w:rFonts w:ascii="MS Gothic" w:eastAsia="MS Gothic" w:hAnsi="MS Gothic" w:hint="eastAsia"/>
                </w:rPr>
                <w:t>☒</w:t>
              </w:r>
            </w:sdtContent>
          </w:sdt>
          <w:sdt>
            <w:sdtPr>
              <w:rPr>
                <w:rFonts w:ascii="Myriad Pro" w:hAnsi="Myriad Pro"/>
              </w:rPr>
              <w:id w:val="109736962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Pr="00EA5E01">
                <w:rPr>
                  <w:rFonts w:ascii="MS Gothic" w:eastAsia="MS Gothic" w:hAnsi="MS Gothic" w:cs="MS Gothic" w:hint="eastAsia"/>
                </w:rPr>
                <w:t>☐</w:t>
              </w:r>
            </w:sdtContent>
          </w:sdt>
        </w:p>
        <w:p w:rsidR="00FC14F0" w:rsidRPr="00EA5E01" w:rsidRDefault="00FC14F0" w:rsidP="00C74581">
          <w:pPr>
            <w:spacing w:after="0" w:line="240" w:lineRule="auto"/>
            <w:rPr>
              <w:rFonts w:ascii="Myriad Pro" w:hAnsi="Myriad Pro"/>
            </w:rPr>
          </w:pPr>
          <w:r w:rsidRPr="00EA5E01">
            <w:rPr>
              <w:rFonts w:ascii="Myriad Pro" w:hAnsi="Myriad Pro"/>
            </w:rPr>
            <w:t xml:space="preserve">Fine Arts: </w:t>
          </w:r>
          <w:r w:rsidRPr="00EA5E01">
            <w:rPr>
              <w:rFonts w:ascii="Myriad Pro" w:hAnsi="Myriad Pro"/>
            </w:rPr>
            <w:tab/>
          </w:r>
          <w:r w:rsidRPr="00EA5E01">
            <w:rPr>
              <w:rFonts w:ascii="Myriad Pro" w:hAnsi="Myriad Pro"/>
            </w:rPr>
            <w:tab/>
          </w:r>
          <w:r w:rsidR="0025454D">
            <w:rPr>
              <w:rFonts w:ascii="Myriad Pro" w:hAnsi="Myriad Pro"/>
            </w:rPr>
            <w:tab/>
          </w:r>
          <w:r w:rsidRPr="00EA5E01">
            <w:rPr>
              <w:rFonts w:ascii="Myriad Pro" w:hAnsi="Myriad Pro"/>
            </w:rPr>
            <w:t xml:space="preserve">1 Unit </w:t>
          </w:r>
          <w:sdt>
            <w:sdtPr>
              <w:rPr>
                <w:rFonts w:ascii="Myriad Pro" w:hAnsi="Myriad Pro"/>
              </w:rPr>
              <w:id w:val="43780158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AA3596">
                <w:rPr>
                  <w:rFonts w:ascii="MS Gothic" w:eastAsia="MS Gothic" w:hAnsi="MS Gothic" w:hint="eastAsia"/>
                </w:rPr>
                <w:t>☒</w:t>
              </w:r>
            </w:sdtContent>
          </w:sdt>
          <w:r w:rsidR="00C74581">
            <w:rPr>
              <w:rFonts w:ascii="Myriad Pro" w:hAnsi="Myriad Pro"/>
            </w:rPr>
            <w:tab/>
          </w:r>
          <w:r w:rsidR="00C74581">
            <w:rPr>
              <w:rFonts w:ascii="Myriad Pro" w:hAnsi="Myriad Pro"/>
            </w:rPr>
            <w:tab/>
            <w:t xml:space="preserve">Practical Arts: </w:t>
          </w:r>
          <w:r w:rsidR="00C74581">
            <w:rPr>
              <w:rFonts w:ascii="Myriad Pro" w:hAnsi="Myriad Pro"/>
            </w:rPr>
            <w:tab/>
            <w:t xml:space="preserve">          </w:t>
          </w:r>
          <w:r w:rsidRPr="00EA5E01">
            <w:rPr>
              <w:rFonts w:ascii="Myriad Pro" w:hAnsi="Myriad Pro"/>
            </w:rPr>
            <w:t xml:space="preserve">1 Unit </w:t>
          </w:r>
          <w:sdt>
            <w:sdtPr>
              <w:rPr>
                <w:rFonts w:ascii="Myriad Pro" w:hAnsi="Myriad Pro"/>
              </w:rPr>
              <w:id w:val="863485139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AA3596">
                <w:rPr>
                  <w:rFonts w:ascii="MS Gothic" w:eastAsia="MS Gothic" w:hAnsi="MS Gothic" w:hint="eastAsia"/>
                </w:rPr>
                <w:t>☒</w:t>
              </w:r>
            </w:sdtContent>
          </w:sdt>
        </w:p>
        <w:p w:rsidR="00FC14F0" w:rsidRPr="00EA5E01" w:rsidRDefault="00FC14F0" w:rsidP="00C74581">
          <w:pPr>
            <w:spacing w:after="0" w:line="240" w:lineRule="auto"/>
            <w:rPr>
              <w:rFonts w:ascii="Myriad Pro" w:eastAsia="Times New Roman" w:hAnsi="Myriad Pro" w:cs="Times New Roman"/>
              <w:b/>
              <w:sz w:val="24"/>
              <w:szCs w:val="24"/>
            </w:rPr>
          </w:pPr>
          <w:r w:rsidRPr="00EA5E01">
            <w:rPr>
              <w:rFonts w:ascii="Myriad Pro" w:hAnsi="Myriad Pro"/>
            </w:rPr>
            <w:t xml:space="preserve">Physical Education: </w:t>
          </w:r>
          <w:r w:rsidRPr="00EA5E01">
            <w:rPr>
              <w:rFonts w:ascii="Myriad Pro" w:hAnsi="Myriad Pro"/>
            </w:rPr>
            <w:tab/>
          </w:r>
          <w:r w:rsidR="00C74581">
            <w:rPr>
              <w:rFonts w:ascii="Myriad Pro" w:hAnsi="Myriad Pro"/>
            </w:rPr>
            <w:tab/>
          </w:r>
          <w:r w:rsidRPr="00EA5E01">
            <w:rPr>
              <w:rFonts w:ascii="Myriad Pro" w:hAnsi="Myriad Pro"/>
            </w:rPr>
            <w:t xml:space="preserve">1 Unit </w:t>
          </w:r>
          <w:sdt>
            <w:sdtPr>
              <w:rPr>
                <w:rFonts w:ascii="Myriad Pro" w:hAnsi="Myriad Pro"/>
              </w:rPr>
              <w:id w:val="-181054520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AA3596">
                <w:rPr>
                  <w:rFonts w:ascii="MS Gothic" w:eastAsia="MS Gothic" w:hAnsi="MS Gothic" w:hint="eastAsia"/>
                </w:rPr>
                <w:t>☒</w:t>
              </w:r>
            </w:sdtContent>
          </w:sdt>
          <w:r w:rsidR="00C74581">
            <w:rPr>
              <w:rFonts w:ascii="Myriad Pro" w:hAnsi="Myriad Pro"/>
            </w:rPr>
            <w:tab/>
          </w:r>
          <w:r w:rsidR="00C74581">
            <w:rPr>
              <w:rFonts w:ascii="Myriad Pro" w:hAnsi="Myriad Pro"/>
            </w:rPr>
            <w:tab/>
            <w:t xml:space="preserve">Health Education:       </w:t>
          </w:r>
          <w:r w:rsidRPr="00EA5E01">
            <w:rPr>
              <w:rFonts w:ascii="Myriad Pro" w:hAnsi="Myriad Pro"/>
            </w:rPr>
            <w:t xml:space="preserve">.5 Unit </w:t>
          </w:r>
          <w:sdt>
            <w:sdtPr>
              <w:rPr>
                <w:rFonts w:ascii="Myriad Pro" w:hAnsi="Myriad Pro"/>
              </w:rPr>
              <w:id w:val="211285806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AA3596">
                <w:rPr>
                  <w:rFonts w:ascii="MS Gothic" w:eastAsia="MS Gothic" w:hAnsi="MS Gothic" w:hint="eastAsia"/>
                </w:rPr>
                <w:t>☒</w:t>
              </w:r>
            </w:sdtContent>
          </w:sdt>
        </w:p>
        <w:p w:rsidR="00FC14F0" w:rsidRPr="00EA5E01" w:rsidRDefault="00FC14F0" w:rsidP="00C74581">
          <w:pPr>
            <w:spacing w:after="0" w:line="240" w:lineRule="auto"/>
            <w:rPr>
              <w:rFonts w:ascii="Myriad Pro" w:hAnsi="Myriad Pro"/>
            </w:rPr>
          </w:pPr>
          <w:r w:rsidRPr="00EA5E01">
            <w:rPr>
              <w:rFonts w:ascii="Myriad Pro" w:hAnsi="Myriad Pro"/>
            </w:rPr>
            <w:t xml:space="preserve">Personal Finance: </w:t>
          </w:r>
          <w:r w:rsidRPr="00EA5E01">
            <w:rPr>
              <w:rFonts w:ascii="Myriad Pro" w:hAnsi="Myriad Pro"/>
            </w:rPr>
            <w:tab/>
          </w:r>
          <w:r w:rsidR="0025454D">
            <w:rPr>
              <w:rFonts w:ascii="Myriad Pro" w:hAnsi="Myriad Pro"/>
            </w:rPr>
            <w:tab/>
          </w:r>
          <w:r w:rsidRPr="00EA5E01">
            <w:rPr>
              <w:rFonts w:ascii="Myriad Pro" w:hAnsi="Myriad Pro"/>
            </w:rPr>
            <w:t xml:space="preserve">.5 Unit </w:t>
          </w:r>
          <w:sdt>
            <w:sdtPr>
              <w:rPr>
                <w:rFonts w:ascii="Myriad Pro" w:hAnsi="Myriad Pro"/>
              </w:rPr>
              <w:id w:val="463463522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AA3596">
                <w:rPr>
                  <w:rFonts w:ascii="MS Gothic" w:eastAsia="MS Gothic" w:hAnsi="MS Gothic" w:hint="eastAsia"/>
                </w:rPr>
                <w:t>☒</w:t>
              </w:r>
            </w:sdtContent>
          </w:sdt>
          <w:r w:rsidR="00C74581">
            <w:rPr>
              <w:rFonts w:ascii="Myriad Pro" w:hAnsi="Myriad Pro"/>
            </w:rPr>
            <w:t xml:space="preserve"> </w:t>
          </w:r>
          <w:r w:rsidR="00C74581">
            <w:rPr>
              <w:rFonts w:ascii="Myriad Pro" w:hAnsi="Myriad Pro"/>
            </w:rPr>
            <w:tab/>
          </w:r>
          <w:r w:rsidR="00C74581">
            <w:rPr>
              <w:rFonts w:ascii="Myriad Pro" w:hAnsi="Myriad Pro"/>
            </w:rPr>
            <w:tab/>
            <w:t xml:space="preserve">Electives: </w:t>
          </w:r>
          <w:r w:rsidR="00C74581">
            <w:rPr>
              <w:rFonts w:ascii="Myriad Pro" w:hAnsi="Myriad Pro"/>
            </w:rPr>
            <w:tab/>
            <w:t xml:space="preserve">            </w:t>
          </w:r>
          <w:r w:rsidRPr="00EA5E01">
            <w:rPr>
              <w:rFonts w:ascii="Myriad Pro" w:hAnsi="Myriad Pro"/>
            </w:rPr>
            <w:t>7 Units</w:t>
          </w:r>
          <w:sdt>
            <w:sdtPr>
              <w:rPr>
                <w:rFonts w:ascii="Myriad Pro" w:hAnsi="Myriad Pro"/>
              </w:rPr>
              <w:id w:val="2003538846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AA3596">
                <w:rPr>
                  <w:rFonts w:ascii="MS Gothic" w:eastAsia="MS Gothic" w:hAnsi="MS Gothic" w:hint="eastAsia"/>
                </w:rPr>
                <w:t>☒</w:t>
              </w:r>
            </w:sdtContent>
          </w:sdt>
          <w:sdt>
            <w:sdtPr>
              <w:rPr>
                <w:rFonts w:ascii="Myriad Pro" w:hAnsi="Myriad Pro"/>
              </w:rPr>
              <w:id w:val="163907108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AA3596">
                <w:rPr>
                  <w:rFonts w:ascii="MS Gothic" w:eastAsia="MS Gothic" w:hAnsi="MS Gothic" w:hint="eastAsia"/>
                </w:rPr>
                <w:t>☒</w:t>
              </w:r>
            </w:sdtContent>
          </w:sdt>
          <w:sdt>
            <w:sdtPr>
              <w:rPr>
                <w:rFonts w:ascii="Myriad Pro" w:hAnsi="Myriad Pro"/>
              </w:rPr>
              <w:id w:val="1056813338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AA3596">
                <w:rPr>
                  <w:rFonts w:ascii="MS Gothic" w:eastAsia="MS Gothic" w:hAnsi="MS Gothic" w:hint="eastAsia"/>
                </w:rPr>
                <w:t>☒</w:t>
              </w:r>
            </w:sdtContent>
          </w:sdt>
          <w:sdt>
            <w:sdtPr>
              <w:rPr>
                <w:rFonts w:ascii="Myriad Pro" w:hAnsi="Myriad Pro"/>
              </w:rPr>
              <w:id w:val="-1659602856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AA3596">
                <w:rPr>
                  <w:rFonts w:ascii="MS Gothic" w:eastAsia="MS Gothic" w:hAnsi="MS Gothic" w:hint="eastAsia"/>
                </w:rPr>
                <w:t>☒</w:t>
              </w:r>
            </w:sdtContent>
          </w:sdt>
          <w:sdt>
            <w:sdtPr>
              <w:rPr>
                <w:rFonts w:ascii="Myriad Pro" w:hAnsi="Myriad Pro"/>
              </w:rPr>
              <w:id w:val="88938132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Pr="00EA5E01">
                <w:rPr>
                  <w:rFonts w:ascii="MS Gothic" w:eastAsia="MS Gothic" w:hAnsi="MS Gothic" w:cs="MS Gothic" w:hint="eastAsia"/>
                </w:rPr>
                <w:t>☐</w:t>
              </w:r>
            </w:sdtContent>
          </w:sdt>
          <w:sdt>
            <w:sdtPr>
              <w:rPr>
                <w:rFonts w:ascii="Myriad Pro" w:hAnsi="Myriad Pro"/>
              </w:rPr>
              <w:id w:val="-14282433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Pr="00EA5E01">
                <w:rPr>
                  <w:rFonts w:ascii="MS Gothic" w:eastAsia="MS Gothic" w:hAnsi="MS Gothic" w:cs="MS Gothic" w:hint="eastAsia"/>
                </w:rPr>
                <w:t>☐</w:t>
              </w:r>
            </w:sdtContent>
          </w:sdt>
          <w:sdt>
            <w:sdtPr>
              <w:rPr>
                <w:rFonts w:ascii="Myriad Pro" w:hAnsi="Myriad Pro"/>
              </w:rPr>
              <w:id w:val="-79559875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Pr="00EA5E01">
                <w:rPr>
                  <w:rFonts w:ascii="MS Gothic" w:eastAsia="MS Gothic" w:hAnsi="MS Gothic" w:cs="MS Gothic" w:hint="eastAsia"/>
                </w:rPr>
                <w:t>☐</w:t>
              </w:r>
            </w:sdtContent>
          </w:sdt>
        </w:p>
        <w:p w:rsidR="00FC14F0" w:rsidRPr="00EA5E01" w:rsidRDefault="00FC14F0" w:rsidP="00C74581">
          <w:pPr>
            <w:spacing w:after="0" w:line="240" w:lineRule="auto"/>
            <w:rPr>
              <w:rFonts w:ascii="Myriad Pro" w:eastAsia="Times New Roman" w:hAnsi="Myriad Pro" w:cs="Times New Roman"/>
              <w:b/>
              <w:sz w:val="24"/>
              <w:szCs w:val="24"/>
            </w:rPr>
          </w:pPr>
          <w:r w:rsidRPr="00EA5E01">
            <w:rPr>
              <w:rFonts w:ascii="Myriad Pro" w:hAnsi="Myriad Pro"/>
              <w:b/>
            </w:rPr>
            <w:t>Total</w:t>
          </w:r>
          <w:r w:rsidRPr="00EA5E01">
            <w:rPr>
              <w:rFonts w:ascii="Myriad Pro" w:hAnsi="Myriad Pro"/>
            </w:rPr>
            <w:t>: 24 Units</w:t>
          </w:r>
        </w:p>
        <w:p w:rsidR="00FC14F0" w:rsidRPr="00EA5E01" w:rsidRDefault="00FC14F0" w:rsidP="00C74581">
          <w:pPr>
            <w:spacing w:after="0" w:line="240" w:lineRule="auto"/>
            <w:rPr>
              <w:rFonts w:ascii="Myriad Pro" w:hAnsi="Myriad Pro"/>
              <w:i/>
            </w:rPr>
          </w:pPr>
          <w:r w:rsidRPr="00EA5E01">
            <w:rPr>
              <w:rFonts w:ascii="Myriad Pro" w:hAnsi="Myriad Pro"/>
              <w:i/>
            </w:rPr>
            <w:t>Note: Many colleges require 4 units of math (Alge</w:t>
          </w:r>
          <w:r w:rsidR="001D0BEA">
            <w:rPr>
              <w:rFonts w:ascii="Myriad Pro" w:hAnsi="Myriad Pro"/>
              <w:i/>
            </w:rPr>
            <w:t xml:space="preserve">bra 1 &amp; above) and 1-2 units of the same </w:t>
          </w:r>
          <w:r w:rsidRPr="00EA5E01">
            <w:rPr>
              <w:rFonts w:ascii="Myriad Pro" w:hAnsi="Myriad Pro"/>
              <w:i/>
            </w:rPr>
            <w:t>Foreign Langua</w:t>
          </w:r>
          <w:r>
            <w:rPr>
              <w:rFonts w:ascii="Myriad Pro" w:hAnsi="Myriad Pro"/>
              <w:i/>
            </w:rPr>
            <w:t>ge. L</w:t>
          </w:r>
          <w:r w:rsidRPr="00EA5E01">
            <w:rPr>
              <w:rFonts w:ascii="Myriad Pro" w:hAnsi="Myriad Pro"/>
              <w:i/>
            </w:rPr>
            <w:t xml:space="preserve">isted are minimum state graduation requirements. Your high school may have additional </w:t>
          </w:r>
          <w:r>
            <w:rPr>
              <w:rFonts w:ascii="Myriad Pro" w:hAnsi="Myriad Pro"/>
              <w:i/>
            </w:rPr>
            <w:t>requirements</w:t>
          </w:r>
          <w:r w:rsidRPr="00EA5E01">
            <w:rPr>
              <w:rFonts w:ascii="Myriad Pro" w:hAnsi="Myriad Pro"/>
              <w:i/>
            </w:rPr>
            <w:t>.</w:t>
          </w:r>
        </w:p>
        <w:p w:rsidR="00FC14F0" w:rsidRPr="00FC14F0" w:rsidRDefault="00FC14F0" w:rsidP="006E5575">
          <w:pPr>
            <w:spacing w:after="0" w:line="240" w:lineRule="auto"/>
            <w:ind w:left="360"/>
            <w:rPr>
              <w:rFonts w:ascii="Myriad Pro" w:eastAsia="Times New Roman" w:hAnsi="Myriad Pro" w:cs="Times New Roman"/>
              <w:sz w:val="24"/>
              <w:szCs w:val="24"/>
            </w:rPr>
          </w:pPr>
        </w:p>
        <w:p w:rsidR="00025AE1" w:rsidRPr="006E5575" w:rsidRDefault="00025AE1" w:rsidP="009B5A68">
          <w:pPr>
            <w:pStyle w:val="ListParagraph"/>
            <w:numPr>
              <w:ilvl w:val="0"/>
              <w:numId w:val="10"/>
            </w:numPr>
            <w:spacing w:after="0" w:line="240" w:lineRule="auto"/>
            <w:ind w:left="360"/>
            <w:rPr>
              <w:rFonts w:ascii="Myriad Pro" w:eastAsia="Times New Roman" w:hAnsi="Myriad Pro" w:cs="Times New Roman"/>
              <w:sz w:val="24"/>
              <w:szCs w:val="24"/>
            </w:rPr>
          </w:pPr>
          <w:r w:rsidRPr="006E5575">
            <w:rPr>
              <w:rFonts w:ascii="Myriad Pro" w:eastAsia="Times New Roman" w:hAnsi="Myriad Pro" w:cs="Times New Roman"/>
              <w:sz w:val="24"/>
              <w:szCs w:val="24"/>
            </w:rPr>
            <w:t xml:space="preserve">Please check </w:t>
          </w:r>
          <w:r w:rsidR="00801DB2" w:rsidRPr="006E5575">
            <w:rPr>
              <w:rFonts w:ascii="Myriad Pro" w:eastAsia="Times New Roman" w:hAnsi="Myriad Pro" w:cs="Times New Roman"/>
              <w:sz w:val="24"/>
              <w:szCs w:val="24"/>
            </w:rPr>
            <w:t>any assessments</w:t>
          </w:r>
          <w:r w:rsidRPr="006E5575">
            <w:rPr>
              <w:rFonts w:ascii="Myriad Pro" w:eastAsia="Times New Roman" w:hAnsi="Myriad Pro" w:cs="Times New Roman"/>
              <w:sz w:val="24"/>
              <w:szCs w:val="24"/>
            </w:rPr>
            <w:t xml:space="preserve"> you have currently taken.</w:t>
          </w:r>
        </w:p>
        <w:p w:rsidR="00025AE1" w:rsidRDefault="0058354A" w:rsidP="009B5A68">
          <w:pPr>
            <w:spacing w:after="0" w:line="240" w:lineRule="auto"/>
            <w:ind w:left="360"/>
            <w:rPr>
              <w:rFonts w:ascii="Myriad Pro" w:eastAsia="Times New Roman" w:hAnsi="Myriad Pro" w:cs="Times New Roman"/>
              <w:sz w:val="24"/>
              <w:szCs w:val="24"/>
            </w:rPr>
          </w:pP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-29452975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25454D">
                <w:rPr>
                  <w:rFonts w:ascii="MS Gothic" w:eastAsia="MS Gothic" w:hAnsi="MS Gothic" w:cs="Times New Roman" w:hint="eastAsia"/>
                  <w:sz w:val="24"/>
                  <w:szCs w:val="24"/>
                </w:rPr>
                <w:t>☐</w:t>
              </w:r>
            </w:sdtContent>
          </w:sdt>
          <w:r w:rsidR="00025AE1">
            <w:rPr>
              <w:rFonts w:ascii="Myriad Pro" w:eastAsia="Times New Roman" w:hAnsi="Myriad Pro" w:cs="Times New Roman"/>
              <w:sz w:val="24"/>
              <w:szCs w:val="24"/>
            </w:rPr>
            <w:t xml:space="preserve">ACT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alias w:val="Score if known"/>
              <w:tag w:val="Score if known"/>
              <w:id w:val="1477487899"/>
              <w:placeholder>
                <w:docPart w:val="DefaultPlaceholder_1082065158"/>
              </w:placeholder>
              <w:text/>
            </w:sdtPr>
            <w:sdtEndPr/>
            <w:sdtContent>
              <w:r w:rsidR="00DD0EC8">
                <w:rPr>
                  <w:rFonts w:ascii="Myriad Pro" w:eastAsia="Times New Roman" w:hAnsi="Myriad Pro" w:cs="Times New Roman"/>
                  <w:sz w:val="24"/>
                  <w:szCs w:val="24"/>
                </w:rPr>
                <w:t>Enter Score if known</w:t>
              </w:r>
            </w:sdtContent>
          </w:sdt>
          <w:r w:rsidR="00025AE1">
            <w:rPr>
              <w:rFonts w:ascii="Myriad Pro" w:eastAsia="Times New Roman" w:hAnsi="Myriad Pro" w:cs="Times New Roman"/>
              <w:sz w:val="24"/>
              <w:szCs w:val="24"/>
            </w:rPr>
            <w:t xml:space="preserve">  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194873985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025AE1">
                <w:rPr>
                  <w:rFonts w:ascii="MS Gothic" w:eastAsia="MS Gothic" w:hAnsi="MS Gothic" w:cs="Times New Roman" w:hint="eastAsia"/>
                  <w:sz w:val="24"/>
                  <w:szCs w:val="24"/>
                </w:rPr>
                <w:t>☐</w:t>
              </w:r>
            </w:sdtContent>
          </w:sdt>
          <w:r w:rsidR="004551C8">
            <w:rPr>
              <w:rFonts w:ascii="Myriad Pro" w:eastAsia="Times New Roman" w:hAnsi="Myriad Pro" w:cs="Times New Roman"/>
              <w:sz w:val="24"/>
              <w:szCs w:val="24"/>
            </w:rPr>
            <w:t xml:space="preserve">COMPASS  </w:t>
          </w:r>
          <w:r w:rsidR="00025AE1">
            <w:rPr>
              <w:rFonts w:ascii="Myriad Pro" w:eastAsia="Times New Roman" w:hAnsi="Myriad Pro" w:cs="Times New Roman"/>
              <w:sz w:val="24"/>
              <w:szCs w:val="24"/>
            </w:rPr>
            <w:t xml:space="preserve">  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113382683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025AE1">
                <w:rPr>
                  <w:rFonts w:ascii="MS Gothic" w:eastAsia="MS Gothic" w:hAnsi="MS Gothic" w:cs="Times New Roman" w:hint="eastAsia"/>
                  <w:sz w:val="24"/>
                  <w:szCs w:val="24"/>
                </w:rPr>
                <w:t>☐</w:t>
              </w:r>
            </w:sdtContent>
          </w:sdt>
          <w:r w:rsidR="00025AE1">
            <w:rPr>
              <w:rFonts w:ascii="Myriad Pro" w:eastAsia="Times New Roman" w:hAnsi="Myriad Pro" w:cs="Times New Roman"/>
              <w:sz w:val="24"/>
              <w:szCs w:val="24"/>
            </w:rPr>
            <w:t xml:space="preserve">PSAT </w:t>
          </w:r>
        </w:p>
        <w:p w:rsidR="00025AE1" w:rsidRDefault="0058354A" w:rsidP="009B5A68">
          <w:pPr>
            <w:spacing w:after="0" w:line="240" w:lineRule="auto"/>
            <w:ind w:left="360"/>
            <w:rPr>
              <w:rFonts w:ascii="Myriad Pro" w:eastAsia="Times New Roman" w:hAnsi="Myriad Pro" w:cs="Times New Roman"/>
              <w:sz w:val="24"/>
              <w:szCs w:val="24"/>
            </w:rPr>
          </w:pP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776839518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AA3596">
                <w:rPr>
                  <w:rFonts w:ascii="MS Gothic" w:eastAsia="MS Gothic" w:hAnsi="MS Gothic" w:cs="Times New Roman" w:hint="eastAsia"/>
                  <w:sz w:val="24"/>
                  <w:szCs w:val="24"/>
                </w:rPr>
                <w:t>☒</w:t>
              </w:r>
            </w:sdtContent>
          </w:sdt>
          <w:r w:rsidR="00025AE1">
            <w:rPr>
              <w:rFonts w:ascii="Myriad Pro" w:eastAsia="Times New Roman" w:hAnsi="Myriad Pro" w:cs="Times New Roman"/>
              <w:sz w:val="24"/>
              <w:szCs w:val="24"/>
            </w:rPr>
            <w:t xml:space="preserve"> PLAN  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-2255873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025AE1">
                <w:rPr>
                  <w:rFonts w:ascii="MS Gothic" w:eastAsia="MS Gothic" w:hAnsi="MS Gothic" w:cs="Times New Roman" w:hint="eastAsia"/>
                  <w:sz w:val="24"/>
                  <w:szCs w:val="24"/>
                </w:rPr>
                <w:t>☐</w:t>
              </w:r>
            </w:sdtContent>
          </w:sdt>
          <w:r w:rsidR="00025AE1">
            <w:rPr>
              <w:rFonts w:ascii="Myriad Pro" w:eastAsia="Times New Roman" w:hAnsi="Myriad Pro" w:cs="Times New Roman"/>
              <w:sz w:val="24"/>
              <w:szCs w:val="24"/>
            </w:rPr>
            <w:t xml:space="preserve">SAT  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178714801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025AE1">
                <w:rPr>
                  <w:rFonts w:ascii="MS Gothic" w:eastAsia="MS Gothic" w:hAnsi="MS Gothic" w:cs="Times New Roman" w:hint="eastAsia"/>
                  <w:sz w:val="24"/>
                  <w:szCs w:val="24"/>
                </w:rPr>
                <w:t>☐</w:t>
              </w:r>
            </w:sdtContent>
          </w:sdt>
          <w:r w:rsidR="00025AE1">
            <w:rPr>
              <w:rFonts w:ascii="Myriad Pro" w:eastAsia="Times New Roman" w:hAnsi="Myriad Pro" w:cs="Times New Roman"/>
              <w:sz w:val="24"/>
              <w:szCs w:val="24"/>
            </w:rPr>
            <w:t xml:space="preserve">ASVAB 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alias w:val="Score if known"/>
              <w:tag w:val="Score if known"/>
              <w:id w:val="-1916700544"/>
              <w:placeholder>
                <w:docPart w:val="DefaultPlaceholder_1082065158"/>
              </w:placeholder>
              <w:text/>
            </w:sdtPr>
            <w:sdtEndPr/>
            <w:sdtContent>
              <w:r w:rsidR="00DD0EC8">
                <w:rPr>
                  <w:rFonts w:ascii="Myriad Pro" w:eastAsia="Times New Roman" w:hAnsi="Myriad Pro" w:cs="Times New Roman"/>
                  <w:sz w:val="24"/>
                  <w:szCs w:val="24"/>
                </w:rPr>
                <w:t xml:space="preserve">Enter </w:t>
              </w:r>
              <w:r w:rsidR="004551C8">
                <w:rPr>
                  <w:rFonts w:ascii="Myriad Pro" w:eastAsia="Times New Roman" w:hAnsi="Myriad Pro" w:cs="Times New Roman"/>
                  <w:sz w:val="24"/>
                  <w:szCs w:val="24"/>
                </w:rPr>
                <w:t>date</w:t>
              </w:r>
              <w:r w:rsidR="00DD0EC8">
                <w:rPr>
                  <w:rFonts w:ascii="Myriad Pro" w:eastAsia="Times New Roman" w:hAnsi="Myriad Pro" w:cs="Times New Roman"/>
                  <w:sz w:val="24"/>
                  <w:szCs w:val="24"/>
                </w:rPr>
                <w:t xml:space="preserve"> if known</w:t>
              </w:r>
            </w:sdtContent>
          </w:sdt>
          <w:r w:rsidR="00025AE1">
            <w:rPr>
              <w:rFonts w:ascii="Myriad Pro" w:eastAsia="Times New Roman" w:hAnsi="Myriad Pro" w:cs="Times New Roman"/>
              <w:sz w:val="24"/>
              <w:szCs w:val="24"/>
            </w:rPr>
            <w:t xml:space="preserve">  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96724828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025AE1">
                <w:rPr>
                  <w:rFonts w:ascii="MS Gothic" w:eastAsia="MS Gothic" w:hAnsi="MS Gothic" w:cs="Times New Roman" w:hint="eastAsia"/>
                  <w:sz w:val="24"/>
                  <w:szCs w:val="24"/>
                </w:rPr>
                <w:t>☐</w:t>
              </w:r>
            </w:sdtContent>
          </w:sdt>
          <w:r w:rsidR="00025AE1">
            <w:rPr>
              <w:rFonts w:ascii="Myriad Pro" w:eastAsia="Times New Roman" w:hAnsi="Myriad Pro" w:cs="Times New Roman"/>
              <w:sz w:val="24"/>
              <w:szCs w:val="24"/>
            </w:rPr>
            <w:t xml:space="preserve">TSA  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68648806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025AE1">
                <w:rPr>
                  <w:rFonts w:ascii="MS Gothic" w:eastAsia="MS Gothic" w:hAnsi="MS Gothic" w:cs="Times New Roman" w:hint="eastAsia"/>
                  <w:sz w:val="24"/>
                  <w:szCs w:val="24"/>
                </w:rPr>
                <w:t>☐</w:t>
              </w:r>
            </w:sdtContent>
          </w:sdt>
          <w:proofErr w:type="gramStart"/>
          <w:r w:rsidR="00025AE1">
            <w:rPr>
              <w:rFonts w:ascii="Myriad Pro" w:eastAsia="Times New Roman" w:hAnsi="Myriad Pro" w:cs="Times New Roman"/>
              <w:sz w:val="24"/>
              <w:szCs w:val="24"/>
            </w:rPr>
            <w:t>IRC</w:t>
          </w:r>
          <w:r w:rsidR="00FC14F0">
            <w:rPr>
              <w:rFonts w:ascii="Myriad Pro" w:eastAsia="Times New Roman" w:hAnsi="Myriad Pro" w:cs="Times New Roman"/>
              <w:sz w:val="24"/>
              <w:szCs w:val="24"/>
            </w:rPr>
            <w:t xml:space="preserve">  </w:t>
          </w:r>
          <w:proofErr w:type="gramEnd"/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61611109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FC14F0">
                <w:rPr>
                  <w:rFonts w:ascii="MS Gothic" w:eastAsia="MS Gothic" w:hAnsi="MS Gothic" w:cs="Times New Roman" w:hint="eastAsia"/>
                  <w:sz w:val="24"/>
                  <w:szCs w:val="24"/>
                </w:rPr>
                <w:t>☐</w:t>
              </w:r>
            </w:sdtContent>
          </w:sdt>
          <w:r w:rsidR="00FC14F0">
            <w:rPr>
              <w:rFonts w:ascii="Myriad Pro" w:eastAsia="Times New Roman" w:hAnsi="Myriad Pro" w:cs="Times New Roman"/>
              <w:sz w:val="24"/>
              <w:szCs w:val="24"/>
            </w:rPr>
            <w:t xml:space="preserve">WorkKeys </w:t>
          </w:r>
        </w:p>
        <w:p w:rsidR="00801DB2" w:rsidRDefault="00801DB2" w:rsidP="009B5A68">
          <w:pPr>
            <w:spacing w:after="0" w:line="240" w:lineRule="auto"/>
            <w:ind w:left="360"/>
            <w:rPr>
              <w:rFonts w:ascii="Myriad Pro" w:eastAsia="Times New Roman" w:hAnsi="Myriad Pro" w:cs="Times New Roman"/>
              <w:sz w:val="24"/>
              <w:szCs w:val="24"/>
            </w:rPr>
          </w:pPr>
        </w:p>
        <w:p w:rsidR="00801DB2" w:rsidRDefault="006E5575" w:rsidP="009B5A68">
          <w:pPr>
            <w:pStyle w:val="ListParagraph"/>
            <w:numPr>
              <w:ilvl w:val="0"/>
              <w:numId w:val="10"/>
            </w:numPr>
            <w:spacing w:after="0" w:line="240" w:lineRule="auto"/>
            <w:ind w:left="360"/>
            <w:rPr>
              <w:rFonts w:ascii="Myriad Pro" w:eastAsia="Times New Roman" w:hAnsi="Myriad Pro" w:cs="Times New Roman"/>
              <w:sz w:val="24"/>
              <w:szCs w:val="24"/>
            </w:rPr>
          </w:pPr>
          <w:r>
            <w:rPr>
              <w:rFonts w:ascii="Myriad Pro" w:eastAsia="Times New Roman" w:hAnsi="Myriad Pro" w:cs="Times New Roman"/>
              <w:sz w:val="24"/>
              <w:szCs w:val="24"/>
            </w:rPr>
            <w:t xml:space="preserve"> </w:t>
          </w:r>
          <w:r w:rsidR="009A794F">
            <w:rPr>
              <w:rFonts w:ascii="Myriad Pro" w:eastAsia="Times New Roman" w:hAnsi="Myriad Pro" w:cs="Times New Roman"/>
              <w:sz w:val="24"/>
              <w:szCs w:val="24"/>
            </w:rPr>
            <w:t>Certifications earned:</w:t>
          </w:r>
        </w:p>
        <w:sdt>
          <w:sdtPr>
            <w:rPr>
              <w:rFonts w:ascii="Myriad Pro" w:eastAsia="Times New Roman" w:hAnsi="Myriad Pro" w:cs="Times New Roman"/>
              <w:sz w:val="24"/>
              <w:szCs w:val="24"/>
            </w:rPr>
            <w:alias w:val="Name of Certification"/>
            <w:tag w:val="Name of Certification"/>
            <w:id w:val="1037692612"/>
            <w:showingPlcHdr/>
            <w:dropDownList>
              <w:listItem w:value="Choose an item."/>
              <w:listItem w:displayText="A+ CERTIFICATION" w:value="A+ CERTIFICATION"/>
              <w:listItem w:displayText="AMERICAN RED CROSS PET FIRST AID, CPR MVMA" w:value="AMERICAN RED CROSS PET FIRST AID, CPR MVMA"/>
              <w:listItem w:displayText="ASE NATEF (Brakes, Electrical, Engine Performance, Suspension)" w:value="ASE NATEF (Brakes, Electrical, Engine Performance, Suspension)"/>
              <w:listItem w:displayText="ASE NATEF (Nonstructural Refinishing)" w:value="ASE NATEF (Nonstructural Refinishing)"/>
              <w:listItem w:displayText="AWS ENTRY-LEVEL WELDING, AMERICAN WELDING SOCIETY" w:value="AWS ENTRY-LEVEL WELDING, AMERICAN WELDING SOCIETY"/>
              <w:listItem w:displayText="CCENT (CISCO Certified Entry-Level Network Technician)" w:value="CCENT (CISCO Certified Entry-Level Network Technician)"/>
              <w:listItem w:displayText="CCNA (CISCO Certified Network Associate)" w:value="CCNA (CISCO Certified Network Associate)"/>
              <w:listItem w:displayText="CERTIFIED APARTMENT MAINTENANCE TECHNICIAN" w:value="CERTIFIED APARTMENT MAINTENANCE TECHNICIAN"/>
              <w:listItem w:displayText="CERTIFIED VET ASSISTANT MO VET MED ASSOCIATION" w:value="CERTIFIED VET ASSISTANT MO VET MED ASSOCIATION"/>
              <w:listItem w:displayText="CNA CERTIFIED NURSING ASSISTANT" w:value="CNA CERTIFIED NURSING ASSISTANT"/>
              <w:listItem w:displayText="COSMETOLOGY MISSOURI STATE BOARD LICENSE" w:value="COSMETOLOGY MISSOURI STATE BOARD LICENSE"/>
              <w:listItem w:displayText="CPR (Adult, Infant, Child) AED" w:value="CPR (Adult, Infant, Child) AED"/>
              <w:listItem w:displayText="CPR, FIRST AID AHA HEART SAVER" w:value="CPR, FIRST AID AHA HEART SAVER"/>
              <w:listItem w:displayText="CPR AHA HEALTH CARE PROVIDER" w:value="CPR AHA HEALTH CARE PROVIDER"/>
              <w:listItem w:displayText="ELECTRONICS TECHNICIANS ASSOCIATION LICENSE" w:value="ELECTRONICS TECHNICIANS ASSOCIATION LICENSE"/>
              <w:listItem w:displayText="FEMA 700" w:value="FEMA 700"/>
              <w:listItem w:displayText="FEMA 100, 700" w:value="FEMA 100, 700"/>
              <w:listItem w:displayText="FEMA 5, 100, 200, 700" w:value="FEMA 5, 100, 200, 700"/>
              <w:listItem w:displayText="HVAC EXLELLENCE EPA SECTION 608 CERTFICATION FOR STATIONARY AIR CONDITIONING  &amp; REFRIGERATION" w:value="HVAC EXLELLENCE EPA SECTION 608 CERTFICATION FOR STATIONARY AIR CONDITIONING  &amp; REFRIGERATION"/>
              <w:listItem w:displayText="LIFEGUARD CERTIFIED" w:value="LIFEGUARD CERTIFIED"/>
              <w:listItem w:displayText="MO STATE FIRE 1 &amp; 2" w:value="MO STATE FIRE 1 &amp; 2"/>
              <w:listItem w:displayText="NATIONAL REGISTRY EMT" w:value="NATIONAL REGISTRY EMT"/>
              <w:listItem w:displayText="NATIONAL REGISTRY FIRST RESPONDER MO STATE" w:value="NATIONAL REGISTRY FIRST RESPONDER MO STATE"/>
              <w:listItem w:displayText="NETWORK PLUS" w:value="NETWORK PLUS"/>
              <w:listItem w:displayText="OSHA 10 HR (Construction Safety)" w:value="OSHA 10 HR (Construction Safety)"/>
              <w:listItem w:displayText="OSHA 30 HR" w:value="OSHA 30 HR"/>
              <w:listItem w:displayText="OSHA 10 &amp; 30 HR" w:value="OSHA 10 &amp; 30 HR"/>
              <w:listItem w:displayText="OSHA MO (HazMat Awareness)" w:value="OSHA MO (HazMat Awareness)"/>
              <w:listItem w:displayText="OSHA MO (HazMat Operations)" w:value="OSHA MO (HazMat Operations)"/>
              <w:listItem w:displayText="SERVESAFE-NRA" w:value="SERVESAFE-NRA"/>
              <w:listItem w:displayText="SKID STEER LOADER" w:value="SKID STEER LOADER"/>
              <w:listItem w:displayText="VISUAL BASIC WEB CERTIFICATION" w:value="VISUAL BASIC WEB CERTIFICATION"/>
              <w:listItem w:displayText="WEAPONS MASS DESTRUCTION FOR EMS" w:value="WEAPONS MASS DESTRUCTION FOR EMS"/>
            </w:dropDownList>
          </w:sdtPr>
          <w:sdtEndPr/>
          <w:sdtContent>
            <w:p w:rsidR="009A794F" w:rsidRDefault="009C357B" w:rsidP="009B5A68">
              <w:pPr>
                <w:pStyle w:val="ListParagraph"/>
                <w:spacing w:after="0" w:line="240" w:lineRule="auto"/>
                <w:ind w:left="360"/>
                <w:rPr>
                  <w:rFonts w:ascii="Myriad Pro" w:eastAsia="Times New Roman" w:hAnsi="Myriad Pro" w:cs="Times New Roman"/>
                  <w:sz w:val="24"/>
                  <w:szCs w:val="24"/>
                </w:rPr>
              </w:pPr>
              <w:r w:rsidRPr="00FD1F05">
                <w:rPr>
                  <w:rStyle w:val="PlaceholderText"/>
                </w:rPr>
                <w:t>Choose an item.</w:t>
              </w:r>
            </w:p>
          </w:sdtContent>
        </w:sdt>
        <w:p w:rsidR="00342EA2" w:rsidRDefault="00342EA2" w:rsidP="009B5A68">
          <w:pPr>
            <w:pStyle w:val="ListParagraph"/>
            <w:spacing w:after="0" w:line="240" w:lineRule="auto"/>
            <w:ind w:left="360"/>
            <w:rPr>
              <w:rFonts w:ascii="Myriad Pro" w:eastAsia="Times New Roman" w:hAnsi="Myriad Pro" w:cs="Times New Roman"/>
              <w:sz w:val="24"/>
              <w:szCs w:val="24"/>
            </w:rPr>
          </w:pPr>
          <w:r>
            <w:rPr>
              <w:rFonts w:ascii="Myriad Pro" w:eastAsia="Times New Roman" w:hAnsi="Myriad Pro" w:cs="Times New Roman"/>
              <w:sz w:val="24"/>
              <w:szCs w:val="24"/>
            </w:rPr>
            <w:t>Certifications earned:</w:t>
          </w:r>
        </w:p>
        <w:sdt>
          <w:sdtPr>
            <w:rPr>
              <w:rFonts w:ascii="Myriad Pro" w:eastAsia="Times New Roman" w:hAnsi="Myriad Pro" w:cs="Times New Roman"/>
              <w:sz w:val="24"/>
              <w:szCs w:val="24"/>
            </w:rPr>
            <w:alias w:val="Name of Certification"/>
            <w:tag w:val="Name of Certification"/>
            <w:id w:val="616650672"/>
            <w:showingPlcHdr/>
            <w:dropDownList>
              <w:listItem w:value="Choose an item."/>
              <w:listItem w:displayText="A+ CERTIFICATION" w:value="A+ CERTIFICATION"/>
              <w:listItem w:displayText="AMERICAN RED CROSS PET FIRST AID, CPR MVMA" w:value="AMERICAN RED CROSS PET FIRST AID, CPR MVMA"/>
              <w:listItem w:displayText="ASE NATEF (Brakes, Electrical, Engine Performance, Suspension)" w:value="ASE NATEF (Brakes, Electrical, Engine Performance, Suspension)"/>
              <w:listItem w:displayText="ASE NATEF (Nonstructural Refinishing)" w:value="ASE NATEF (Nonstructural Refinishing)"/>
              <w:listItem w:displayText="AWS ENTRY-LEVEL WELDING, AMERICAN WELDING SOCIETY" w:value="AWS ENTRY-LEVEL WELDING, AMERICAN WELDING SOCIETY"/>
              <w:listItem w:displayText="CCENT (CISCO Certified Entry-Level Network Technician)" w:value="CCENT (CISCO Certified Entry-Level Network Technician)"/>
              <w:listItem w:displayText="CCNA (CISCO Certified Network Associate)" w:value="CCNA (CISCO Certified Network Associate)"/>
              <w:listItem w:displayText="CERTIFIED APARTMENT MAINTENANCE TECHNICIAN" w:value="CERTIFIED APARTMENT MAINTENANCE TECHNICIAN"/>
              <w:listItem w:displayText="CERTIFIED VET ASSISTANT MO VET MED ASSOCIATION" w:value="CERTIFIED VET ASSISTANT MO VET MED ASSOCIATION"/>
              <w:listItem w:displayText="CNA CERTIFIED NURSING ASSISTANT" w:value="CNA CERTIFIED NURSING ASSISTANT"/>
              <w:listItem w:displayText="COSMETOLOGY MISSOURI STATE BOARD LICENSE" w:value="COSMETOLOGY MISSOURI STATE BOARD LICENSE"/>
              <w:listItem w:displayText="CPR (Adult, Infant, Child) AED" w:value="CPR (Adult, Infant, Child) AED"/>
              <w:listItem w:displayText="CPR, FIRST AID AHA HEART SAVER" w:value="CPR, FIRST AID AHA HEART SAVER"/>
              <w:listItem w:displayText="CPR AHA HEALTH CARE PROVIDER" w:value="CPR AHA HEALTH CARE PROVIDER"/>
              <w:listItem w:displayText="ELECTRONICS TECHNICIANS ASSOCIATION LICENSE" w:value="ELECTRONICS TECHNICIANS ASSOCIATION LICENSE"/>
              <w:listItem w:displayText="FEMA 700" w:value="FEMA 700"/>
              <w:listItem w:displayText="FEMA 100, 700" w:value="FEMA 100, 700"/>
              <w:listItem w:displayText="FEMA 5, 100, 200, 700" w:value="FEMA 5, 100, 200, 700"/>
              <w:listItem w:displayText="HVAC EXLELLENCE EPA SECTION 608 CERTFICATION FOR STATIONARY AIR CONDITIONING  &amp; REFRIGERATION" w:value="HVAC EXLELLENCE EPA SECTION 608 CERTFICATION FOR STATIONARY AIR CONDITIONING  &amp; REFRIGERATION"/>
              <w:listItem w:displayText="LIFEGUARD CERTIFIED" w:value="LIFEGUARD CERTIFIED"/>
              <w:listItem w:displayText="MO STATE FIRE 1 &amp; 2" w:value="MO STATE FIRE 1 &amp; 2"/>
              <w:listItem w:displayText="NATIONAL REGISTRY EMT" w:value="NATIONAL REGISTRY EMT"/>
              <w:listItem w:displayText="NATIONAL REGISTRY FIRST RESPONDER MO STATE" w:value="NATIONAL REGISTRY FIRST RESPONDER MO STATE"/>
              <w:listItem w:displayText="NETWORK PLUS" w:value="NETWORK PLUS"/>
              <w:listItem w:displayText="OSHA 10 HR (Construction Safety)" w:value="OSHA 10 HR (Construction Safety)"/>
              <w:listItem w:displayText="OSHA 30 HR" w:value="OSHA 30 HR"/>
              <w:listItem w:displayText="OSHA 10 &amp; 30 HR" w:value="OSHA 10 &amp; 30 HR"/>
              <w:listItem w:displayText="OSHA MO (HazMat Awareness)" w:value="OSHA MO (HazMat Awareness)"/>
              <w:listItem w:displayText="OSHA MO (HazMat Operations)" w:value="OSHA MO (HazMat Operations)"/>
              <w:listItem w:displayText="SERVESAFE-NRA" w:value="SERVESAFE-NRA"/>
              <w:listItem w:displayText="SKID STEER LOADER" w:value="SKID STEER LOADER"/>
              <w:listItem w:displayText="VISUAL BASIC WEB CERTIFICATION" w:value="VISUAL BASIC WEB CERTIFICATION"/>
              <w:listItem w:displayText="WEAPONS MASS DESTRUCTION FOR EMS" w:value="WEAPONS MASS DESTRUCTION FOR EMS"/>
            </w:dropDownList>
          </w:sdtPr>
          <w:sdtEndPr/>
          <w:sdtContent>
            <w:p w:rsidR="00342EA2" w:rsidRDefault="00342EA2" w:rsidP="009B5A68">
              <w:pPr>
                <w:pStyle w:val="ListParagraph"/>
                <w:spacing w:after="0" w:line="240" w:lineRule="auto"/>
                <w:ind w:left="360"/>
                <w:rPr>
                  <w:rFonts w:ascii="Myriad Pro" w:eastAsia="Times New Roman" w:hAnsi="Myriad Pro" w:cs="Times New Roman"/>
                  <w:sz w:val="24"/>
                  <w:szCs w:val="24"/>
                </w:rPr>
              </w:pPr>
              <w:r w:rsidRPr="00FD1F05">
                <w:rPr>
                  <w:rStyle w:val="PlaceholderText"/>
                </w:rPr>
                <w:t>Choose an item.</w:t>
              </w:r>
            </w:p>
          </w:sdtContent>
        </w:sdt>
        <w:p w:rsidR="00342EA2" w:rsidRDefault="00342EA2" w:rsidP="009B5A68">
          <w:pPr>
            <w:pStyle w:val="ListParagraph"/>
            <w:spacing w:after="0" w:line="240" w:lineRule="auto"/>
            <w:ind w:left="360"/>
            <w:rPr>
              <w:rFonts w:ascii="Myriad Pro" w:eastAsia="Times New Roman" w:hAnsi="Myriad Pro" w:cs="Times New Roman"/>
              <w:sz w:val="24"/>
              <w:szCs w:val="24"/>
            </w:rPr>
          </w:pPr>
          <w:r>
            <w:rPr>
              <w:rFonts w:ascii="Myriad Pro" w:eastAsia="Times New Roman" w:hAnsi="Myriad Pro" w:cs="Times New Roman"/>
              <w:sz w:val="24"/>
              <w:szCs w:val="24"/>
            </w:rPr>
            <w:t>Certifications earned:</w:t>
          </w:r>
        </w:p>
        <w:sdt>
          <w:sdtPr>
            <w:rPr>
              <w:rFonts w:ascii="Myriad Pro" w:eastAsia="Times New Roman" w:hAnsi="Myriad Pro" w:cs="Times New Roman"/>
              <w:sz w:val="24"/>
              <w:szCs w:val="24"/>
            </w:rPr>
            <w:alias w:val="Name of Certification"/>
            <w:tag w:val="Name of Certification"/>
            <w:id w:val="1250390735"/>
            <w:showingPlcHdr/>
            <w:dropDownList>
              <w:listItem w:value="Choose an item."/>
              <w:listItem w:displayText="A+ CERTIFICATION" w:value="A+ CERTIFICATION"/>
              <w:listItem w:displayText="AMERICAN RED CROSS PET FIRST AID, CPR MVMA" w:value="AMERICAN RED CROSS PET FIRST AID, CPR MVMA"/>
              <w:listItem w:displayText="ASE NATEF (Brakes, Electrical, Engine Performance, Suspension)" w:value="ASE NATEF (Brakes, Electrical, Engine Performance, Suspension)"/>
              <w:listItem w:displayText="ASE NATEF (Nonstructural Refinishing)" w:value="ASE NATEF (Nonstructural Refinishing)"/>
              <w:listItem w:displayText="AWS ENTRY-LEVEL WELDING, AMERICAN WELDING SOCIETY" w:value="AWS ENTRY-LEVEL WELDING, AMERICAN WELDING SOCIETY"/>
              <w:listItem w:displayText="CCENT (CISCO Certified Entry-Level Network Technician)" w:value="CCENT (CISCO Certified Entry-Level Network Technician)"/>
              <w:listItem w:displayText="CCNA (CISCO Certified Network Associate)" w:value="CCNA (CISCO Certified Network Associate)"/>
              <w:listItem w:displayText="CERTIFIED APARTMENT MAINTENANCE TECHNICIAN" w:value="CERTIFIED APARTMENT MAINTENANCE TECHNICIAN"/>
              <w:listItem w:displayText="CERTIFIED VET ASSISTANT MO VET MED ASSOCIATION" w:value="CERTIFIED VET ASSISTANT MO VET MED ASSOCIATION"/>
              <w:listItem w:displayText="CNA CERTIFIED NURSING ASSISTANT" w:value="CNA CERTIFIED NURSING ASSISTANT"/>
              <w:listItem w:displayText="COSMETOLOGY MISSOURI STATE BOARD LICENSE" w:value="COSMETOLOGY MISSOURI STATE BOARD LICENSE"/>
              <w:listItem w:displayText="CPR (Adult, Infant, Child) AED" w:value="CPR (Adult, Infant, Child) AED"/>
              <w:listItem w:displayText="CPR, FIRST AID AHA HEART SAVER" w:value="CPR, FIRST AID AHA HEART SAVER"/>
              <w:listItem w:displayText="CPR AHA HEALTH CARE PROVIDER" w:value="CPR AHA HEALTH CARE PROVIDER"/>
              <w:listItem w:displayText="ELECTRONICS TECHNICIANS ASSOCIATION LICENSE" w:value="ELECTRONICS TECHNICIANS ASSOCIATION LICENSE"/>
              <w:listItem w:displayText="FEMA 700" w:value="FEMA 700"/>
              <w:listItem w:displayText="FEMA 100, 700" w:value="FEMA 100, 700"/>
              <w:listItem w:displayText="FEMA 5, 100, 200, 700" w:value="FEMA 5, 100, 200, 700"/>
              <w:listItem w:displayText="HVAC EXLELLENCE EPA SECTION 608 CERTFICATION FOR STATIONARY AIR CONDITIONING  &amp; REFRIGERATION" w:value="HVAC EXLELLENCE EPA SECTION 608 CERTFICATION FOR STATIONARY AIR CONDITIONING  &amp; REFRIGERATION"/>
              <w:listItem w:displayText="LIFEGUARD CERTIFIED" w:value="LIFEGUARD CERTIFIED"/>
              <w:listItem w:displayText="MO STATE FIRE 1 &amp; 2" w:value="MO STATE FIRE 1 &amp; 2"/>
              <w:listItem w:displayText="NATIONAL REGISTRY EMT" w:value="NATIONAL REGISTRY EMT"/>
              <w:listItem w:displayText="NATIONAL REGISTRY FIRST RESPONDER MO STATE" w:value="NATIONAL REGISTRY FIRST RESPONDER MO STATE"/>
              <w:listItem w:displayText="NETWORK PLUS" w:value="NETWORK PLUS"/>
              <w:listItem w:displayText="OSHA 10 HR (Construction Safety)" w:value="OSHA 10 HR (Construction Safety)"/>
              <w:listItem w:displayText="OSHA 30 HR" w:value="OSHA 30 HR"/>
              <w:listItem w:displayText="OSHA 10 &amp; 30 HR" w:value="OSHA 10 &amp; 30 HR"/>
              <w:listItem w:displayText="OSHA MO (HazMat Awareness)" w:value="OSHA MO (HazMat Awareness)"/>
              <w:listItem w:displayText="OSHA MO (HazMat Operations)" w:value="OSHA MO (HazMat Operations)"/>
              <w:listItem w:displayText="SERVESAFE-NRA" w:value="SERVESAFE-NRA"/>
              <w:listItem w:displayText="SKID STEER LOADER" w:value="SKID STEER LOADER"/>
              <w:listItem w:displayText="VISUAL BASIC WEB CERTIFICATION" w:value="VISUAL BASIC WEB CERTIFICATION"/>
              <w:listItem w:displayText="WEAPONS MASS DESTRUCTION FOR EMS" w:value="WEAPONS MASS DESTRUCTION FOR EMS"/>
            </w:dropDownList>
          </w:sdtPr>
          <w:sdtEndPr/>
          <w:sdtContent>
            <w:p w:rsidR="00342EA2" w:rsidRDefault="00342EA2" w:rsidP="009B5A68">
              <w:pPr>
                <w:pStyle w:val="ListParagraph"/>
                <w:spacing w:after="0" w:line="240" w:lineRule="auto"/>
                <w:ind w:left="360"/>
                <w:rPr>
                  <w:rFonts w:ascii="Myriad Pro" w:eastAsia="Times New Roman" w:hAnsi="Myriad Pro" w:cs="Times New Roman"/>
                  <w:sz w:val="24"/>
                  <w:szCs w:val="24"/>
                </w:rPr>
              </w:pPr>
              <w:r w:rsidRPr="00FD1F05">
                <w:rPr>
                  <w:rStyle w:val="PlaceholderText"/>
                </w:rPr>
                <w:t>Choose an item.</w:t>
              </w:r>
            </w:p>
          </w:sdtContent>
        </w:sdt>
        <w:p w:rsidR="00342EA2" w:rsidRDefault="00342EA2" w:rsidP="009B5A68">
          <w:pPr>
            <w:pStyle w:val="ListParagraph"/>
            <w:spacing w:after="0" w:line="240" w:lineRule="auto"/>
            <w:ind w:left="360"/>
            <w:rPr>
              <w:rFonts w:ascii="Myriad Pro" w:eastAsia="Times New Roman" w:hAnsi="Myriad Pro" w:cs="Times New Roman"/>
              <w:sz w:val="24"/>
              <w:szCs w:val="24"/>
            </w:rPr>
          </w:pPr>
          <w:r>
            <w:rPr>
              <w:rFonts w:ascii="Myriad Pro" w:eastAsia="Times New Roman" w:hAnsi="Myriad Pro" w:cs="Times New Roman"/>
              <w:sz w:val="24"/>
              <w:szCs w:val="24"/>
            </w:rPr>
            <w:t>Certifications earned:</w:t>
          </w:r>
        </w:p>
        <w:sdt>
          <w:sdtPr>
            <w:rPr>
              <w:rFonts w:ascii="Myriad Pro" w:eastAsia="Times New Roman" w:hAnsi="Myriad Pro" w:cs="Times New Roman"/>
              <w:sz w:val="24"/>
              <w:szCs w:val="24"/>
            </w:rPr>
            <w:alias w:val="Name of Certification"/>
            <w:tag w:val="Name of Certification"/>
            <w:id w:val="-238253463"/>
            <w:showingPlcHdr/>
            <w:dropDownList>
              <w:listItem w:value="Choose an item."/>
              <w:listItem w:displayText="A+ CERTIFICATION" w:value="A+ CERTIFICATION"/>
              <w:listItem w:displayText="AMERICAN RED CROSS PET FIRST AID, CPR MVMA" w:value="AMERICAN RED CROSS PET FIRST AID, CPR MVMA"/>
              <w:listItem w:displayText="ASE NATEF (Brakes, Electrical, Engine Performance, Suspension)" w:value="ASE NATEF (Brakes, Electrical, Engine Performance, Suspension)"/>
              <w:listItem w:displayText="ASE NATEF (Nonstructural Refinishing)" w:value="ASE NATEF (Nonstructural Refinishing)"/>
              <w:listItem w:displayText="AWS ENTRY-LEVEL WELDING, AMERICAN WELDING SOCIETY" w:value="AWS ENTRY-LEVEL WELDING, AMERICAN WELDING SOCIETY"/>
              <w:listItem w:displayText="CCENT (CISCO Certified Entry-Level Network Technician)" w:value="CCENT (CISCO Certified Entry-Level Network Technician)"/>
              <w:listItem w:displayText="CCNA (CISCO Certified Network Associate)" w:value="CCNA (CISCO Certified Network Associate)"/>
              <w:listItem w:displayText="CERTIFIED APARTMENT MAINTENANCE TECHNICIAN" w:value="CERTIFIED APARTMENT MAINTENANCE TECHNICIAN"/>
              <w:listItem w:displayText="CERTIFIED VET ASSISTANT MO VET MED ASSOCIATION" w:value="CERTIFIED VET ASSISTANT MO VET MED ASSOCIATION"/>
              <w:listItem w:displayText="CNA CERTIFIED NURSING ASSISTANT" w:value="CNA CERTIFIED NURSING ASSISTANT"/>
              <w:listItem w:displayText="COSMETOLOGY MISSOURI STATE BOARD LICENSE" w:value="COSMETOLOGY MISSOURI STATE BOARD LICENSE"/>
              <w:listItem w:displayText="CPR (Adult, Infant, Child) AED" w:value="CPR (Adult, Infant, Child) AED"/>
              <w:listItem w:displayText="CPR, FIRST AID AHA HEART SAVER" w:value="CPR, FIRST AID AHA HEART SAVER"/>
              <w:listItem w:displayText="CPR AHA HEALTH CARE PROVIDER" w:value="CPR AHA HEALTH CARE PROVIDER"/>
              <w:listItem w:displayText="ELECTRONICS TECHNICIANS ASSOCIATION LICENSE" w:value="ELECTRONICS TECHNICIANS ASSOCIATION LICENSE"/>
              <w:listItem w:displayText="FEMA 700" w:value="FEMA 700"/>
              <w:listItem w:displayText="FEMA 100, 700" w:value="FEMA 100, 700"/>
              <w:listItem w:displayText="FEMA 5, 100, 200, 700" w:value="FEMA 5, 100, 200, 700"/>
              <w:listItem w:displayText="HVAC EXLELLENCE EPA SECTION 608 CERTFICATION FOR STATIONARY AIR CONDITIONING  &amp; REFRIGERATION" w:value="HVAC EXLELLENCE EPA SECTION 608 CERTFICATION FOR STATIONARY AIR CONDITIONING  &amp; REFRIGERATION"/>
              <w:listItem w:displayText="LIFEGUARD CERTIFIED" w:value="LIFEGUARD CERTIFIED"/>
              <w:listItem w:displayText="MO STATE FIRE 1 &amp; 2" w:value="MO STATE FIRE 1 &amp; 2"/>
              <w:listItem w:displayText="NATIONAL REGISTRY EMT" w:value="NATIONAL REGISTRY EMT"/>
              <w:listItem w:displayText="NATIONAL REGISTRY FIRST RESPONDER MO STATE" w:value="NATIONAL REGISTRY FIRST RESPONDER MO STATE"/>
              <w:listItem w:displayText="NETWORK PLUS" w:value="NETWORK PLUS"/>
              <w:listItem w:displayText="OSHA 10 HR (Construction Safety)" w:value="OSHA 10 HR (Construction Safety)"/>
              <w:listItem w:displayText="OSHA 30 HR" w:value="OSHA 30 HR"/>
              <w:listItem w:displayText="OSHA 10 &amp; 30 HR" w:value="OSHA 10 &amp; 30 HR"/>
              <w:listItem w:displayText="OSHA MO (HazMat Awareness)" w:value="OSHA MO (HazMat Awareness)"/>
              <w:listItem w:displayText="OSHA MO (HazMat Operations)" w:value="OSHA MO (HazMat Operations)"/>
              <w:listItem w:displayText="SERVESAFE-NRA" w:value="SERVESAFE-NRA"/>
              <w:listItem w:displayText="SKID STEER LOADER" w:value="SKID STEER LOADER"/>
              <w:listItem w:displayText="VISUAL BASIC WEB CERTIFICATION" w:value="VISUAL BASIC WEB CERTIFICATION"/>
              <w:listItem w:displayText="WEAPONS MASS DESTRUCTION FOR EMS" w:value="WEAPONS MASS DESTRUCTION FOR EMS"/>
            </w:dropDownList>
          </w:sdtPr>
          <w:sdtEndPr/>
          <w:sdtContent>
            <w:p w:rsidR="00342EA2" w:rsidRDefault="00342EA2" w:rsidP="009B5A68">
              <w:pPr>
                <w:pStyle w:val="ListParagraph"/>
                <w:spacing w:after="0" w:line="240" w:lineRule="auto"/>
                <w:ind w:left="360"/>
                <w:rPr>
                  <w:rFonts w:ascii="Myriad Pro" w:eastAsia="Times New Roman" w:hAnsi="Myriad Pro" w:cs="Times New Roman"/>
                  <w:sz w:val="24"/>
                  <w:szCs w:val="24"/>
                </w:rPr>
              </w:pPr>
              <w:r w:rsidRPr="00FD1F05">
                <w:rPr>
                  <w:rStyle w:val="PlaceholderText"/>
                </w:rPr>
                <w:t>Choose an item.</w:t>
              </w:r>
            </w:p>
          </w:sdtContent>
        </w:sdt>
        <w:p w:rsidR="00342EA2" w:rsidRDefault="00342EA2" w:rsidP="009B5A68">
          <w:pPr>
            <w:pStyle w:val="ListParagraph"/>
            <w:spacing w:after="0" w:line="240" w:lineRule="auto"/>
            <w:ind w:left="360"/>
            <w:rPr>
              <w:rFonts w:ascii="Myriad Pro" w:eastAsia="Times New Roman" w:hAnsi="Myriad Pro" w:cs="Times New Roman"/>
              <w:sz w:val="24"/>
              <w:szCs w:val="24"/>
            </w:rPr>
          </w:pPr>
          <w:r>
            <w:rPr>
              <w:rFonts w:ascii="Myriad Pro" w:eastAsia="Times New Roman" w:hAnsi="Myriad Pro" w:cs="Times New Roman"/>
              <w:sz w:val="24"/>
              <w:szCs w:val="24"/>
            </w:rPr>
            <w:t>Certifications earned:</w:t>
          </w:r>
        </w:p>
        <w:sdt>
          <w:sdtPr>
            <w:rPr>
              <w:rFonts w:ascii="Myriad Pro" w:eastAsia="Times New Roman" w:hAnsi="Myriad Pro" w:cs="Times New Roman"/>
              <w:sz w:val="24"/>
              <w:szCs w:val="24"/>
            </w:rPr>
            <w:alias w:val="Name of Certification"/>
            <w:tag w:val="Name of Certification"/>
            <w:id w:val="1231358478"/>
            <w:showingPlcHdr/>
            <w:dropDownList>
              <w:listItem w:value="Choose an item."/>
              <w:listItem w:displayText="A+ CERTIFICATION" w:value="A+ CERTIFICATION"/>
              <w:listItem w:displayText="AMERICAN RED CROSS PET FIRST AID, CPR MVMA" w:value="AMERICAN RED CROSS PET FIRST AID, CPR MVMA"/>
              <w:listItem w:displayText="ASE NATEF (Brakes, Electrical, Engine Performance, Suspension)" w:value="ASE NATEF (Brakes, Electrical, Engine Performance, Suspension)"/>
              <w:listItem w:displayText="ASE NATEF (Nonstructural Refinishing)" w:value="ASE NATEF (Nonstructural Refinishing)"/>
              <w:listItem w:displayText="AWS ENTRY-LEVEL WELDING, AMERICAN WELDING SOCIETY" w:value="AWS ENTRY-LEVEL WELDING, AMERICAN WELDING SOCIETY"/>
              <w:listItem w:displayText="CCENT (CISCO Certified Entry-Level Network Technician)" w:value="CCENT (CISCO Certified Entry-Level Network Technician)"/>
              <w:listItem w:displayText="CCNA (CISCO Certified Network Associate)" w:value="CCNA (CISCO Certified Network Associate)"/>
              <w:listItem w:displayText="CERTIFIED APARTMENT MAINTENANCE TECHNICIAN" w:value="CERTIFIED APARTMENT MAINTENANCE TECHNICIAN"/>
              <w:listItem w:displayText="CERTIFIED VET ASSISTANT MO VET MED ASSOCIATION" w:value="CERTIFIED VET ASSISTANT MO VET MED ASSOCIATION"/>
              <w:listItem w:displayText="CNA CERTIFIED NURSING ASSISTANT" w:value="CNA CERTIFIED NURSING ASSISTANT"/>
              <w:listItem w:displayText="COSMETOLOGY MISSOURI STATE BOARD LICENSE" w:value="COSMETOLOGY MISSOURI STATE BOARD LICENSE"/>
              <w:listItem w:displayText="CPR (Adult, Infant, Child) AED" w:value="CPR (Adult, Infant, Child) AED"/>
              <w:listItem w:displayText="CPR, FIRST AID AHA HEART SAVER" w:value="CPR, FIRST AID AHA HEART SAVER"/>
              <w:listItem w:displayText="CPR AHA HEALTH CARE PROVIDER" w:value="CPR AHA HEALTH CARE PROVIDER"/>
              <w:listItem w:displayText="ELECTRONICS TECHNICIANS ASSOCIATION LICENSE" w:value="ELECTRONICS TECHNICIANS ASSOCIATION LICENSE"/>
              <w:listItem w:displayText="FEMA 700" w:value="FEMA 700"/>
              <w:listItem w:displayText="FEMA 100, 700" w:value="FEMA 100, 700"/>
              <w:listItem w:displayText="FEMA 5, 100, 200, 700" w:value="FEMA 5, 100, 200, 700"/>
              <w:listItem w:displayText="HVAC EXLELLENCE EPA SECTION 608 CERTFICATION FOR STATIONARY AIR CONDITIONING  &amp; REFRIGERATION" w:value="HVAC EXLELLENCE EPA SECTION 608 CERTFICATION FOR STATIONARY AIR CONDITIONING  &amp; REFRIGERATION"/>
              <w:listItem w:displayText="LIFEGUARD CERTIFIED" w:value="LIFEGUARD CERTIFIED"/>
              <w:listItem w:displayText="MO STATE FIRE 1 &amp; 2" w:value="MO STATE FIRE 1 &amp; 2"/>
              <w:listItem w:displayText="NATIONAL REGISTRY EMT" w:value="NATIONAL REGISTRY EMT"/>
              <w:listItem w:displayText="NATIONAL REGISTRY FIRST RESPONDER MO STATE" w:value="NATIONAL REGISTRY FIRST RESPONDER MO STATE"/>
              <w:listItem w:displayText="NETWORK PLUS" w:value="NETWORK PLUS"/>
              <w:listItem w:displayText="OSHA 10 HR (Construction Safety)" w:value="OSHA 10 HR (Construction Safety)"/>
              <w:listItem w:displayText="OSHA 30 HR" w:value="OSHA 30 HR"/>
              <w:listItem w:displayText="OSHA 10 &amp; 30 HR" w:value="OSHA 10 &amp; 30 HR"/>
              <w:listItem w:displayText="OSHA MO (HazMat Awareness)" w:value="OSHA MO (HazMat Awareness)"/>
              <w:listItem w:displayText="OSHA MO (HazMat Operations)" w:value="OSHA MO (HazMat Operations)"/>
              <w:listItem w:displayText="SERVESAFE-NRA" w:value="SERVESAFE-NRA"/>
              <w:listItem w:displayText="SKID STEER LOADER" w:value="SKID STEER LOADER"/>
              <w:listItem w:displayText="VISUAL BASIC WEB CERTIFICATION" w:value="VISUAL BASIC WEB CERTIFICATION"/>
              <w:listItem w:displayText="WEAPONS MASS DESTRUCTION FOR EMS" w:value="WEAPONS MASS DESTRUCTION FOR EMS"/>
            </w:dropDownList>
          </w:sdtPr>
          <w:sdtEndPr/>
          <w:sdtContent>
            <w:p w:rsidR="00342EA2" w:rsidRDefault="00342EA2" w:rsidP="009B5A68">
              <w:pPr>
                <w:pStyle w:val="ListParagraph"/>
                <w:spacing w:after="0" w:line="240" w:lineRule="auto"/>
                <w:ind w:left="360"/>
                <w:rPr>
                  <w:rFonts w:ascii="Myriad Pro" w:eastAsia="Times New Roman" w:hAnsi="Myriad Pro" w:cs="Times New Roman"/>
                  <w:sz w:val="24"/>
                  <w:szCs w:val="24"/>
                </w:rPr>
              </w:pPr>
              <w:r w:rsidRPr="00FD1F05">
                <w:rPr>
                  <w:rStyle w:val="PlaceholderText"/>
                </w:rPr>
                <w:t>Choose an item.</w:t>
              </w:r>
            </w:p>
          </w:sdtContent>
        </w:sdt>
        <w:p w:rsidR="00342EA2" w:rsidRDefault="00342EA2" w:rsidP="009B5A68">
          <w:pPr>
            <w:pStyle w:val="ListParagraph"/>
            <w:spacing w:after="0" w:line="240" w:lineRule="auto"/>
            <w:ind w:left="360"/>
            <w:rPr>
              <w:rFonts w:ascii="Myriad Pro" w:eastAsia="Times New Roman" w:hAnsi="Myriad Pro" w:cs="Times New Roman"/>
              <w:sz w:val="24"/>
              <w:szCs w:val="24"/>
            </w:rPr>
          </w:pPr>
          <w:r>
            <w:rPr>
              <w:rFonts w:ascii="Myriad Pro" w:eastAsia="Times New Roman" w:hAnsi="Myriad Pro" w:cs="Times New Roman"/>
              <w:sz w:val="24"/>
              <w:szCs w:val="24"/>
            </w:rPr>
            <w:t>Certifications earned:</w:t>
          </w:r>
        </w:p>
        <w:sdt>
          <w:sdtPr>
            <w:rPr>
              <w:rFonts w:ascii="Myriad Pro" w:eastAsia="Times New Roman" w:hAnsi="Myriad Pro" w:cs="Times New Roman"/>
              <w:sz w:val="24"/>
              <w:szCs w:val="24"/>
            </w:rPr>
            <w:alias w:val="Name of Certification"/>
            <w:tag w:val="Name of Certification"/>
            <w:id w:val="-953322463"/>
            <w:showingPlcHdr/>
            <w:dropDownList>
              <w:listItem w:value="Choose an item."/>
              <w:listItem w:displayText="A+ CERTIFICATION" w:value="A+ CERTIFICATION"/>
              <w:listItem w:displayText="AMERICAN RED CROSS PET FIRST AID, CPR MVMA" w:value="AMERICAN RED CROSS PET FIRST AID, CPR MVMA"/>
              <w:listItem w:displayText="ASE NATEF (Brakes, Electrical, Engine Performance, Suspension)" w:value="ASE NATEF (Brakes, Electrical, Engine Performance, Suspension)"/>
              <w:listItem w:displayText="ASE NATEF (Nonstructural Refinishing)" w:value="ASE NATEF (Nonstructural Refinishing)"/>
              <w:listItem w:displayText="AWS ENTRY-LEVEL WELDING, AMERICAN WELDING SOCIETY" w:value="AWS ENTRY-LEVEL WELDING, AMERICAN WELDING SOCIETY"/>
              <w:listItem w:displayText="CCENT (CISCO Certified Entry-Level Network Technician)" w:value="CCENT (CISCO Certified Entry-Level Network Technician)"/>
              <w:listItem w:displayText="CCNA (CISCO Certified Network Associate)" w:value="CCNA (CISCO Certified Network Associate)"/>
              <w:listItem w:displayText="CERTIFIED APARTMENT MAINTENANCE TECHNICIAN" w:value="CERTIFIED APARTMENT MAINTENANCE TECHNICIAN"/>
              <w:listItem w:displayText="CERTIFIED VET ASSISTANT MO VET MED ASSOCIATION" w:value="CERTIFIED VET ASSISTANT MO VET MED ASSOCIATION"/>
              <w:listItem w:displayText="CNA CERTIFIED NURSING ASSISTANT" w:value="CNA CERTIFIED NURSING ASSISTANT"/>
              <w:listItem w:displayText="COSMETOLOGY MISSOURI STATE BOARD LICENSE" w:value="COSMETOLOGY MISSOURI STATE BOARD LICENSE"/>
              <w:listItem w:displayText="CPR (Adult, Infant, Child) AED" w:value="CPR (Adult, Infant, Child) AED"/>
              <w:listItem w:displayText="CPR, FIRST AID AHA HEART SAVER" w:value="CPR, FIRST AID AHA HEART SAVER"/>
              <w:listItem w:displayText="CPR AHA HEALTH CARE PROVIDER" w:value="CPR AHA HEALTH CARE PROVIDER"/>
              <w:listItem w:displayText="ELECTRONICS TECHNICIANS ASSOCIATION LICENSE" w:value="ELECTRONICS TECHNICIANS ASSOCIATION LICENSE"/>
              <w:listItem w:displayText="FEMA 700" w:value="FEMA 700"/>
              <w:listItem w:displayText="FEMA 100, 700" w:value="FEMA 100, 700"/>
              <w:listItem w:displayText="FEMA 5, 100, 200, 700" w:value="FEMA 5, 100, 200, 700"/>
              <w:listItem w:displayText="HVAC EXLELLENCE EPA SECTION 608 CERTFICATION FOR STATIONARY AIR CONDITIONING  &amp; REFRIGERATION" w:value="HVAC EXLELLENCE EPA SECTION 608 CERTFICATION FOR STATIONARY AIR CONDITIONING  &amp; REFRIGERATION"/>
              <w:listItem w:displayText="LIFEGUARD CERTIFIED" w:value="LIFEGUARD CERTIFIED"/>
              <w:listItem w:displayText="MO STATE FIRE 1 &amp; 2" w:value="MO STATE FIRE 1 &amp; 2"/>
              <w:listItem w:displayText="NATIONAL REGISTRY EMT" w:value="NATIONAL REGISTRY EMT"/>
              <w:listItem w:displayText="NATIONAL REGISTRY FIRST RESPONDER MO STATE" w:value="NATIONAL REGISTRY FIRST RESPONDER MO STATE"/>
              <w:listItem w:displayText="NETWORK PLUS" w:value="NETWORK PLUS"/>
              <w:listItem w:displayText="OSHA 10 HR (Construction Safety)" w:value="OSHA 10 HR (Construction Safety)"/>
              <w:listItem w:displayText="OSHA 30 HR" w:value="OSHA 30 HR"/>
              <w:listItem w:displayText="OSHA 10 &amp; 30 HR" w:value="OSHA 10 &amp; 30 HR"/>
              <w:listItem w:displayText="OSHA MO (HazMat Awareness)" w:value="OSHA MO (HazMat Awareness)"/>
              <w:listItem w:displayText="OSHA MO (HazMat Operations)" w:value="OSHA MO (HazMat Operations)"/>
              <w:listItem w:displayText="SERVESAFE-NRA" w:value="SERVESAFE-NRA"/>
              <w:listItem w:displayText="SKID STEER LOADER" w:value="SKID STEER LOADER"/>
              <w:listItem w:displayText="VISUAL BASIC WEB CERTIFICATION" w:value="VISUAL BASIC WEB CERTIFICATION"/>
              <w:listItem w:displayText="WEAPONS MASS DESTRUCTION FOR EMS" w:value="WEAPONS MASS DESTRUCTION FOR EMS"/>
            </w:dropDownList>
          </w:sdtPr>
          <w:sdtEndPr/>
          <w:sdtContent>
            <w:p w:rsidR="00342EA2" w:rsidRDefault="00342EA2" w:rsidP="009B5A68">
              <w:pPr>
                <w:pStyle w:val="ListParagraph"/>
                <w:spacing w:after="0" w:line="240" w:lineRule="auto"/>
                <w:ind w:left="360"/>
                <w:rPr>
                  <w:rFonts w:ascii="Myriad Pro" w:eastAsia="Times New Roman" w:hAnsi="Myriad Pro" w:cs="Times New Roman"/>
                  <w:sz w:val="24"/>
                  <w:szCs w:val="24"/>
                </w:rPr>
              </w:pPr>
              <w:r w:rsidRPr="00FD1F05">
                <w:rPr>
                  <w:rStyle w:val="PlaceholderText"/>
                </w:rPr>
                <w:t>Choose an item.</w:t>
              </w:r>
            </w:p>
          </w:sdtContent>
        </w:sdt>
        <w:p w:rsidR="00342EA2" w:rsidRDefault="00342EA2" w:rsidP="009B5A68">
          <w:pPr>
            <w:pStyle w:val="ListParagraph"/>
            <w:spacing w:after="0" w:line="240" w:lineRule="auto"/>
            <w:ind w:left="360"/>
            <w:rPr>
              <w:rFonts w:ascii="Myriad Pro" w:eastAsia="Times New Roman" w:hAnsi="Myriad Pro" w:cs="Times New Roman"/>
              <w:sz w:val="24"/>
              <w:szCs w:val="24"/>
            </w:rPr>
          </w:pPr>
          <w:r>
            <w:rPr>
              <w:rFonts w:ascii="Myriad Pro" w:eastAsia="Times New Roman" w:hAnsi="Myriad Pro" w:cs="Times New Roman"/>
              <w:sz w:val="24"/>
              <w:szCs w:val="24"/>
            </w:rPr>
            <w:t>Certifications earned:</w:t>
          </w:r>
        </w:p>
        <w:sdt>
          <w:sdtPr>
            <w:rPr>
              <w:rFonts w:ascii="Myriad Pro" w:eastAsia="Times New Roman" w:hAnsi="Myriad Pro" w:cs="Times New Roman"/>
              <w:sz w:val="24"/>
              <w:szCs w:val="24"/>
            </w:rPr>
            <w:alias w:val="Name of Certification"/>
            <w:tag w:val="Name of Certification"/>
            <w:id w:val="683933293"/>
            <w:showingPlcHdr/>
            <w:dropDownList>
              <w:listItem w:value="Choose an item."/>
              <w:listItem w:displayText="A+ CERTIFICATION" w:value="A+ CERTIFICATION"/>
              <w:listItem w:displayText="AMERICAN RED CROSS PET FIRST AID, CPR MVMA" w:value="AMERICAN RED CROSS PET FIRST AID, CPR MVMA"/>
              <w:listItem w:displayText="ASE NATEF (Brakes, Electrical, Engine Performance, Suspension)" w:value="ASE NATEF (Brakes, Electrical, Engine Performance, Suspension)"/>
              <w:listItem w:displayText="ASE NATEF (Nonstructural Refinishing)" w:value="ASE NATEF (Nonstructural Refinishing)"/>
              <w:listItem w:displayText="AWS ENTRY-LEVEL WELDING, AMERICAN WELDING SOCIETY" w:value="AWS ENTRY-LEVEL WELDING, AMERICAN WELDING SOCIETY"/>
              <w:listItem w:displayText="CCENT (CISCO Certified Entry-Level Network Technician)" w:value="CCENT (CISCO Certified Entry-Level Network Technician)"/>
              <w:listItem w:displayText="CCNA (CISCO Certified Network Associate)" w:value="CCNA (CISCO Certified Network Associate)"/>
              <w:listItem w:displayText="CERTIFIED APARTMENT MAINTENANCE TECHNICIAN" w:value="CERTIFIED APARTMENT MAINTENANCE TECHNICIAN"/>
              <w:listItem w:displayText="CERTIFIED VET ASSISTANT MO VET MED ASSOCIATION" w:value="CERTIFIED VET ASSISTANT MO VET MED ASSOCIATION"/>
              <w:listItem w:displayText="CNA CERTIFIED NURSING ASSISTANT" w:value="CNA CERTIFIED NURSING ASSISTANT"/>
              <w:listItem w:displayText="COSMETOLOGY MISSOURI STATE BOARD LICENSE" w:value="COSMETOLOGY MISSOURI STATE BOARD LICENSE"/>
              <w:listItem w:displayText="CPR (Adult, Infant, Child) AED" w:value="CPR (Adult, Infant, Child) AED"/>
              <w:listItem w:displayText="CPR, FIRST AID AHA HEART SAVER" w:value="CPR, FIRST AID AHA HEART SAVER"/>
              <w:listItem w:displayText="CPR AHA HEALTH CARE PROVIDER" w:value="CPR AHA HEALTH CARE PROVIDER"/>
              <w:listItem w:displayText="ELECTRONICS TECHNICIANS ASSOCIATION LICENSE" w:value="ELECTRONICS TECHNICIANS ASSOCIATION LICENSE"/>
              <w:listItem w:displayText="FEMA 700" w:value="FEMA 700"/>
              <w:listItem w:displayText="FEMA 100, 700" w:value="FEMA 100, 700"/>
              <w:listItem w:displayText="FEMA 5, 100, 200, 700" w:value="FEMA 5, 100, 200, 700"/>
              <w:listItem w:displayText="HVAC EXLELLENCE EPA SECTION 608 CERTFICATION FOR STATIONARY AIR CONDITIONING  &amp; REFRIGERATION" w:value="HVAC EXLELLENCE EPA SECTION 608 CERTFICATION FOR STATIONARY AIR CONDITIONING  &amp; REFRIGERATION"/>
              <w:listItem w:displayText="LIFEGUARD CERTIFIED" w:value="LIFEGUARD CERTIFIED"/>
              <w:listItem w:displayText="MO STATE FIRE 1 &amp; 2" w:value="MO STATE FIRE 1 &amp; 2"/>
              <w:listItem w:displayText="NATIONAL REGISTRY EMT" w:value="NATIONAL REGISTRY EMT"/>
              <w:listItem w:displayText="NATIONAL REGISTRY FIRST RESPONDER MO STATE" w:value="NATIONAL REGISTRY FIRST RESPONDER MO STATE"/>
              <w:listItem w:displayText="NETWORK PLUS" w:value="NETWORK PLUS"/>
              <w:listItem w:displayText="OSHA 10 HR (Construction Safety)" w:value="OSHA 10 HR (Construction Safety)"/>
              <w:listItem w:displayText="OSHA 30 HR" w:value="OSHA 30 HR"/>
              <w:listItem w:displayText="OSHA 10 &amp; 30 HR" w:value="OSHA 10 &amp; 30 HR"/>
              <w:listItem w:displayText="OSHA MO (HazMat Awareness)" w:value="OSHA MO (HazMat Awareness)"/>
              <w:listItem w:displayText="OSHA MO (HazMat Operations)" w:value="OSHA MO (HazMat Operations)"/>
              <w:listItem w:displayText="SERVESAFE-NRA" w:value="SERVESAFE-NRA"/>
              <w:listItem w:displayText="SKID STEER LOADER" w:value="SKID STEER LOADER"/>
              <w:listItem w:displayText="VISUAL BASIC WEB CERTIFICATION" w:value="VISUAL BASIC WEB CERTIFICATION"/>
              <w:listItem w:displayText="WEAPONS MASS DESTRUCTION FOR EMS" w:value="WEAPONS MASS DESTRUCTION FOR EMS"/>
            </w:dropDownList>
          </w:sdtPr>
          <w:sdtEndPr/>
          <w:sdtContent>
            <w:p w:rsidR="00342EA2" w:rsidRDefault="00342EA2" w:rsidP="009B5A68">
              <w:pPr>
                <w:pStyle w:val="ListParagraph"/>
                <w:spacing w:after="0" w:line="240" w:lineRule="auto"/>
                <w:ind w:left="360"/>
                <w:rPr>
                  <w:rFonts w:ascii="Myriad Pro" w:eastAsia="Times New Roman" w:hAnsi="Myriad Pro" w:cs="Times New Roman"/>
                  <w:sz w:val="24"/>
                  <w:szCs w:val="24"/>
                </w:rPr>
              </w:pPr>
              <w:r w:rsidRPr="00FD1F05">
                <w:rPr>
                  <w:rStyle w:val="PlaceholderText"/>
                </w:rPr>
                <w:t>Choose an item.</w:t>
              </w:r>
            </w:p>
          </w:sdtContent>
        </w:sdt>
        <w:p w:rsidR="00342EA2" w:rsidRDefault="00342EA2" w:rsidP="009B5A68">
          <w:pPr>
            <w:pStyle w:val="ListParagraph"/>
            <w:spacing w:after="0" w:line="240" w:lineRule="auto"/>
            <w:ind w:left="360"/>
            <w:rPr>
              <w:rFonts w:ascii="Myriad Pro" w:eastAsia="Times New Roman" w:hAnsi="Myriad Pro" w:cs="Times New Roman"/>
              <w:sz w:val="24"/>
              <w:szCs w:val="24"/>
            </w:rPr>
          </w:pPr>
          <w:r>
            <w:rPr>
              <w:rFonts w:ascii="Myriad Pro" w:eastAsia="Times New Roman" w:hAnsi="Myriad Pro" w:cs="Times New Roman"/>
              <w:sz w:val="24"/>
              <w:szCs w:val="24"/>
            </w:rPr>
            <w:t>Certifications earned:</w:t>
          </w:r>
        </w:p>
        <w:sdt>
          <w:sdtPr>
            <w:rPr>
              <w:rFonts w:ascii="Myriad Pro" w:eastAsia="Times New Roman" w:hAnsi="Myriad Pro" w:cs="Times New Roman"/>
              <w:sz w:val="24"/>
              <w:szCs w:val="24"/>
            </w:rPr>
            <w:alias w:val="Name of Certification"/>
            <w:tag w:val="Name of Certification"/>
            <w:id w:val="-1610657999"/>
            <w:showingPlcHdr/>
            <w:dropDownList>
              <w:listItem w:value="Choose an item."/>
              <w:listItem w:displayText="A+ CERTIFICATION" w:value="A+ CERTIFICATION"/>
              <w:listItem w:displayText="AMERICAN RED CROSS PET FIRST AID, CPR MVMA" w:value="AMERICAN RED CROSS PET FIRST AID, CPR MVMA"/>
              <w:listItem w:displayText="ASE NATEF (Brakes, Electrical, Engine Performance, Suspension)" w:value="ASE NATEF (Brakes, Electrical, Engine Performance, Suspension)"/>
              <w:listItem w:displayText="ASE NATEF (Nonstructural Refinishing)" w:value="ASE NATEF (Nonstructural Refinishing)"/>
              <w:listItem w:displayText="AWS ENTRY-LEVEL WELDING, AMERICAN WELDING SOCIETY" w:value="AWS ENTRY-LEVEL WELDING, AMERICAN WELDING SOCIETY"/>
              <w:listItem w:displayText="CCENT (CISCO Certified Entry-Level Network Technician)" w:value="CCENT (CISCO Certified Entry-Level Network Technician)"/>
              <w:listItem w:displayText="CCNA (CISCO Certified Network Associate)" w:value="CCNA (CISCO Certified Network Associate)"/>
              <w:listItem w:displayText="CERTIFIED APARTMENT MAINTENANCE TECHNICIAN" w:value="CERTIFIED APARTMENT MAINTENANCE TECHNICIAN"/>
              <w:listItem w:displayText="CERTIFIED VET ASSISTANT MO VET MED ASSOCIATION" w:value="CERTIFIED VET ASSISTANT MO VET MED ASSOCIATION"/>
              <w:listItem w:displayText="CNA CERTIFIED NURSING ASSISTANT" w:value="CNA CERTIFIED NURSING ASSISTANT"/>
              <w:listItem w:displayText="COSMETOLOGY MISSOURI STATE BOARD LICENSE" w:value="COSMETOLOGY MISSOURI STATE BOARD LICENSE"/>
              <w:listItem w:displayText="CPR (Adult, Infant, Child) AED" w:value="CPR (Adult, Infant, Child) AED"/>
              <w:listItem w:displayText="CPR, FIRST AID AHA HEART SAVER" w:value="CPR, FIRST AID AHA HEART SAVER"/>
              <w:listItem w:displayText="CPR AHA HEALTH CARE PROVIDER" w:value="CPR AHA HEALTH CARE PROVIDER"/>
              <w:listItem w:displayText="ELECTRONICS TECHNICIANS ASSOCIATION LICENSE" w:value="ELECTRONICS TECHNICIANS ASSOCIATION LICENSE"/>
              <w:listItem w:displayText="FEMA 700" w:value="FEMA 700"/>
              <w:listItem w:displayText="FEMA 100, 700" w:value="FEMA 100, 700"/>
              <w:listItem w:displayText="FEMA 5, 100, 200, 700" w:value="FEMA 5, 100, 200, 700"/>
              <w:listItem w:displayText="HVAC EXLELLENCE EPA SECTION 608 CERTFICATION FOR STATIONARY AIR CONDITIONING  &amp; REFRIGERATION" w:value="HVAC EXLELLENCE EPA SECTION 608 CERTFICATION FOR STATIONARY AIR CONDITIONING  &amp; REFRIGERATION"/>
              <w:listItem w:displayText="LIFEGUARD CERTIFIED" w:value="LIFEGUARD CERTIFIED"/>
              <w:listItem w:displayText="MO STATE FIRE 1 &amp; 2" w:value="MO STATE FIRE 1 &amp; 2"/>
              <w:listItem w:displayText="NATIONAL REGISTRY EMT" w:value="NATIONAL REGISTRY EMT"/>
              <w:listItem w:displayText="NATIONAL REGISTRY FIRST RESPONDER MO STATE" w:value="NATIONAL REGISTRY FIRST RESPONDER MO STATE"/>
              <w:listItem w:displayText="NETWORK PLUS" w:value="NETWORK PLUS"/>
              <w:listItem w:displayText="OSHA 10 HR (Construction Safety)" w:value="OSHA 10 HR (Construction Safety)"/>
              <w:listItem w:displayText="OSHA 30 HR" w:value="OSHA 30 HR"/>
              <w:listItem w:displayText="OSHA 10 &amp; 30 HR" w:value="OSHA 10 &amp; 30 HR"/>
              <w:listItem w:displayText="OSHA MO (HazMat Awareness)" w:value="OSHA MO (HazMat Awareness)"/>
              <w:listItem w:displayText="OSHA MO (HazMat Operations)" w:value="OSHA MO (HazMat Operations)"/>
              <w:listItem w:displayText="SERVESAFE-NRA" w:value="SERVESAFE-NRA"/>
              <w:listItem w:displayText="SKID STEER LOADER" w:value="SKID STEER LOADER"/>
              <w:listItem w:displayText="VISUAL BASIC WEB CERTIFICATION" w:value="VISUAL BASIC WEB CERTIFICATION"/>
              <w:listItem w:displayText="WEAPONS MASS DESTRUCTION FOR EMS" w:value="WEAPONS MASS DESTRUCTION FOR EMS"/>
            </w:dropDownList>
          </w:sdtPr>
          <w:sdtEndPr/>
          <w:sdtContent>
            <w:p w:rsidR="00342EA2" w:rsidRDefault="00342EA2" w:rsidP="009B5A68">
              <w:pPr>
                <w:pStyle w:val="ListParagraph"/>
                <w:spacing w:after="0" w:line="240" w:lineRule="auto"/>
                <w:ind w:left="360"/>
                <w:rPr>
                  <w:rFonts w:ascii="Myriad Pro" w:eastAsia="Times New Roman" w:hAnsi="Myriad Pro" w:cs="Times New Roman"/>
                  <w:sz w:val="24"/>
                  <w:szCs w:val="24"/>
                </w:rPr>
              </w:pPr>
              <w:r w:rsidRPr="00FD1F05">
                <w:rPr>
                  <w:rStyle w:val="PlaceholderText"/>
                </w:rPr>
                <w:t>Choose an item.</w:t>
              </w:r>
            </w:p>
          </w:sdtContent>
        </w:sdt>
        <w:p w:rsidR="00342EA2" w:rsidRDefault="00342EA2" w:rsidP="009B5A68">
          <w:pPr>
            <w:pStyle w:val="ListParagraph"/>
            <w:spacing w:after="0" w:line="240" w:lineRule="auto"/>
            <w:ind w:left="360"/>
            <w:rPr>
              <w:rFonts w:ascii="Myriad Pro" w:eastAsia="Times New Roman" w:hAnsi="Myriad Pro" w:cs="Times New Roman"/>
              <w:sz w:val="24"/>
              <w:szCs w:val="24"/>
            </w:rPr>
          </w:pPr>
          <w:r>
            <w:rPr>
              <w:rFonts w:ascii="Myriad Pro" w:eastAsia="Times New Roman" w:hAnsi="Myriad Pro" w:cs="Times New Roman"/>
              <w:sz w:val="24"/>
              <w:szCs w:val="24"/>
            </w:rPr>
            <w:t>Certifications earned:</w:t>
          </w:r>
        </w:p>
        <w:sdt>
          <w:sdtPr>
            <w:rPr>
              <w:rFonts w:ascii="Myriad Pro" w:eastAsia="Times New Roman" w:hAnsi="Myriad Pro" w:cs="Times New Roman"/>
              <w:sz w:val="24"/>
              <w:szCs w:val="24"/>
            </w:rPr>
            <w:alias w:val="Name of Certification"/>
            <w:tag w:val="Name of Certification"/>
            <w:id w:val="1966381797"/>
            <w:showingPlcHdr/>
            <w:dropDownList>
              <w:listItem w:value="Choose an item."/>
              <w:listItem w:displayText="A+ CERTIFICATION" w:value="A+ CERTIFICATION"/>
              <w:listItem w:displayText="AMERICAN RED CROSS PET FIRST AID, CPR MVMA" w:value="AMERICAN RED CROSS PET FIRST AID, CPR MVMA"/>
              <w:listItem w:displayText="ASE NATEF (Brakes, Electrical, Engine Performance, Suspension)" w:value="ASE NATEF (Brakes, Electrical, Engine Performance, Suspension)"/>
              <w:listItem w:displayText="ASE NATEF (Nonstructural Refinishing)" w:value="ASE NATEF (Nonstructural Refinishing)"/>
              <w:listItem w:displayText="AWS ENTRY-LEVEL WELDING, AMERICAN WELDING SOCIETY" w:value="AWS ENTRY-LEVEL WELDING, AMERICAN WELDING SOCIETY"/>
              <w:listItem w:displayText="CCENT (CISCO Certified Entry-Level Network Technician)" w:value="CCENT (CISCO Certified Entry-Level Network Technician)"/>
              <w:listItem w:displayText="CCNA (CISCO Certified Network Associate)" w:value="CCNA (CISCO Certified Network Associate)"/>
              <w:listItem w:displayText="CERTIFIED APARTMENT MAINTENANCE TECHNICIAN" w:value="CERTIFIED APARTMENT MAINTENANCE TECHNICIAN"/>
              <w:listItem w:displayText="CERTIFIED VET ASSISTANT MO VET MED ASSOCIATION" w:value="CERTIFIED VET ASSISTANT MO VET MED ASSOCIATION"/>
              <w:listItem w:displayText="CNA CERTIFIED NURSING ASSISTANT" w:value="CNA CERTIFIED NURSING ASSISTANT"/>
              <w:listItem w:displayText="COSMETOLOGY MISSOURI STATE BOARD LICENSE" w:value="COSMETOLOGY MISSOURI STATE BOARD LICENSE"/>
              <w:listItem w:displayText="CPR (Adult, Infant, Child) AED" w:value="CPR (Adult, Infant, Child) AED"/>
              <w:listItem w:displayText="CPR, FIRST AID AHA HEART SAVER" w:value="CPR, FIRST AID AHA HEART SAVER"/>
              <w:listItem w:displayText="CPR AHA HEALTH CARE PROVIDER" w:value="CPR AHA HEALTH CARE PROVIDER"/>
              <w:listItem w:displayText="ELECTRONICS TECHNICIANS ASSOCIATION LICENSE" w:value="ELECTRONICS TECHNICIANS ASSOCIATION LICENSE"/>
              <w:listItem w:displayText="FEMA 700" w:value="FEMA 700"/>
              <w:listItem w:displayText="FEMA 100, 700" w:value="FEMA 100, 700"/>
              <w:listItem w:displayText="FEMA 5, 100, 200, 700" w:value="FEMA 5, 100, 200, 700"/>
              <w:listItem w:displayText="HVAC EXLELLENCE EPA SECTION 608 CERTFICATION FOR STATIONARY AIR CONDITIONING  &amp; REFRIGERATION" w:value="HVAC EXLELLENCE EPA SECTION 608 CERTFICATION FOR STATIONARY AIR CONDITIONING  &amp; REFRIGERATION"/>
              <w:listItem w:displayText="LIFEGUARD CERTIFIED" w:value="LIFEGUARD CERTIFIED"/>
              <w:listItem w:displayText="MO STATE FIRE 1 &amp; 2" w:value="MO STATE FIRE 1 &amp; 2"/>
              <w:listItem w:displayText="NATIONAL REGISTRY EMT" w:value="NATIONAL REGISTRY EMT"/>
              <w:listItem w:displayText="NATIONAL REGISTRY FIRST RESPONDER MO STATE" w:value="NATIONAL REGISTRY FIRST RESPONDER MO STATE"/>
              <w:listItem w:displayText="NETWORK PLUS" w:value="NETWORK PLUS"/>
              <w:listItem w:displayText="OSHA 10 HR (Construction Safety)" w:value="OSHA 10 HR (Construction Safety)"/>
              <w:listItem w:displayText="OSHA 30 HR" w:value="OSHA 30 HR"/>
              <w:listItem w:displayText="OSHA 10 &amp; 30 HR" w:value="OSHA 10 &amp; 30 HR"/>
              <w:listItem w:displayText="OSHA MO (HazMat Awareness)" w:value="OSHA MO (HazMat Awareness)"/>
              <w:listItem w:displayText="OSHA MO (HazMat Operations)" w:value="OSHA MO (HazMat Operations)"/>
              <w:listItem w:displayText="SERVESAFE-NRA" w:value="SERVESAFE-NRA"/>
              <w:listItem w:displayText="SKID STEER LOADER" w:value="SKID STEER LOADER"/>
              <w:listItem w:displayText="VISUAL BASIC WEB CERTIFICATION" w:value="VISUAL BASIC WEB CERTIFICATION"/>
              <w:listItem w:displayText="WEAPONS MASS DESTRUCTION FOR EMS" w:value="WEAPONS MASS DESTRUCTION FOR EMS"/>
            </w:dropDownList>
          </w:sdtPr>
          <w:sdtEndPr/>
          <w:sdtContent>
            <w:p w:rsidR="00342EA2" w:rsidRDefault="00342EA2" w:rsidP="009B5A68">
              <w:pPr>
                <w:pStyle w:val="ListParagraph"/>
                <w:spacing w:after="0" w:line="240" w:lineRule="auto"/>
                <w:ind w:left="360"/>
                <w:rPr>
                  <w:rFonts w:ascii="Myriad Pro" w:eastAsia="Times New Roman" w:hAnsi="Myriad Pro" w:cs="Times New Roman"/>
                  <w:sz w:val="24"/>
                  <w:szCs w:val="24"/>
                </w:rPr>
              </w:pPr>
              <w:r w:rsidRPr="00FD1F05">
                <w:rPr>
                  <w:rStyle w:val="PlaceholderText"/>
                </w:rPr>
                <w:t>Choose an item.</w:t>
              </w:r>
            </w:p>
          </w:sdtContent>
        </w:sdt>
        <w:p w:rsidR="00342EA2" w:rsidRDefault="00342EA2" w:rsidP="009B5A68">
          <w:pPr>
            <w:pStyle w:val="ListParagraph"/>
            <w:spacing w:after="0" w:line="240" w:lineRule="auto"/>
            <w:ind w:left="360"/>
            <w:rPr>
              <w:rFonts w:ascii="Myriad Pro" w:eastAsia="Times New Roman" w:hAnsi="Myriad Pro" w:cs="Times New Roman"/>
              <w:sz w:val="24"/>
              <w:szCs w:val="24"/>
            </w:rPr>
          </w:pPr>
          <w:r>
            <w:rPr>
              <w:rFonts w:ascii="Myriad Pro" w:eastAsia="Times New Roman" w:hAnsi="Myriad Pro" w:cs="Times New Roman"/>
              <w:sz w:val="24"/>
              <w:szCs w:val="24"/>
            </w:rPr>
            <w:t>Certifications earned:</w:t>
          </w:r>
        </w:p>
        <w:sdt>
          <w:sdtPr>
            <w:rPr>
              <w:rFonts w:ascii="Myriad Pro" w:eastAsia="Times New Roman" w:hAnsi="Myriad Pro" w:cs="Times New Roman"/>
              <w:sz w:val="24"/>
              <w:szCs w:val="24"/>
            </w:rPr>
            <w:alias w:val="Name of Certification"/>
            <w:tag w:val="Name of Certification"/>
            <w:id w:val="-1937519496"/>
            <w:showingPlcHdr/>
            <w:dropDownList>
              <w:listItem w:value="Choose an item."/>
              <w:listItem w:displayText="A+ CERTIFICATION" w:value="A+ CERTIFICATION"/>
              <w:listItem w:displayText="AMERICAN RED CROSS PET FIRST AID, CPR MVMA" w:value="AMERICAN RED CROSS PET FIRST AID, CPR MVMA"/>
              <w:listItem w:displayText="ASE NATEF (Brakes, Electrical, Engine Performance, Suspension)" w:value="ASE NATEF (Brakes, Electrical, Engine Performance, Suspension)"/>
              <w:listItem w:displayText="ASE NATEF (Nonstructural Refinishing)" w:value="ASE NATEF (Nonstructural Refinishing)"/>
              <w:listItem w:displayText="AWS ENTRY-LEVEL WELDING, AMERICAN WELDING SOCIETY" w:value="AWS ENTRY-LEVEL WELDING, AMERICAN WELDING SOCIETY"/>
              <w:listItem w:displayText="CCENT (CISCO Certified Entry-Level Network Technician)" w:value="CCENT (CISCO Certified Entry-Level Network Technician)"/>
              <w:listItem w:displayText="CCNA (CISCO Certified Network Associate)" w:value="CCNA (CISCO Certified Network Associate)"/>
              <w:listItem w:displayText="CERTIFIED APARTMENT MAINTENANCE TECHNICIAN" w:value="CERTIFIED APARTMENT MAINTENANCE TECHNICIAN"/>
              <w:listItem w:displayText="CERTIFIED VET ASSISTANT MO VET MED ASSOCIATION" w:value="CERTIFIED VET ASSISTANT MO VET MED ASSOCIATION"/>
              <w:listItem w:displayText="CNA CERTIFIED NURSING ASSISTANT" w:value="CNA CERTIFIED NURSING ASSISTANT"/>
              <w:listItem w:displayText="COSMETOLOGY MISSOURI STATE BOARD LICENSE" w:value="COSMETOLOGY MISSOURI STATE BOARD LICENSE"/>
              <w:listItem w:displayText="CPR (Adult, Infant, Child) AED" w:value="CPR (Adult, Infant, Child) AED"/>
              <w:listItem w:displayText="CPR, FIRST AID AHA HEART SAVER" w:value="CPR, FIRST AID AHA HEART SAVER"/>
              <w:listItem w:displayText="CPR AHA HEALTH CARE PROVIDER" w:value="CPR AHA HEALTH CARE PROVIDER"/>
              <w:listItem w:displayText="ELECTRONICS TECHNICIANS ASSOCIATION LICENSE" w:value="ELECTRONICS TECHNICIANS ASSOCIATION LICENSE"/>
              <w:listItem w:displayText="FEMA 700" w:value="FEMA 700"/>
              <w:listItem w:displayText="FEMA 100, 700" w:value="FEMA 100, 700"/>
              <w:listItem w:displayText="FEMA 5, 100, 200, 700" w:value="FEMA 5, 100, 200, 700"/>
              <w:listItem w:displayText="HVAC EXLELLENCE EPA SECTION 608 CERTFICATION FOR STATIONARY AIR CONDITIONING  &amp; REFRIGERATION" w:value="HVAC EXLELLENCE EPA SECTION 608 CERTFICATION FOR STATIONARY AIR CONDITIONING  &amp; REFRIGERATION"/>
              <w:listItem w:displayText="LIFEGUARD CERTIFIED" w:value="LIFEGUARD CERTIFIED"/>
              <w:listItem w:displayText="MO STATE FIRE 1 &amp; 2" w:value="MO STATE FIRE 1 &amp; 2"/>
              <w:listItem w:displayText="NATIONAL REGISTRY EMT" w:value="NATIONAL REGISTRY EMT"/>
              <w:listItem w:displayText="NATIONAL REGISTRY FIRST RESPONDER MO STATE" w:value="NATIONAL REGISTRY FIRST RESPONDER MO STATE"/>
              <w:listItem w:displayText="NETWORK PLUS" w:value="NETWORK PLUS"/>
              <w:listItem w:displayText="OSHA 10 HR (Construction Safety)" w:value="OSHA 10 HR (Construction Safety)"/>
              <w:listItem w:displayText="OSHA 30 HR" w:value="OSHA 30 HR"/>
              <w:listItem w:displayText="OSHA 10 &amp; 30 HR" w:value="OSHA 10 &amp; 30 HR"/>
              <w:listItem w:displayText="OSHA MO (HazMat Awareness)" w:value="OSHA MO (HazMat Awareness)"/>
              <w:listItem w:displayText="OSHA MO (HazMat Operations)" w:value="OSHA MO (HazMat Operations)"/>
              <w:listItem w:displayText="SERVESAFE-NRA" w:value="SERVESAFE-NRA"/>
              <w:listItem w:displayText="SKID STEER LOADER" w:value="SKID STEER LOADER"/>
              <w:listItem w:displayText="VISUAL BASIC WEB CERTIFICATION" w:value="VISUAL BASIC WEB CERTIFICATION"/>
              <w:listItem w:displayText="WEAPONS MASS DESTRUCTION FOR EMS" w:value="WEAPONS MASS DESTRUCTION FOR EMS"/>
            </w:dropDownList>
          </w:sdtPr>
          <w:sdtEndPr/>
          <w:sdtContent>
            <w:p w:rsidR="00342EA2" w:rsidRDefault="00342EA2" w:rsidP="009B5A68">
              <w:pPr>
                <w:pStyle w:val="ListParagraph"/>
                <w:spacing w:after="0" w:line="240" w:lineRule="auto"/>
                <w:ind w:left="360"/>
                <w:rPr>
                  <w:rFonts w:ascii="Myriad Pro" w:eastAsia="Times New Roman" w:hAnsi="Myriad Pro" w:cs="Times New Roman"/>
                  <w:sz w:val="24"/>
                  <w:szCs w:val="24"/>
                </w:rPr>
              </w:pPr>
              <w:r w:rsidRPr="00FD1F05">
                <w:rPr>
                  <w:rStyle w:val="PlaceholderText"/>
                </w:rPr>
                <w:t>Choose an item.</w:t>
              </w:r>
            </w:p>
          </w:sdtContent>
        </w:sdt>
        <w:p w:rsidR="00342EA2" w:rsidRDefault="00342EA2" w:rsidP="009B5A68">
          <w:pPr>
            <w:pStyle w:val="ListParagraph"/>
            <w:spacing w:after="0" w:line="240" w:lineRule="auto"/>
            <w:ind w:left="360"/>
            <w:rPr>
              <w:rFonts w:ascii="Myriad Pro" w:eastAsia="Times New Roman" w:hAnsi="Myriad Pro" w:cs="Times New Roman"/>
              <w:sz w:val="24"/>
              <w:szCs w:val="24"/>
            </w:rPr>
          </w:pPr>
          <w:r>
            <w:rPr>
              <w:rFonts w:ascii="Myriad Pro" w:eastAsia="Times New Roman" w:hAnsi="Myriad Pro" w:cs="Times New Roman"/>
              <w:sz w:val="24"/>
              <w:szCs w:val="24"/>
            </w:rPr>
            <w:t>Certifications earned:</w:t>
          </w:r>
        </w:p>
        <w:sdt>
          <w:sdtPr>
            <w:rPr>
              <w:rFonts w:ascii="Myriad Pro" w:eastAsia="Times New Roman" w:hAnsi="Myriad Pro" w:cs="Times New Roman"/>
              <w:sz w:val="24"/>
              <w:szCs w:val="24"/>
            </w:rPr>
            <w:alias w:val="Name of Certification"/>
            <w:tag w:val="Name of Certification"/>
            <w:id w:val="1591745344"/>
            <w:showingPlcHdr/>
            <w:dropDownList>
              <w:listItem w:value="Choose an item."/>
              <w:listItem w:displayText="A+ CERTIFICATION" w:value="A+ CERTIFICATION"/>
              <w:listItem w:displayText="AMERICAN RED CROSS PET FIRST AID, CPR MVMA" w:value="AMERICAN RED CROSS PET FIRST AID, CPR MVMA"/>
              <w:listItem w:displayText="ASE NATEF (Brakes, Electrical, Engine Performance, Suspension)" w:value="ASE NATEF (Brakes, Electrical, Engine Performance, Suspension)"/>
              <w:listItem w:displayText="ASE NATEF (Nonstructural Refinishing)" w:value="ASE NATEF (Nonstructural Refinishing)"/>
              <w:listItem w:displayText="AWS ENTRY-LEVEL WELDING, AMERICAN WELDING SOCIETY" w:value="AWS ENTRY-LEVEL WELDING, AMERICAN WELDING SOCIETY"/>
              <w:listItem w:displayText="CCENT (CISCO Certified Entry-Level Network Technician)" w:value="CCENT (CISCO Certified Entry-Level Network Technician)"/>
              <w:listItem w:displayText="CCNA (CISCO Certified Network Associate)" w:value="CCNA (CISCO Certified Network Associate)"/>
              <w:listItem w:displayText="CERTIFIED APARTMENT MAINTENANCE TECHNICIAN" w:value="CERTIFIED APARTMENT MAINTENANCE TECHNICIAN"/>
              <w:listItem w:displayText="CERTIFIED VET ASSISTANT MO VET MED ASSOCIATION" w:value="CERTIFIED VET ASSISTANT MO VET MED ASSOCIATION"/>
              <w:listItem w:displayText="CNA CERTIFIED NURSING ASSISTANT" w:value="CNA CERTIFIED NURSING ASSISTANT"/>
              <w:listItem w:displayText="COSMETOLOGY MISSOURI STATE BOARD LICENSE" w:value="COSMETOLOGY MISSOURI STATE BOARD LICENSE"/>
              <w:listItem w:displayText="CPR (Adult, Infant, Child) AED" w:value="CPR (Adult, Infant, Child) AED"/>
              <w:listItem w:displayText="CPR, FIRST AID AHA HEART SAVER" w:value="CPR, FIRST AID AHA HEART SAVER"/>
              <w:listItem w:displayText="CPR AHA HEALTH CARE PROVIDER" w:value="CPR AHA HEALTH CARE PROVIDER"/>
              <w:listItem w:displayText="ELECTRONICS TECHNICIANS ASSOCIATION LICENSE" w:value="ELECTRONICS TECHNICIANS ASSOCIATION LICENSE"/>
              <w:listItem w:displayText="FEMA 700" w:value="FEMA 700"/>
              <w:listItem w:displayText="FEMA 100, 700" w:value="FEMA 100, 700"/>
              <w:listItem w:displayText="FEMA 5, 100, 200, 700" w:value="FEMA 5, 100, 200, 700"/>
              <w:listItem w:displayText="HVAC EXLELLENCE EPA SECTION 608 CERTFICATION FOR STATIONARY AIR CONDITIONING  &amp; REFRIGERATION" w:value="HVAC EXLELLENCE EPA SECTION 608 CERTFICATION FOR STATIONARY AIR CONDITIONING  &amp; REFRIGERATION"/>
              <w:listItem w:displayText="LIFEGUARD CERTIFIED" w:value="LIFEGUARD CERTIFIED"/>
              <w:listItem w:displayText="MO STATE FIRE 1 &amp; 2" w:value="MO STATE FIRE 1 &amp; 2"/>
              <w:listItem w:displayText="NATIONAL REGISTRY EMT" w:value="NATIONAL REGISTRY EMT"/>
              <w:listItem w:displayText="NATIONAL REGISTRY FIRST RESPONDER MO STATE" w:value="NATIONAL REGISTRY FIRST RESPONDER MO STATE"/>
              <w:listItem w:displayText="NETWORK PLUS" w:value="NETWORK PLUS"/>
              <w:listItem w:displayText="OSHA 10 HR (Construction Safety)" w:value="OSHA 10 HR (Construction Safety)"/>
              <w:listItem w:displayText="OSHA 30 HR" w:value="OSHA 30 HR"/>
              <w:listItem w:displayText="OSHA 10 &amp; 30 HR" w:value="OSHA 10 &amp; 30 HR"/>
              <w:listItem w:displayText="OSHA MO (HazMat Awareness)" w:value="OSHA MO (HazMat Awareness)"/>
              <w:listItem w:displayText="OSHA MO (HazMat Operations)" w:value="OSHA MO (HazMat Operations)"/>
              <w:listItem w:displayText="SERVESAFE-NRA" w:value="SERVESAFE-NRA"/>
              <w:listItem w:displayText="SKID STEER LOADER" w:value="SKID STEER LOADER"/>
              <w:listItem w:displayText="VISUAL BASIC WEB CERTIFICATION" w:value="VISUAL BASIC WEB CERTIFICATION"/>
              <w:listItem w:displayText="WEAPONS MASS DESTRUCTION FOR EMS" w:value="WEAPONS MASS DESTRUCTION FOR EMS"/>
            </w:dropDownList>
          </w:sdtPr>
          <w:sdtEndPr/>
          <w:sdtContent>
            <w:p w:rsidR="00342EA2" w:rsidRDefault="00342EA2" w:rsidP="009B5A68">
              <w:pPr>
                <w:pStyle w:val="ListParagraph"/>
                <w:spacing w:after="0" w:line="240" w:lineRule="auto"/>
                <w:ind w:left="360"/>
                <w:rPr>
                  <w:rFonts w:ascii="Myriad Pro" w:eastAsia="Times New Roman" w:hAnsi="Myriad Pro" w:cs="Times New Roman"/>
                  <w:sz w:val="24"/>
                  <w:szCs w:val="24"/>
                </w:rPr>
              </w:pPr>
              <w:r w:rsidRPr="00FD1F05">
                <w:rPr>
                  <w:rStyle w:val="PlaceholderText"/>
                </w:rPr>
                <w:t>Choose an item.</w:t>
              </w:r>
            </w:p>
          </w:sdtContent>
        </w:sdt>
        <w:p w:rsidR="00342EA2" w:rsidRDefault="00342EA2" w:rsidP="009B5A68">
          <w:pPr>
            <w:pStyle w:val="ListParagraph"/>
            <w:spacing w:after="0" w:line="240" w:lineRule="auto"/>
            <w:ind w:left="360"/>
            <w:rPr>
              <w:rFonts w:ascii="Myriad Pro" w:eastAsia="Times New Roman" w:hAnsi="Myriad Pro" w:cs="Times New Roman"/>
              <w:sz w:val="24"/>
              <w:szCs w:val="24"/>
            </w:rPr>
          </w:pPr>
          <w:r>
            <w:rPr>
              <w:rFonts w:ascii="Myriad Pro" w:eastAsia="Times New Roman" w:hAnsi="Myriad Pro" w:cs="Times New Roman"/>
              <w:sz w:val="24"/>
              <w:szCs w:val="24"/>
            </w:rPr>
            <w:t>Certifications earned:</w:t>
          </w:r>
        </w:p>
        <w:sdt>
          <w:sdtPr>
            <w:rPr>
              <w:rFonts w:ascii="Myriad Pro" w:eastAsia="Times New Roman" w:hAnsi="Myriad Pro" w:cs="Times New Roman"/>
              <w:sz w:val="24"/>
              <w:szCs w:val="24"/>
            </w:rPr>
            <w:alias w:val="Name of Certification"/>
            <w:tag w:val="Name of Certification"/>
            <w:id w:val="-1640957013"/>
            <w:showingPlcHdr/>
            <w:dropDownList>
              <w:listItem w:value="Choose an item."/>
              <w:listItem w:displayText="A+ CERTIFICATION" w:value="A+ CERTIFICATION"/>
              <w:listItem w:displayText="AMERICAN RED CROSS PET FIRST AID, CPR MVMA" w:value="AMERICAN RED CROSS PET FIRST AID, CPR MVMA"/>
              <w:listItem w:displayText="ASE NATEF (Brakes, Electrical, Engine Performance, Suspension)" w:value="ASE NATEF (Brakes, Electrical, Engine Performance, Suspension)"/>
              <w:listItem w:displayText="ASE NATEF (Nonstructural Refinishing)" w:value="ASE NATEF (Nonstructural Refinishing)"/>
              <w:listItem w:displayText="AWS ENTRY-LEVEL WELDING, AMERICAN WELDING SOCIETY" w:value="AWS ENTRY-LEVEL WELDING, AMERICAN WELDING SOCIETY"/>
              <w:listItem w:displayText="CCENT (CISCO Certified Entry-Level Network Technician)" w:value="CCENT (CISCO Certified Entry-Level Network Technician)"/>
              <w:listItem w:displayText="CCNA (CISCO Certified Network Associate)" w:value="CCNA (CISCO Certified Network Associate)"/>
              <w:listItem w:displayText="CERTIFIED APARTMENT MAINTENANCE TECHNICIAN" w:value="CERTIFIED APARTMENT MAINTENANCE TECHNICIAN"/>
              <w:listItem w:displayText="CERTIFIED VET ASSISTANT MO VET MED ASSOCIATION" w:value="CERTIFIED VET ASSISTANT MO VET MED ASSOCIATION"/>
              <w:listItem w:displayText="CNA CERTIFIED NURSING ASSISTANT" w:value="CNA CERTIFIED NURSING ASSISTANT"/>
              <w:listItem w:displayText="COSMETOLOGY MISSOURI STATE BOARD LICENSE" w:value="COSMETOLOGY MISSOURI STATE BOARD LICENSE"/>
              <w:listItem w:displayText="CPR (Adult, Infant, Child) AED" w:value="CPR (Adult, Infant, Child) AED"/>
              <w:listItem w:displayText="CPR, FIRST AID AHA HEART SAVER" w:value="CPR, FIRST AID AHA HEART SAVER"/>
              <w:listItem w:displayText="CPR AHA HEALTH CARE PROVIDER" w:value="CPR AHA HEALTH CARE PROVIDER"/>
              <w:listItem w:displayText="ELECTRONICS TECHNICIANS ASSOCIATION LICENSE" w:value="ELECTRONICS TECHNICIANS ASSOCIATION LICENSE"/>
              <w:listItem w:displayText="FEMA 700" w:value="FEMA 700"/>
              <w:listItem w:displayText="FEMA 100, 700" w:value="FEMA 100, 700"/>
              <w:listItem w:displayText="FEMA 5, 100, 200, 700" w:value="FEMA 5, 100, 200, 700"/>
              <w:listItem w:displayText="HVAC EXLELLENCE EPA SECTION 608 CERTFICATION FOR STATIONARY AIR CONDITIONING  &amp; REFRIGERATION" w:value="HVAC EXLELLENCE EPA SECTION 608 CERTFICATION FOR STATIONARY AIR CONDITIONING  &amp; REFRIGERATION"/>
              <w:listItem w:displayText="LIFEGUARD CERTIFIED" w:value="LIFEGUARD CERTIFIED"/>
              <w:listItem w:displayText="MO STATE FIRE 1 &amp; 2" w:value="MO STATE FIRE 1 &amp; 2"/>
              <w:listItem w:displayText="NATIONAL REGISTRY EMT" w:value="NATIONAL REGISTRY EMT"/>
              <w:listItem w:displayText="NATIONAL REGISTRY FIRST RESPONDER MO STATE" w:value="NATIONAL REGISTRY FIRST RESPONDER MO STATE"/>
              <w:listItem w:displayText="NETWORK PLUS" w:value="NETWORK PLUS"/>
              <w:listItem w:displayText="OSHA 10 HR (Construction Safety)" w:value="OSHA 10 HR (Construction Safety)"/>
              <w:listItem w:displayText="OSHA 30 HR" w:value="OSHA 30 HR"/>
              <w:listItem w:displayText="OSHA 10 &amp; 30 HR" w:value="OSHA 10 &amp; 30 HR"/>
              <w:listItem w:displayText="OSHA MO (HazMat Awareness)" w:value="OSHA MO (HazMat Awareness)"/>
              <w:listItem w:displayText="OSHA MO (HazMat Operations)" w:value="OSHA MO (HazMat Operations)"/>
              <w:listItem w:displayText="SERVESAFE-NRA" w:value="SERVESAFE-NRA"/>
              <w:listItem w:displayText="SKID STEER LOADER" w:value="SKID STEER LOADER"/>
              <w:listItem w:displayText="VISUAL BASIC WEB CERTIFICATION" w:value="VISUAL BASIC WEB CERTIFICATION"/>
              <w:listItem w:displayText="WEAPONS MASS DESTRUCTION FOR EMS" w:value="WEAPONS MASS DESTRUCTION FOR EMS"/>
            </w:dropDownList>
          </w:sdtPr>
          <w:sdtEndPr/>
          <w:sdtContent>
            <w:p w:rsidR="00342EA2" w:rsidRDefault="00342EA2" w:rsidP="009B5A68">
              <w:pPr>
                <w:pStyle w:val="ListParagraph"/>
                <w:spacing w:after="0" w:line="240" w:lineRule="auto"/>
                <w:ind w:left="360"/>
                <w:rPr>
                  <w:rFonts w:ascii="Myriad Pro" w:eastAsia="Times New Roman" w:hAnsi="Myriad Pro" w:cs="Times New Roman"/>
                  <w:sz w:val="24"/>
                  <w:szCs w:val="24"/>
                </w:rPr>
              </w:pPr>
              <w:r w:rsidRPr="00FD1F05">
                <w:rPr>
                  <w:rStyle w:val="PlaceholderText"/>
                </w:rPr>
                <w:t>Choose an item.</w:t>
              </w:r>
            </w:p>
          </w:sdtContent>
        </w:sdt>
        <w:p w:rsidR="00342EA2" w:rsidRDefault="00342EA2" w:rsidP="009B5A68">
          <w:pPr>
            <w:pStyle w:val="ListParagraph"/>
            <w:spacing w:after="0" w:line="240" w:lineRule="auto"/>
            <w:ind w:left="360"/>
            <w:rPr>
              <w:rFonts w:ascii="Myriad Pro" w:eastAsia="Times New Roman" w:hAnsi="Myriad Pro" w:cs="Times New Roman"/>
              <w:sz w:val="24"/>
              <w:szCs w:val="24"/>
            </w:rPr>
          </w:pPr>
          <w:r w:rsidRPr="00342EA2">
            <w:rPr>
              <w:rFonts w:ascii="Myriad Pro" w:eastAsia="Times New Roman" w:hAnsi="Myriad Pro" w:cs="Times New Roman"/>
              <w:b/>
              <w:sz w:val="24"/>
              <w:szCs w:val="24"/>
            </w:rPr>
            <w:t xml:space="preserve">Other </w:t>
          </w:r>
          <w:r>
            <w:rPr>
              <w:rFonts w:ascii="Myriad Pro" w:eastAsia="Times New Roman" w:hAnsi="Myriad Pro" w:cs="Times New Roman"/>
              <w:sz w:val="24"/>
              <w:szCs w:val="24"/>
            </w:rPr>
            <w:t>Certifications earned:</w:t>
          </w:r>
        </w:p>
        <w:sdt>
          <w:sdtPr>
            <w:rPr>
              <w:rFonts w:ascii="Myriad Pro" w:eastAsia="Times New Roman" w:hAnsi="Myriad Pro" w:cs="Times New Roman"/>
              <w:sz w:val="24"/>
              <w:szCs w:val="24"/>
            </w:rPr>
            <w:alias w:val="LIST NAME OF CERTIFICATIONS EARNED"/>
            <w:tag w:val="LIST NAME OF CERTIFICATIONS EARNED"/>
            <w:id w:val="-612431069"/>
            <w:placeholder>
              <w:docPart w:val="DefaultPlaceholder_1082065158"/>
            </w:placeholder>
            <w:text/>
          </w:sdtPr>
          <w:sdtEndPr/>
          <w:sdtContent>
            <w:p w:rsidR="00342EA2" w:rsidRDefault="00DD0EC8" w:rsidP="009B5A68">
              <w:pPr>
                <w:pStyle w:val="ListParagraph"/>
                <w:spacing w:after="0" w:line="240" w:lineRule="auto"/>
                <w:ind w:left="360"/>
                <w:rPr>
                  <w:rFonts w:ascii="Myriad Pro" w:eastAsia="Times New Roman" w:hAnsi="Myriad Pro" w:cs="Times New Roman"/>
                  <w:sz w:val="24"/>
                  <w:szCs w:val="24"/>
                </w:rPr>
              </w:pPr>
              <w:r>
                <w:rPr>
                  <w:rFonts w:ascii="Myriad Pro" w:eastAsia="Times New Roman" w:hAnsi="Myriad Pro" w:cs="Times New Roman"/>
                  <w:sz w:val="24"/>
                  <w:szCs w:val="24"/>
                </w:rPr>
                <w:t>List names of Certifications</w:t>
              </w:r>
              <w:r w:rsidR="001D0BEA">
                <w:rPr>
                  <w:rFonts w:ascii="Myriad Pro" w:eastAsia="Times New Roman" w:hAnsi="Myriad Pro" w:cs="Times New Roman"/>
                  <w:sz w:val="24"/>
                  <w:szCs w:val="24"/>
                </w:rPr>
                <w:t xml:space="preserve"> </w:t>
              </w:r>
            </w:p>
          </w:sdtContent>
        </w:sdt>
        <w:p w:rsidR="00342EA2" w:rsidRDefault="00342EA2" w:rsidP="009B5A68">
          <w:pPr>
            <w:pStyle w:val="ListParagraph"/>
            <w:spacing w:after="0" w:line="240" w:lineRule="auto"/>
            <w:ind w:left="360"/>
            <w:rPr>
              <w:rFonts w:ascii="Myriad Pro" w:eastAsia="Times New Roman" w:hAnsi="Myriad Pro" w:cs="Times New Roman"/>
              <w:sz w:val="24"/>
              <w:szCs w:val="24"/>
            </w:rPr>
          </w:pPr>
        </w:p>
        <w:p w:rsidR="00A065C9" w:rsidRDefault="00A065C9" w:rsidP="00C96D7A">
          <w:pPr>
            <w:spacing w:after="0" w:line="240" w:lineRule="auto"/>
            <w:rPr>
              <w:rFonts w:ascii="Myriad Pro" w:eastAsia="Times New Roman" w:hAnsi="Myriad Pro" w:cs="Times New Roman"/>
              <w:b/>
              <w:sz w:val="24"/>
              <w:szCs w:val="24"/>
            </w:rPr>
          </w:pPr>
        </w:p>
        <w:p w:rsidR="00563F51" w:rsidRDefault="00563F51" w:rsidP="00C96D7A">
          <w:pPr>
            <w:spacing w:after="0" w:line="240" w:lineRule="auto"/>
            <w:rPr>
              <w:rFonts w:ascii="Myriad Pro" w:eastAsia="Times New Roman" w:hAnsi="Myriad Pro" w:cs="Times New Roman"/>
              <w:b/>
              <w:sz w:val="24"/>
              <w:szCs w:val="24"/>
            </w:rPr>
          </w:pPr>
        </w:p>
        <w:p w:rsidR="00C96D7A" w:rsidRPr="00A065C9" w:rsidRDefault="00470A90" w:rsidP="00C96D7A">
          <w:pPr>
            <w:spacing w:after="0" w:line="240" w:lineRule="auto"/>
            <w:rPr>
              <w:rFonts w:ascii="Myriad Pro" w:eastAsia="Times New Roman" w:hAnsi="Myriad Pro" w:cs="Times New Roman"/>
              <w:b/>
              <w:sz w:val="24"/>
              <w:szCs w:val="24"/>
            </w:rPr>
          </w:pPr>
          <w:r>
            <w:rPr>
              <w:rFonts w:ascii="Myriad Pro" w:eastAsia="Times New Roman" w:hAnsi="Myriad Pro" w:cs="Times New Roman"/>
              <w:b/>
              <w:sz w:val="24"/>
              <w:szCs w:val="24"/>
            </w:rPr>
            <w:t>ADDITIONAL LEARNING OPPORTUNITIES</w:t>
          </w:r>
          <w:r w:rsidR="00A065C9" w:rsidRPr="00A065C9">
            <w:rPr>
              <w:rFonts w:ascii="Myriad Pro" w:eastAsia="Times New Roman" w:hAnsi="Myriad Pro" w:cs="Times New Roman"/>
              <w:b/>
              <w:sz w:val="24"/>
              <w:szCs w:val="24"/>
            </w:rPr>
            <w:t>:</w:t>
          </w:r>
        </w:p>
        <w:p w:rsidR="00C96D7A" w:rsidRPr="00592172" w:rsidRDefault="00592172" w:rsidP="00C96D7A">
          <w:pPr>
            <w:spacing w:after="0" w:line="240" w:lineRule="auto"/>
            <w:rPr>
              <w:rFonts w:ascii="Myriad Pro" w:eastAsia="Times New Roman" w:hAnsi="Myriad Pro" w:cs="Times New Roman"/>
              <w:b/>
              <w:sz w:val="24"/>
              <w:szCs w:val="24"/>
            </w:rPr>
          </w:pPr>
          <w:r>
            <w:rPr>
              <w:rFonts w:ascii="Myriad Pro" w:eastAsia="Times New Roman" w:hAnsi="Myriad Pro" w:cs="Times New Roman"/>
              <w:b/>
              <w:sz w:val="24"/>
              <w:szCs w:val="24"/>
            </w:rPr>
            <w:t>C</w:t>
          </w:r>
          <w:r w:rsidR="00C96D7A" w:rsidRPr="00592172">
            <w:rPr>
              <w:rFonts w:ascii="Myriad Pro" w:eastAsia="Times New Roman" w:hAnsi="Myriad Pro" w:cs="Times New Roman"/>
              <w:b/>
              <w:sz w:val="24"/>
              <w:szCs w:val="24"/>
            </w:rPr>
            <w:t xml:space="preserve">heck any of the organizations or activities that you have participated in </w:t>
          </w:r>
          <w:r w:rsidR="00581A97" w:rsidRPr="00592172">
            <w:rPr>
              <w:rFonts w:ascii="Myriad Pro" w:eastAsia="Times New Roman" w:hAnsi="Myriad Pro" w:cs="Times New Roman"/>
              <w:b/>
              <w:sz w:val="24"/>
              <w:szCs w:val="24"/>
            </w:rPr>
            <w:t xml:space="preserve">during high school </w:t>
          </w:r>
          <w:r>
            <w:rPr>
              <w:rFonts w:ascii="Myriad Pro" w:eastAsia="Times New Roman" w:hAnsi="Myriad Pro" w:cs="Times New Roman"/>
              <w:b/>
              <w:sz w:val="24"/>
              <w:szCs w:val="24"/>
            </w:rPr>
            <w:t xml:space="preserve">(community or high school </w:t>
          </w:r>
          <w:r w:rsidR="00A065C9">
            <w:rPr>
              <w:rFonts w:ascii="Myriad Pro" w:eastAsia="Times New Roman" w:hAnsi="Myriad Pro" w:cs="Times New Roman"/>
              <w:b/>
              <w:sz w:val="24"/>
              <w:szCs w:val="24"/>
            </w:rPr>
            <w:t>related</w:t>
          </w:r>
          <w:r>
            <w:rPr>
              <w:rFonts w:ascii="Myriad Pro" w:eastAsia="Times New Roman" w:hAnsi="Myriad Pro" w:cs="Times New Roman"/>
              <w:b/>
              <w:sz w:val="24"/>
              <w:szCs w:val="24"/>
            </w:rPr>
            <w:t>).</w:t>
          </w:r>
        </w:p>
        <w:p w:rsidR="00A065C9" w:rsidRDefault="0058354A" w:rsidP="005932CF">
          <w:pPr>
            <w:spacing w:after="0" w:line="240" w:lineRule="auto"/>
            <w:ind w:left="720"/>
            <w:rPr>
              <w:rFonts w:ascii="Myriad Pro" w:eastAsia="Times New Roman" w:hAnsi="Myriad Pro" w:cs="Times New Roman"/>
              <w:sz w:val="24"/>
              <w:szCs w:val="24"/>
            </w:rPr>
          </w:pP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-51886193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5932CF">
                <w:rPr>
                  <w:rFonts w:ascii="MS Gothic" w:eastAsia="MS Gothic" w:hAnsi="MS Gothic" w:cs="Times New Roman" w:hint="eastAsia"/>
                  <w:sz w:val="24"/>
                  <w:szCs w:val="24"/>
                </w:rPr>
                <w:t>☐</w:t>
              </w:r>
            </w:sdtContent>
          </w:sdt>
          <w:r w:rsidR="005932CF">
            <w:rPr>
              <w:rFonts w:ascii="Myriad Pro" w:eastAsia="Times New Roman" w:hAnsi="Myriad Pro" w:cs="Times New Roman"/>
              <w:sz w:val="24"/>
              <w:szCs w:val="24"/>
            </w:rPr>
            <w:t>Anime Club</w:t>
          </w:r>
          <w:r w:rsidR="005932CF">
            <w:rPr>
              <w:rFonts w:ascii="Myriad Pro" w:eastAsia="Times New Roman" w:hAnsi="Myriad Pro" w:cs="Times New Roman"/>
              <w:sz w:val="24"/>
              <w:szCs w:val="24"/>
            </w:rPr>
            <w:tab/>
            <w:t xml:space="preserve">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-157828126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5932CF">
                <w:rPr>
                  <w:rFonts w:ascii="MS Gothic" w:eastAsia="MS Gothic" w:hAnsi="MS Gothic" w:cs="Times New Roman" w:hint="eastAsia"/>
                  <w:sz w:val="24"/>
                  <w:szCs w:val="24"/>
                </w:rPr>
                <w:t>☐</w:t>
              </w:r>
            </w:sdtContent>
          </w:sdt>
          <w:r w:rsidR="005932CF" w:rsidRPr="005932CF">
            <w:rPr>
              <w:rFonts w:ascii="Myriad Pro" w:eastAsia="Times New Roman" w:hAnsi="Myriad Pro" w:cs="Times New Roman"/>
              <w:sz w:val="24"/>
              <w:szCs w:val="24"/>
            </w:rPr>
            <w:t>Art Club</w:t>
          </w:r>
          <w:r w:rsidR="005932CF">
            <w:rPr>
              <w:rFonts w:ascii="Myriad Pro" w:eastAsia="Times New Roman" w:hAnsi="Myriad Pro" w:cs="Times New Roman"/>
              <w:sz w:val="24"/>
              <w:szCs w:val="24"/>
            </w:rPr>
            <w:t xml:space="preserve">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-89881745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5932CF">
                <w:rPr>
                  <w:rFonts w:ascii="MS Gothic" w:eastAsia="MS Gothic" w:hAnsi="MS Gothic" w:cs="Times New Roman" w:hint="eastAsia"/>
                  <w:sz w:val="24"/>
                  <w:szCs w:val="24"/>
                </w:rPr>
                <w:t>☐</w:t>
              </w:r>
            </w:sdtContent>
          </w:sdt>
          <w:r w:rsidR="005932CF" w:rsidRPr="00EA5E01">
            <w:rPr>
              <w:rFonts w:ascii="Myriad Pro" w:eastAsia="Times New Roman" w:hAnsi="Myriad Pro" w:cs="Times New Roman"/>
              <w:sz w:val="24"/>
              <w:szCs w:val="24"/>
            </w:rPr>
            <w:t xml:space="preserve">Band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-211049727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5932CF">
                <w:rPr>
                  <w:rFonts w:ascii="MS Gothic" w:eastAsia="MS Gothic" w:hAnsi="MS Gothic" w:cs="Times New Roman" w:hint="eastAsia"/>
                  <w:sz w:val="24"/>
                  <w:szCs w:val="24"/>
                </w:rPr>
                <w:t>☐</w:t>
              </w:r>
            </w:sdtContent>
          </w:sdt>
          <w:r w:rsidR="005932CF" w:rsidRPr="005932CF">
            <w:rPr>
              <w:rFonts w:ascii="Myriad Pro" w:eastAsia="Times New Roman" w:hAnsi="Myriad Pro" w:cs="Times New Roman"/>
              <w:sz w:val="24"/>
              <w:szCs w:val="24"/>
            </w:rPr>
            <w:t>Baseball</w:t>
          </w:r>
          <w:r w:rsidR="005932CF">
            <w:rPr>
              <w:rFonts w:ascii="Myriad Pro" w:eastAsia="Times New Roman" w:hAnsi="Myriad Pro" w:cs="Times New Roman"/>
              <w:sz w:val="24"/>
              <w:szCs w:val="24"/>
            </w:rPr>
            <w:t xml:space="preserve"> 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58773826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5932CF">
                <w:rPr>
                  <w:rFonts w:ascii="MS Gothic" w:eastAsia="MS Gothic" w:hAnsi="MS Gothic" w:cs="Times New Roman" w:hint="eastAsia"/>
                  <w:sz w:val="24"/>
                  <w:szCs w:val="24"/>
                </w:rPr>
                <w:t>☐</w:t>
              </w:r>
            </w:sdtContent>
          </w:sdt>
          <w:r w:rsidR="005932CF" w:rsidRPr="005932CF">
            <w:rPr>
              <w:rFonts w:ascii="Myriad Pro" w:eastAsia="Times New Roman" w:hAnsi="Myriad Pro" w:cs="Times New Roman"/>
              <w:sz w:val="24"/>
              <w:szCs w:val="24"/>
            </w:rPr>
            <w:t>Basketball</w:t>
          </w:r>
          <w:r w:rsidR="005932CF">
            <w:rPr>
              <w:rFonts w:ascii="Myriad Pro" w:eastAsia="Times New Roman" w:hAnsi="Myriad Pro" w:cs="Times New Roman"/>
              <w:sz w:val="24"/>
              <w:szCs w:val="24"/>
            </w:rPr>
            <w:t xml:space="preserve"> 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191852162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5932CF">
                <w:rPr>
                  <w:rFonts w:ascii="MS Gothic" w:eastAsia="MS Gothic" w:hAnsi="MS Gothic" w:cs="Times New Roman" w:hint="eastAsia"/>
                  <w:sz w:val="24"/>
                  <w:szCs w:val="24"/>
                </w:rPr>
                <w:t>☐</w:t>
              </w:r>
            </w:sdtContent>
          </w:sdt>
          <w:r w:rsidR="005932CF" w:rsidRPr="005932CF">
            <w:rPr>
              <w:rFonts w:ascii="Myriad Pro" w:eastAsia="Times New Roman" w:hAnsi="Myriad Pro" w:cs="Times New Roman"/>
              <w:sz w:val="24"/>
              <w:szCs w:val="24"/>
            </w:rPr>
            <w:t>Big Brothers</w:t>
          </w:r>
          <w:r w:rsidR="005932CF">
            <w:rPr>
              <w:rFonts w:ascii="Myriad Pro" w:eastAsia="Times New Roman" w:hAnsi="Myriad Pro" w:cs="Times New Roman"/>
              <w:sz w:val="24"/>
              <w:szCs w:val="24"/>
            </w:rPr>
            <w:t xml:space="preserve"> 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-36220514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5932CF">
                <w:rPr>
                  <w:rFonts w:ascii="MS Gothic" w:eastAsia="MS Gothic" w:hAnsi="MS Gothic" w:cs="Times New Roman" w:hint="eastAsia"/>
                  <w:sz w:val="24"/>
                  <w:szCs w:val="24"/>
                </w:rPr>
                <w:t>☐</w:t>
              </w:r>
            </w:sdtContent>
          </w:sdt>
          <w:r w:rsidR="005932CF">
            <w:rPr>
              <w:rFonts w:ascii="Myriad Pro" w:eastAsia="Times New Roman" w:hAnsi="Myriad Pro" w:cs="Times New Roman"/>
              <w:sz w:val="24"/>
              <w:szCs w:val="24"/>
            </w:rPr>
            <w:t xml:space="preserve">Bowling 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-49449615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5932CF">
                <w:rPr>
                  <w:rFonts w:ascii="MS Gothic" w:eastAsia="MS Gothic" w:hAnsi="MS Gothic" w:cs="Times New Roman" w:hint="eastAsia"/>
                  <w:sz w:val="24"/>
                  <w:szCs w:val="24"/>
                </w:rPr>
                <w:t>☐</w:t>
              </w:r>
            </w:sdtContent>
          </w:sdt>
          <w:r w:rsidR="005932CF" w:rsidRPr="00EA5E01">
            <w:rPr>
              <w:rFonts w:ascii="Myriad Pro" w:eastAsia="Times New Roman" w:hAnsi="Myriad Pro" w:cs="Times New Roman"/>
              <w:sz w:val="24"/>
              <w:szCs w:val="24"/>
            </w:rPr>
            <w:t>Boy Scouts</w:t>
          </w:r>
          <w:r w:rsidR="005932CF">
            <w:rPr>
              <w:rFonts w:ascii="Myriad Pro" w:eastAsia="Times New Roman" w:hAnsi="Myriad Pro" w:cs="Times New Roman"/>
              <w:sz w:val="24"/>
              <w:szCs w:val="24"/>
            </w:rPr>
            <w:t xml:space="preserve">  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-170123219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5932CF">
                <w:rPr>
                  <w:rFonts w:ascii="MS Gothic" w:eastAsia="MS Gothic" w:hAnsi="MS Gothic" w:cs="Times New Roman" w:hint="eastAsia"/>
                  <w:sz w:val="24"/>
                  <w:szCs w:val="24"/>
                </w:rPr>
                <w:t>☐</w:t>
              </w:r>
            </w:sdtContent>
          </w:sdt>
          <w:r w:rsidR="005932CF">
            <w:rPr>
              <w:rFonts w:ascii="Myriad Pro" w:eastAsia="Times New Roman" w:hAnsi="Myriad Pro" w:cs="Times New Roman"/>
              <w:sz w:val="24"/>
              <w:szCs w:val="24"/>
            </w:rPr>
            <w:t>Book Club</w:t>
          </w:r>
          <w:r w:rsidR="005932CF" w:rsidRPr="00EA5E01">
            <w:rPr>
              <w:rFonts w:ascii="Myriad Pro" w:eastAsia="Times New Roman" w:hAnsi="Myriad Pro" w:cs="Times New Roman"/>
              <w:sz w:val="24"/>
              <w:szCs w:val="24"/>
            </w:rPr>
            <w:t xml:space="preserve"> </w:t>
          </w:r>
          <w:r w:rsidR="005932CF">
            <w:rPr>
              <w:rFonts w:ascii="Myriad Pro" w:eastAsia="Times New Roman" w:hAnsi="Myriad Pro" w:cs="Times New Roman"/>
              <w:sz w:val="24"/>
              <w:szCs w:val="24"/>
            </w:rPr>
            <w:t xml:space="preserve">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154433077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5932CF">
                <w:rPr>
                  <w:rFonts w:ascii="MS Gothic" w:eastAsia="MS Gothic" w:hAnsi="MS Gothic" w:cs="Times New Roman" w:hint="eastAsia"/>
                  <w:sz w:val="24"/>
                  <w:szCs w:val="24"/>
                </w:rPr>
                <w:t>☐</w:t>
              </w:r>
            </w:sdtContent>
          </w:sdt>
          <w:r w:rsidR="005932CF" w:rsidRPr="005932CF">
            <w:rPr>
              <w:rFonts w:ascii="Myriad Pro" w:eastAsia="Times New Roman" w:hAnsi="Myriad Pro" w:cs="Times New Roman"/>
              <w:sz w:val="24"/>
              <w:szCs w:val="24"/>
            </w:rPr>
            <w:t>Cheerleading</w:t>
          </w:r>
          <w:r w:rsidR="005932CF">
            <w:rPr>
              <w:rFonts w:ascii="Myriad Pro" w:eastAsia="Times New Roman" w:hAnsi="Myriad Pro" w:cs="Times New Roman"/>
              <w:sz w:val="24"/>
              <w:szCs w:val="24"/>
            </w:rPr>
            <w:t xml:space="preserve"> 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-20510030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5932CF">
                <w:rPr>
                  <w:rFonts w:ascii="MS Gothic" w:eastAsia="MS Gothic" w:hAnsi="MS Gothic" w:cs="Times New Roman" w:hint="eastAsia"/>
                  <w:sz w:val="24"/>
                  <w:szCs w:val="24"/>
                </w:rPr>
                <w:t>☐</w:t>
              </w:r>
            </w:sdtContent>
          </w:sdt>
          <w:r w:rsidR="005932CF" w:rsidRPr="00EA5E01">
            <w:rPr>
              <w:rFonts w:ascii="Myriad Pro" w:eastAsia="Times New Roman" w:hAnsi="Myriad Pro" w:cs="Times New Roman"/>
              <w:sz w:val="24"/>
              <w:szCs w:val="24"/>
            </w:rPr>
            <w:t>Chess Club</w:t>
          </w:r>
          <w:r w:rsidR="00A065C9">
            <w:rPr>
              <w:rFonts w:ascii="Myriad Pro" w:eastAsia="Times New Roman" w:hAnsi="Myriad Pro" w:cs="Times New Roman"/>
              <w:sz w:val="24"/>
              <w:szCs w:val="24"/>
            </w:rPr>
            <w:t xml:space="preserve"> </w:t>
          </w:r>
          <w:r w:rsidR="005932CF">
            <w:rPr>
              <w:rFonts w:ascii="Myriad Pro" w:eastAsia="Times New Roman" w:hAnsi="Myriad Pro" w:cs="Times New Roman"/>
              <w:sz w:val="24"/>
              <w:szCs w:val="24"/>
            </w:rPr>
            <w:t xml:space="preserve">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112204474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5932CF">
                <w:rPr>
                  <w:rFonts w:ascii="MS Gothic" w:eastAsia="MS Gothic" w:hAnsi="MS Gothic" w:cs="Times New Roman" w:hint="eastAsia"/>
                  <w:sz w:val="24"/>
                  <w:szCs w:val="24"/>
                </w:rPr>
                <w:t>☐</w:t>
              </w:r>
            </w:sdtContent>
          </w:sdt>
          <w:r w:rsidR="005932CF" w:rsidRPr="005932CF">
            <w:rPr>
              <w:rFonts w:ascii="Myriad Pro" w:eastAsia="Times New Roman" w:hAnsi="Myriad Pro" w:cs="Times New Roman"/>
              <w:sz w:val="24"/>
              <w:szCs w:val="24"/>
            </w:rPr>
            <w:t>Color Guard</w:t>
          </w:r>
          <w:r w:rsidR="005932CF">
            <w:rPr>
              <w:rFonts w:ascii="Myriad Pro" w:eastAsia="Times New Roman" w:hAnsi="Myriad Pro" w:cs="Times New Roman"/>
              <w:sz w:val="24"/>
              <w:szCs w:val="24"/>
            </w:rPr>
            <w:t xml:space="preserve"> 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14440691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5932CF">
                <w:rPr>
                  <w:rFonts w:ascii="MS Gothic" w:eastAsia="MS Gothic" w:hAnsi="MS Gothic" w:cs="Times New Roman" w:hint="eastAsia"/>
                  <w:sz w:val="24"/>
                  <w:szCs w:val="24"/>
                </w:rPr>
                <w:t>☐</w:t>
              </w:r>
            </w:sdtContent>
          </w:sdt>
          <w:r w:rsidR="005932CF" w:rsidRPr="005932CF">
            <w:rPr>
              <w:rFonts w:ascii="Myriad Pro" w:eastAsia="Times New Roman" w:hAnsi="Myriad Pro" w:cs="Times New Roman"/>
              <w:sz w:val="24"/>
              <w:szCs w:val="24"/>
            </w:rPr>
            <w:t>Cross Country</w:t>
          </w:r>
          <w:r w:rsidR="005932CF">
            <w:rPr>
              <w:rFonts w:ascii="Myriad Pro" w:eastAsia="Times New Roman" w:hAnsi="Myriad Pro" w:cs="Times New Roman"/>
              <w:sz w:val="24"/>
              <w:szCs w:val="24"/>
            </w:rPr>
            <w:t xml:space="preserve"> 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-86289276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5932CF">
                <w:rPr>
                  <w:rFonts w:ascii="MS Gothic" w:eastAsia="MS Gothic" w:hAnsi="MS Gothic" w:cs="Times New Roman" w:hint="eastAsia"/>
                  <w:sz w:val="24"/>
                  <w:szCs w:val="24"/>
                </w:rPr>
                <w:t>☐</w:t>
              </w:r>
            </w:sdtContent>
          </w:sdt>
          <w:r w:rsidR="005932CF" w:rsidRPr="005932CF">
            <w:rPr>
              <w:rFonts w:ascii="Myriad Pro" w:eastAsia="Times New Roman" w:hAnsi="Myriad Pro" w:cs="Times New Roman"/>
              <w:sz w:val="24"/>
              <w:szCs w:val="24"/>
            </w:rPr>
            <w:t>Debate</w:t>
          </w:r>
          <w:r w:rsidR="005932CF">
            <w:rPr>
              <w:rFonts w:ascii="Myriad Pro" w:eastAsia="Times New Roman" w:hAnsi="Myriad Pro" w:cs="Times New Roman"/>
              <w:sz w:val="24"/>
              <w:szCs w:val="24"/>
            </w:rPr>
            <w:t xml:space="preserve"> 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-165667927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5932CF">
                <w:rPr>
                  <w:rFonts w:ascii="MS Gothic" w:eastAsia="MS Gothic" w:hAnsi="MS Gothic" w:cs="Times New Roman" w:hint="eastAsia"/>
                  <w:sz w:val="24"/>
                  <w:szCs w:val="24"/>
                </w:rPr>
                <w:t>☐</w:t>
              </w:r>
            </w:sdtContent>
          </w:sdt>
          <w:r w:rsidR="005932CF" w:rsidRPr="00EA5E01">
            <w:rPr>
              <w:rFonts w:ascii="Myriad Pro" w:eastAsia="Times New Roman" w:hAnsi="Myriad Pro" w:cs="Times New Roman"/>
              <w:sz w:val="24"/>
              <w:szCs w:val="24"/>
            </w:rPr>
            <w:t>DECA</w:t>
          </w:r>
          <w:r w:rsidR="005932CF">
            <w:rPr>
              <w:rFonts w:ascii="Myriad Pro" w:eastAsia="Times New Roman" w:hAnsi="Myriad Pro" w:cs="Times New Roman"/>
              <w:sz w:val="24"/>
              <w:szCs w:val="24"/>
            </w:rPr>
            <w:t xml:space="preserve"> 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-100683247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5932CF">
                <w:rPr>
                  <w:rFonts w:ascii="MS Gothic" w:eastAsia="MS Gothic" w:hAnsi="MS Gothic" w:cs="Times New Roman" w:hint="eastAsia"/>
                  <w:sz w:val="24"/>
                  <w:szCs w:val="24"/>
                </w:rPr>
                <w:t>☐</w:t>
              </w:r>
            </w:sdtContent>
          </w:sdt>
          <w:r w:rsidR="005932CF" w:rsidRPr="005932CF">
            <w:rPr>
              <w:rFonts w:ascii="Myriad Pro" w:eastAsia="Times New Roman" w:hAnsi="Myriad Pro" w:cs="Times New Roman"/>
              <w:sz w:val="24"/>
              <w:szCs w:val="24"/>
            </w:rPr>
            <w:t>Diving</w:t>
          </w:r>
          <w:r w:rsidR="005932CF">
            <w:rPr>
              <w:rFonts w:ascii="Myriad Pro" w:eastAsia="Times New Roman" w:hAnsi="Myriad Pro" w:cs="Times New Roman"/>
              <w:sz w:val="24"/>
              <w:szCs w:val="24"/>
            </w:rPr>
            <w:t xml:space="preserve"> 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-2026248313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AA3596">
                <w:rPr>
                  <w:rFonts w:ascii="MS Gothic" w:eastAsia="MS Gothic" w:hAnsi="MS Gothic" w:cs="Times New Roman" w:hint="eastAsia"/>
                  <w:sz w:val="24"/>
                  <w:szCs w:val="24"/>
                </w:rPr>
                <w:t>☒</w:t>
              </w:r>
            </w:sdtContent>
          </w:sdt>
          <w:r w:rsidR="005932CF" w:rsidRPr="00EA5E01">
            <w:rPr>
              <w:rFonts w:ascii="Myriad Pro" w:eastAsia="Times New Roman" w:hAnsi="Myriad Pro" w:cs="Times New Roman"/>
              <w:sz w:val="24"/>
              <w:szCs w:val="24"/>
            </w:rPr>
            <w:t xml:space="preserve">FBLA </w:t>
          </w:r>
          <w:r w:rsidR="005932CF">
            <w:rPr>
              <w:rFonts w:ascii="Myriad Pro" w:eastAsia="Times New Roman" w:hAnsi="Myriad Pro" w:cs="Times New Roman"/>
              <w:sz w:val="24"/>
              <w:szCs w:val="24"/>
            </w:rPr>
            <w:t xml:space="preserve">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104572271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5932CF">
                <w:rPr>
                  <w:rFonts w:ascii="MS Gothic" w:eastAsia="MS Gothic" w:hAnsi="MS Gothic" w:cs="Times New Roman" w:hint="eastAsia"/>
                  <w:sz w:val="24"/>
                  <w:szCs w:val="24"/>
                </w:rPr>
                <w:t>☐</w:t>
              </w:r>
            </w:sdtContent>
          </w:sdt>
          <w:r w:rsidR="005932CF" w:rsidRPr="00EA5E01">
            <w:rPr>
              <w:rFonts w:ascii="Myriad Pro" w:eastAsia="Times New Roman" w:hAnsi="Myriad Pro" w:cs="Times New Roman"/>
              <w:sz w:val="24"/>
              <w:szCs w:val="24"/>
            </w:rPr>
            <w:t xml:space="preserve">FCCLA </w:t>
          </w:r>
          <w:r w:rsidR="005932CF">
            <w:rPr>
              <w:rFonts w:ascii="Myriad Pro" w:eastAsia="Times New Roman" w:hAnsi="Myriad Pro" w:cs="Times New Roman"/>
              <w:sz w:val="24"/>
              <w:szCs w:val="24"/>
            </w:rPr>
            <w:t xml:space="preserve">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147934186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5932CF">
                <w:rPr>
                  <w:rFonts w:ascii="MS Gothic" w:eastAsia="MS Gothic" w:hAnsi="MS Gothic" w:cs="Times New Roman" w:hint="eastAsia"/>
                  <w:sz w:val="24"/>
                  <w:szCs w:val="24"/>
                </w:rPr>
                <w:t>☐</w:t>
              </w:r>
            </w:sdtContent>
          </w:sdt>
          <w:r w:rsidR="005932CF" w:rsidRPr="00EA5E01">
            <w:rPr>
              <w:rFonts w:ascii="Myriad Pro" w:eastAsia="Times New Roman" w:hAnsi="Myriad Pro" w:cs="Times New Roman"/>
              <w:sz w:val="24"/>
              <w:szCs w:val="24"/>
            </w:rPr>
            <w:t>FFA</w:t>
          </w:r>
          <w:r w:rsidR="00581A97">
            <w:rPr>
              <w:rFonts w:ascii="Myriad Pro" w:eastAsia="Times New Roman" w:hAnsi="Myriad Pro" w:cs="Times New Roman"/>
              <w:sz w:val="24"/>
              <w:szCs w:val="24"/>
            </w:rPr>
            <w:t xml:space="preserve"> 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-159138324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581A97">
                <w:rPr>
                  <w:rFonts w:ascii="MS Gothic" w:eastAsia="MS Gothic" w:hAnsi="MS Gothic" w:cs="Times New Roman" w:hint="eastAsia"/>
                  <w:sz w:val="24"/>
                  <w:szCs w:val="24"/>
                </w:rPr>
                <w:t>☐</w:t>
              </w:r>
            </w:sdtContent>
          </w:sdt>
          <w:r w:rsidR="005932CF" w:rsidRPr="005932CF">
            <w:rPr>
              <w:rFonts w:ascii="Myriad Pro" w:eastAsia="Times New Roman" w:hAnsi="Myriad Pro" w:cs="Times New Roman"/>
              <w:sz w:val="24"/>
              <w:szCs w:val="24"/>
            </w:rPr>
            <w:t>Football</w:t>
          </w:r>
        </w:p>
        <w:p w:rsidR="00581A97" w:rsidRDefault="0058354A" w:rsidP="005932CF">
          <w:pPr>
            <w:spacing w:after="0" w:line="240" w:lineRule="auto"/>
            <w:ind w:left="720"/>
            <w:rPr>
              <w:rFonts w:ascii="Myriad Pro" w:eastAsia="Times New Roman" w:hAnsi="Myriad Pro" w:cs="Times New Roman"/>
              <w:sz w:val="24"/>
              <w:szCs w:val="24"/>
            </w:rPr>
          </w:pP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153861911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581A97">
                <w:rPr>
                  <w:rFonts w:ascii="MS Gothic" w:eastAsia="MS Gothic" w:hAnsi="MS Gothic" w:cs="Times New Roman" w:hint="eastAsia"/>
                  <w:sz w:val="24"/>
                  <w:szCs w:val="24"/>
                </w:rPr>
                <w:t>☐</w:t>
              </w:r>
            </w:sdtContent>
          </w:sdt>
          <w:r w:rsidR="005932CF" w:rsidRPr="005932CF">
            <w:rPr>
              <w:rFonts w:ascii="Myriad Pro" w:eastAsia="Times New Roman" w:hAnsi="Myriad Pro" w:cs="Times New Roman"/>
              <w:sz w:val="24"/>
              <w:szCs w:val="24"/>
            </w:rPr>
            <w:t>Forensics</w:t>
          </w:r>
          <w:r w:rsidR="00581A97">
            <w:rPr>
              <w:rFonts w:ascii="Myriad Pro" w:eastAsia="Times New Roman" w:hAnsi="Myriad Pro" w:cs="Times New Roman"/>
              <w:sz w:val="24"/>
              <w:szCs w:val="24"/>
            </w:rPr>
            <w:t xml:space="preserve"> 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98243147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581A97">
                <w:rPr>
                  <w:rFonts w:ascii="MS Gothic" w:eastAsia="MS Gothic" w:hAnsi="MS Gothic" w:cs="Times New Roman" w:hint="eastAsia"/>
                  <w:sz w:val="24"/>
                  <w:szCs w:val="24"/>
                </w:rPr>
                <w:t>☐</w:t>
              </w:r>
            </w:sdtContent>
          </w:sdt>
          <w:r w:rsidR="005932CF" w:rsidRPr="005932CF">
            <w:rPr>
              <w:rFonts w:ascii="Myriad Pro" w:eastAsia="Times New Roman" w:hAnsi="Myriad Pro" w:cs="Times New Roman"/>
              <w:sz w:val="24"/>
              <w:szCs w:val="24"/>
            </w:rPr>
            <w:t>German Club</w:t>
          </w:r>
          <w:r w:rsidR="00581A97">
            <w:rPr>
              <w:rFonts w:ascii="Myriad Pro" w:eastAsia="Times New Roman" w:hAnsi="Myriad Pro" w:cs="Times New Roman"/>
              <w:sz w:val="24"/>
              <w:szCs w:val="24"/>
            </w:rPr>
            <w:t xml:space="preserve"> 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-46797198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A065C9">
                <w:rPr>
                  <w:rFonts w:ascii="MS Gothic" w:eastAsia="MS Gothic" w:hAnsi="MS Gothic" w:cs="Times New Roman" w:hint="eastAsia"/>
                  <w:sz w:val="24"/>
                  <w:szCs w:val="24"/>
                </w:rPr>
                <w:t>☐</w:t>
              </w:r>
            </w:sdtContent>
          </w:sdt>
          <w:r w:rsidR="00A065C9">
            <w:rPr>
              <w:rFonts w:ascii="Myriad Pro" w:eastAsia="Times New Roman" w:hAnsi="Myriad Pro" w:cs="Times New Roman"/>
              <w:sz w:val="24"/>
              <w:szCs w:val="24"/>
            </w:rPr>
            <w:t xml:space="preserve">Girl Scouts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86548516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581A97">
                <w:rPr>
                  <w:rFonts w:ascii="MS Gothic" w:eastAsia="MS Gothic" w:hAnsi="MS Gothic" w:cs="Times New Roman" w:hint="eastAsia"/>
                  <w:sz w:val="24"/>
                  <w:szCs w:val="24"/>
                </w:rPr>
                <w:t>☐</w:t>
              </w:r>
            </w:sdtContent>
          </w:sdt>
          <w:r w:rsidR="00A065C9">
            <w:rPr>
              <w:rFonts w:ascii="Myriad Pro" w:eastAsia="Times New Roman" w:hAnsi="Myriad Pro" w:cs="Times New Roman"/>
              <w:sz w:val="24"/>
              <w:szCs w:val="24"/>
            </w:rPr>
            <w:t>Government</w:t>
          </w:r>
          <w:r w:rsidR="00581A97">
            <w:rPr>
              <w:rFonts w:ascii="Myriad Pro" w:eastAsia="Times New Roman" w:hAnsi="Myriad Pro" w:cs="Times New Roman"/>
              <w:sz w:val="24"/>
              <w:szCs w:val="24"/>
            </w:rPr>
            <w:t xml:space="preserve">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160823427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581A97">
                <w:rPr>
                  <w:rFonts w:ascii="MS Gothic" w:eastAsia="MS Gothic" w:hAnsi="MS Gothic" w:cs="Times New Roman" w:hint="eastAsia"/>
                  <w:sz w:val="24"/>
                  <w:szCs w:val="24"/>
                </w:rPr>
                <w:t>☐</w:t>
              </w:r>
            </w:sdtContent>
          </w:sdt>
          <w:r w:rsidR="005932CF" w:rsidRPr="005932CF">
            <w:rPr>
              <w:rFonts w:ascii="Myriad Pro" w:eastAsia="Times New Roman" w:hAnsi="Myriad Pro" w:cs="Times New Roman"/>
              <w:sz w:val="24"/>
              <w:szCs w:val="24"/>
            </w:rPr>
            <w:t>GLBT Club</w:t>
          </w:r>
          <w:r w:rsidR="00581A97">
            <w:rPr>
              <w:rFonts w:ascii="Myriad Pro" w:eastAsia="Times New Roman" w:hAnsi="Myriad Pro" w:cs="Times New Roman"/>
              <w:sz w:val="24"/>
              <w:szCs w:val="24"/>
            </w:rPr>
            <w:t xml:space="preserve">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-134870645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581A97">
                <w:rPr>
                  <w:rFonts w:ascii="MS Gothic" w:eastAsia="MS Gothic" w:hAnsi="MS Gothic" w:cs="Times New Roman" w:hint="eastAsia"/>
                  <w:sz w:val="24"/>
                  <w:szCs w:val="24"/>
                </w:rPr>
                <w:t>☐</w:t>
              </w:r>
            </w:sdtContent>
          </w:sdt>
          <w:r w:rsidR="005932CF" w:rsidRPr="005932CF">
            <w:rPr>
              <w:rFonts w:ascii="Myriad Pro" w:eastAsia="Times New Roman" w:hAnsi="Myriad Pro" w:cs="Times New Roman"/>
              <w:sz w:val="24"/>
              <w:szCs w:val="24"/>
            </w:rPr>
            <w:t>Golf</w:t>
          </w:r>
          <w:r w:rsidR="00581A97">
            <w:rPr>
              <w:rFonts w:ascii="Myriad Pro" w:eastAsia="Times New Roman" w:hAnsi="Myriad Pro" w:cs="Times New Roman"/>
              <w:sz w:val="24"/>
              <w:szCs w:val="24"/>
            </w:rPr>
            <w:t xml:space="preserve"> 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-66138432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581A97">
                <w:rPr>
                  <w:rFonts w:ascii="MS Gothic" w:eastAsia="MS Gothic" w:hAnsi="MS Gothic" w:cs="Times New Roman" w:hint="eastAsia"/>
                  <w:sz w:val="24"/>
                  <w:szCs w:val="24"/>
                </w:rPr>
                <w:t>☐</w:t>
              </w:r>
            </w:sdtContent>
          </w:sdt>
          <w:r w:rsidR="005932CF" w:rsidRPr="005932CF">
            <w:rPr>
              <w:rFonts w:ascii="Myriad Pro" w:eastAsia="Times New Roman" w:hAnsi="Myriad Pro" w:cs="Times New Roman"/>
              <w:sz w:val="24"/>
              <w:szCs w:val="24"/>
            </w:rPr>
            <w:t>History Club</w:t>
          </w:r>
          <w:r w:rsidR="00581A97">
            <w:rPr>
              <w:rFonts w:ascii="Myriad Pro" w:eastAsia="Times New Roman" w:hAnsi="Myriad Pro" w:cs="Times New Roman"/>
              <w:sz w:val="24"/>
              <w:szCs w:val="24"/>
            </w:rPr>
            <w:t xml:space="preserve">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43872770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581A97">
                <w:rPr>
                  <w:rFonts w:ascii="MS Gothic" w:eastAsia="MS Gothic" w:hAnsi="MS Gothic" w:cs="Times New Roman" w:hint="eastAsia"/>
                  <w:sz w:val="24"/>
                  <w:szCs w:val="24"/>
                </w:rPr>
                <w:t>☐</w:t>
              </w:r>
            </w:sdtContent>
          </w:sdt>
          <w:r w:rsidR="005932CF" w:rsidRPr="005932CF">
            <w:rPr>
              <w:rFonts w:ascii="Myriad Pro" w:eastAsia="Times New Roman" w:hAnsi="Myriad Pro" w:cs="Times New Roman"/>
              <w:sz w:val="24"/>
              <w:szCs w:val="24"/>
            </w:rPr>
            <w:t>Hockey</w:t>
          </w:r>
          <w:r w:rsidR="00581A97">
            <w:rPr>
              <w:rFonts w:ascii="Myriad Pro" w:eastAsia="Times New Roman" w:hAnsi="Myriad Pro" w:cs="Times New Roman"/>
              <w:sz w:val="24"/>
              <w:szCs w:val="24"/>
            </w:rPr>
            <w:t xml:space="preserve"> 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-11298892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581A97">
                <w:rPr>
                  <w:rFonts w:ascii="MS Gothic" w:eastAsia="MS Gothic" w:hAnsi="MS Gothic" w:cs="Times New Roman" w:hint="eastAsia"/>
                  <w:sz w:val="24"/>
                  <w:szCs w:val="24"/>
                </w:rPr>
                <w:t>☐</w:t>
              </w:r>
            </w:sdtContent>
          </w:sdt>
          <w:r w:rsidR="005932CF" w:rsidRPr="005932CF">
            <w:rPr>
              <w:rFonts w:ascii="Myriad Pro" w:eastAsia="Times New Roman" w:hAnsi="Myriad Pro" w:cs="Times New Roman"/>
              <w:sz w:val="24"/>
              <w:szCs w:val="24"/>
            </w:rPr>
            <w:t>Honor Society</w:t>
          </w:r>
          <w:r w:rsidR="00581A97">
            <w:rPr>
              <w:rFonts w:ascii="Myriad Pro" w:eastAsia="Times New Roman" w:hAnsi="Myriad Pro" w:cs="Times New Roman"/>
              <w:sz w:val="24"/>
              <w:szCs w:val="24"/>
            </w:rPr>
            <w:t xml:space="preserve"> 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52745314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581A97">
                <w:rPr>
                  <w:rFonts w:ascii="MS Gothic" w:eastAsia="MS Gothic" w:hAnsi="MS Gothic" w:cs="Times New Roman" w:hint="eastAsia"/>
                  <w:sz w:val="24"/>
                  <w:szCs w:val="24"/>
                </w:rPr>
                <w:t>☐</w:t>
              </w:r>
            </w:sdtContent>
          </w:sdt>
          <w:r w:rsidR="005932CF" w:rsidRPr="005932CF">
            <w:rPr>
              <w:rFonts w:ascii="Myriad Pro" w:eastAsia="Times New Roman" w:hAnsi="Myriad Pro" w:cs="Times New Roman"/>
              <w:sz w:val="24"/>
              <w:szCs w:val="24"/>
            </w:rPr>
            <w:t>HOSA</w:t>
          </w:r>
          <w:r w:rsidR="00581A97">
            <w:rPr>
              <w:rFonts w:ascii="Myriad Pro" w:eastAsia="Times New Roman" w:hAnsi="Myriad Pro" w:cs="Times New Roman"/>
              <w:sz w:val="24"/>
              <w:szCs w:val="24"/>
            </w:rPr>
            <w:t xml:space="preserve"> 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-209006347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581A97">
                <w:rPr>
                  <w:rFonts w:ascii="MS Gothic" w:eastAsia="MS Gothic" w:hAnsi="MS Gothic" w:cs="Times New Roman" w:hint="eastAsia"/>
                  <w:sz w:val="24"/>
                  <w:szCs w:val="24"/>
                </w:rPr>
                <w:t>☐</w:t>
              </w:r>
            </w:sdtContent>
          </w:sdt>
          <w:r w:rsidR="005932CF" w:rsidRPr="005932CF">
            <w:rPr>
              <w:rFonts w:ascii="Myriad Pro" w:eastAsia="Times New Roman" w:hAnsi="Myriad Pro" w:cs="Times New Roman"/>
              <w:sz w:val="24"/>
              <w:szCs w:val="24"/>
            </w:rPr>
            <w:t>Improvisation Club</w:t>
          </w:r>
          <w:r w:rsidR="00581A97">
            <w:rPr>
              <w:rFonts w:ascii="Myriad Pro" w:eastAsia="Times New Roman" w:hAnsi="Myriad Pro" w:cs="Times New Roman"/>
              <w:sz w:val="24"/>
              <w:szCs w:val="24"/>
            </w:rPr>
            <w:t xml:space="preserve">  </w:t>
          </w:r>
        </w:p>
        <w:p w:rsidR="00581A97" w:rsidRDefault="0058354A" w:rsidP="005932CF">
          <w:pPr>
            <w:spacing w:after="0" w:line="240" w:lineRule="auto"/>
            <w:ind w:left="720"/>
            <w:rPr>
              <w:rFonts w:ascii="Myriad Pro" w:eastAsia="Times New Roman" w:hAnsi="Myriad Pro" w:cs="Times New Roman"/>
              <w:sz w:val="24"/>
              <w:szCs w:val="24"/>
            </w:rPr>
          </w:pP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-2933870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581A97">
                <w:rPr>
                  <w:rFonts w:ascii="MS Gothic" w:eastAsia="MS Gothic" w:hAnsi="MS Gothic" w:cs="Times New Roman" w:hint="eastAsia"/>
                  <w:sz w:val="24"/>
                  <w:szCs w:val="24"/>
                </w:rPr>
                <w:t>☐</w:t>
              </w:r>
            </w:sdtContent>
          </w:sdt>
          <w:r w:rsidR="005932CF" w:rsidRPr="005932CF">
            <w:rPr>
              <w:rFonts w:ascii="Myriad Pro" w:eastAsia="Times New Roman" w:hAnsi="Myriad Pro" w:cs="Times New Roman"/>
              <w:sz w:val="24"/>
              <w:szCs w:val="24"/>
            </w:rPr>
            <w:t>Intramurals</w:t>
          </w:r>
          <w:r w:rsidR="00581A97">
            <w:rPr>
              <w:rFonts w:ascii="Myriad Pro" w:eastAsia="Times New Roman" w:hAnsi="Myriad Pro" w:cs="Times New Roman"/>
              <w:sz w:val="24"/>
              <w:szCs w:val="24"/>
            </w:rPr>
            <w:t xml:space="preserve">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-106457017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581A97">
                <w:rPr>
                  <w:rFonts w:ascii="MS Gothic" w:eastAsia="MS Gothic" w:hAnsi="MS Gothic" w:cs="Times New Roman" w:hint="eastAsia"/>
                  <w:sz w:val="24"/>
                  <w:szCs w:val="24"/>
                </w:rPr>
                <w:t>☐</w:t>
              </w:r>
            </w:sdtContent>
          </w:sdt>
          <w:r w:rsidR="005932CF" w:rsidRPr="005932CF">
            <w:rPr>
              <w:rFonts w:ascii="Myriad Pro" w:eastAsia="Times New Roman" w:hAnsi="Myriad Pro" w:cs="Times New Roman"/>
              <w:sz w:val="24"/>
              <w:szCs w:val="24"/>
            </w:rPr>
            <w:t>Italian Club</w:t>
          </w:r>
          <w:r w:rsidR="00581A97">
            <w:rPr>
              <w:rFonts w:ascii="Myriad Pro" w:eastAsia="Times New Roman" w:hAnsi="Myriad Pro" w:cs="Times New Roman"/>
              <w:sz w:val="24"/>
              <w:szCs w:val="24"/>
            </w:rPr>
            <w:t xml:space="preserve"> 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-159068305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581A97">
                <w:rPr>
                  <w:rFonts w:ascii="MS Gothic" w:eastAsia="MS Gothic" w:hAnsi="MS Gothic" w:cs="Times New Roman" w:hint="eastAsia"/>
                  <w:sz w:val="24"/>
                  <w:szCs w:val="24"/>
                </w:rPr>
                <w:t>☐</w:t>
              </w:r>
            </w:sdtContent>
          </w:sdt>
          <w:hyperlink r:id="rId8" w:history="1">
            <w:r w:rsidR="005932CF" w:rsidRPr="005932CF">
              <w:rPr>
                <w:rFonts w:ascii="Myriad Pro" w:eastAsia="Times New Roman" w:hAnsi="Myriad Pro" w:cs="Times New Roman"/>
                <w:sz w:val="24"/>
                <w:szCs w:val="24"/>
              </w:rPr>
              <w:t>Key Club</w:t>
            </w:r>
          </w:hyperlink>
          <w:r w:rsidR="00581A97">
            <w:rPr>
              <w:rFonts w:ascii="Myriad Pro" w:eastAsia="Times New Roman" w:hAnsi="Myriad Pro" w:cs="Times New Roman"/>
              <w:sz w:val="24"/>
              <w:szCs w:val="24"/>
            </w:rPr>
            <w:t xml:space="preserve"> 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137404451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581A97">
                <w:rPr>
                  <w:rFonts w:ascii="MS Gothic" w:eastAsia="MS Gothic" w:hAnsi="MS Gothic" w:cs="Times New Roman" w:hint="eastAsia"/>
                  <w:sz w:val="24"/>
                  <w:szCs w:val="24"/>
                </w:rPr>
                <w:t>☐</w:t>
              </w:r>
            </w:sdtContent>
          </w:sdt>
          <w:r w:rsidR="005932CF" w:rsidRPr="005932CF">
            <w:rPr>
              <w:rFonts w:ascii="Myriad Pro" w:eastAsia="Times New Roman" w:hAnsi="Myriad Pro" w:cs="Times New Roman"/>
              <w:sz w:val="24"/>
              <w:szCs w:val="24"/>
            </w:rPr>
            <w:t>Kiwanis Club</w:t>
          </w:r>
          <w:r w:rsidR="00581A97">
            <w:rPr>
              <w:rFonts w:ascii="Myriad Pro" w:eastAsia="Times New Roman" w:hAnsi="Myriad Pro" w:cs="Times New Roman"/>
              <w:sz w:val="24"/>
              <w:szCs w:val="24"/>
            </w:rPr>
            <w:t xml:space="preserve"> 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170212417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581A97">
                <w:rPr>
                  <w:rFonts w:ascii="MS Gothic" w:eastAsia="MS Gothic" w:hAnsi="MS Gothic" w:cs="Times New Roman" w:hint="eastAsia"/>
                  <w:sz w:val="24"/>
                  <w:szCs w:val="24"/>
                </w:rPr>
                <w:t>☐</w:t>
              </w:r>
            </w:sdtContent>
          </w:sdt>
          <w:r w:rsidR="005932CF" w:rsidRPr="005932CF">
            <w:rPr>
              <w:rFonts w:ascii="Myriad Pro" w:eastAsia="Times New Roman" w:hAnsi="Myriad Pro" w:cs="Times New Roman"/>
              <w:sz w:val="24"/>
              <w:szCs w:val="24"/>
            </w:rPr>
            <w:t>Lacrosse</w:t>
          </w:r>
          <w:r w:rsidR="00581A97">
            <w:rPr>
              <w:rFonts w:ascii="Myriad Pro" w:eastAsia="Times New Roman" w:hAnsi="Myriad Pro" w:cs="Times New Roman"/>
              <w:sz w:val="24"/>
              <w:szCs w:val="24"/>
            </w:rPr>
            <w:t xml:space="preserve"> 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155735593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581A97">
                <w:rPr>
                  <w:rFonts w:ascii="MS Gothic" w:eastAsia="MS Gothic" w:hAnsi="MS Gothic" w:cs="Times New Roman" w:hint="eastAsia"/>
                  <w:sz w:val="24"/>
                  <w:szCs w:val="24"/>
                </w:rPr>
                <w:t>☐</w:t>
              </w:r>
            </w:sdtContent>
          </w:sdt>
          <w:r w:rsidR="005932CF" w:rsidRPr="005932CF">
            <w:rPr>
              <w:rFonts w:ascii="Myriad Pro" w:eastAsia="Times New Roman" w:hAnsi="Myriad Pro" w:cs="Times New Roman"/>
              <w:sz w:val="24"/>
              <w:szCs w:val="24"/>
            </w:rPr>
            <w:t>Latin Club</w:t>
          </w:r>
          <w:r w:rsidR="00581A97">
            <w:rPr>
              <w:rFonts w:ascii="Myriad Pro" w:eastAsia="Times New Roman" w:hAnsi="Myriad Pro" w:cs="Times New Roman"/>
              <w:sz w:val="24"/>
              <w:szCs w:val="24"/>
            </w:rPr>
            <w:t xml:space="preserve">  </w:t>
          </w:r>
        </w:p>
        <w:p w:rsidR="00581A97" w:rsidRDefault="0058354A" w:rsidP="005932CF">
          <w:pPr>
            <w:spacing w:after="0" w:line="240" w:lineRule="auto"/>
            <w:ind w:left="720"/>
            <w:rPr>
              <w:rFonts w:ascii="Myriad Pro" w:eastAsia="Times New Roman" w:hAnsi="Myriad Pro" w:cs="Times New Roman"/>
              <w:sz w:val="24"/>
              <w:szCs w:val="24"/>
            </w:rPr>
          </w:pP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167182092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581A97">
                <w:rPr>
                  <w:rFonts w:ascii="MS Gothic" w:eastAsia="MS Gothic" w:hAnsi="MS Gothic" w:cs="Times New Roman" w:hint="eastAsia"/>
                  <w:sz w:val="24"/>
                  <w:szCs w:val="24"/>
                </w:rPr>
                <w:t>☐</w:t>
              </w:r>
            </w:sdtContent>
          </w:sdt>
          <w:r w:rsidR="005932CF" w:rsidRPr="005932CF">
            <w:rPr>
              <w:rFonts w:ascii="Myriad Pro" w:eastAsia="Times New Roman" w:hAnsi="Myriad Pro" w:cs="Times New Roman"/>
              <w:sz w:val="24"/>
              <w:szCs w:val="24"/>
            </w:rPr>
            <w:t xml:space="preserve">Latino </w:t>
          </w:r>
          <w:r w:rsidR="00581A97">
            <w:rPr>
              <w:rFonts w:ascii="Myriad Pro" w:eastAsia="Times New Roman" w:hAnsi="Myriad Pro" w:cs="Times New Roman"/>
              <w:sz w:val="24"/>
              <w:szCs w:val="24"/>
            </w:rPr>
            <w:t xml:space="preserve">Club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-207157070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581A97">
                <w:rPr>
                  <w:rFonts w:ascii="MS Gothic" w:eastAsia="MS Gothic" w:hAnsi="MS Gothic" w:cs="Times New Roman" w:hint="eastAsia"/>
                  <w:sz w:val="24"/>
                  <w:szCs w:val="24"/>
                </w:rPr>
                <w:t>☐</w:t>
              </w:r>
            </w:sdtContent>
          </w:sdt>
          <w:r w:rsidR="005932CF" w:rsidRPr="005932CF">
            <w:rPr>
              <w:rFonts w:ascii="Myriad Pro" w:eastAsia="Times New Roman" w:hAnsi="Myriad Pro" w:cs="Times New Roman"/>
              <w:sz w:val="24"/>
              <w:szCs w:val="24"/>
            </w:rPr>
            <w:t>Lions Club</w:t>
          </w:r>
          <w:r w:rsidR="00581A97">
            <w:rPr>
              <w:rFonts w:ascii="Myriad Pro" w:eastAsia="Times New Roman" w:hAnsi="Myriad Pro" w:cs="Times New Roman"/>
              <w:sz w:val="24"/>
              <w:szCs w:val="24"/>
            </w:rPr>
            <w:t xml:space="preserve"> 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111378313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AA7768">
                <w:rPr>
                  <w:rFonts w:ascii="MS Gothic" w:eastAsia="MS Gothic" w:hAnsi="MS Gothic" w:cs="Times New Roman" w:hint="eastAsia"/>
                  <w:sz w:val="24"/>
                  <w:szCs w:val="24"/>
                </w:rPr>
                <w:t>☐</w:t>
              </w:r>
            </w:sdtContent>
          </w:sdt>
          <w:r w:rsidR="005932CF" w:rsidRPr="00EA5E01">
            <w:rPr>
              <w:rFonts w:ascii="Myriad Pro" w:eastAsia="Times New Roman" w:hAnsi="Myriad Pro" w:cs="Times New Roman"/>
              <w:sz w:val="24"/>
              <w:szCs w:val="24"/>
            </w:rPr>
            <w:t xml:space="preserve">Marital Arts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-136466640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AA7768">
                <w:rPr>
                  <w:rFonts w:ascii="MS Gothic" w:eastAsia="MS Gothic" w:hAnsi="MS Gothic" w:cs="Times New Roman" w:hint="eastAsia"/>
                  <w:sz w:val="24"/>
                  <w:szCs w:val="24"/>
                </w:rPr>
                <w:t>☐</w:t>
              </w:r>
            </w:sdtContent>
          </w:sdt>
          <w:r w:rsidR="005932CF" w:rsidRPr="005932CF">
            <w:rPr>
              <w:rFonts w:ascii="Myriad Pro" w:eastAsia="Times New Roman" w:hAnsi="Myriad Pro" w:cs="Times New Roman"/>
              <w:sz w:val="24"/>
              <w:szCs w:val="24"/>
            </w:rPr>
            <w:t>Math Club</w:t>
          </w:r>
          <w:r w:rsidR="00581A97">
            <w:rPr>
              <w:rFonts w:ascii="Myriad Pro" w:eastAsia="Times New Roman" w:hAnsi="Myriad Pro" w:cs="Times New Roman"/>
              <w:sz w:val="24"/>
              <w:szCs w:val="24"/>
            </w:rPr>
            <w:t xml:space="preserve"> 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113012819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581A97">
                <w:rPr>
                  <w:rFonts w:ascii="MS Gothic" w:eastAsia="MS Gothic" w:hAnsi="MS Gothic" w:cs="Times New Roman" w:hint="eastAsia"/>
                  <w:sz w:val="24"/>
                  <w:szCs w:val="24"/>
                </w:rPr>
                <w:t>☐</w:t>
              </w:r>
            </w:sdtContent>
          </w:sdt>
          <w:r w:rsidR="005932CF" w:rsidRPr="005932CF">
            <w:rPr>
              <w:rFonts w:ascii="Myriad Pro" w:eastAsia="Times New Roman" w:hAnsi="Myriad Pro" w:cs="Times New Roman"/>
              <w:sz w:val="24"/>
              <w:szCs w:val="24"/>
            </w:rPr>
            <w:t>National Beta Club</w:t>
          </w:r>
          <w:r w:rsidR="00581A97">
            <w:rPr>
              <w:rFonts w:ascii="Myriad Pro" w:eastAsia="Times New Roman" w:hAnsi="Myriad Pro" w:cs="Times New Roman"/>
              <w:sz w:val="24"/>
              <w:szCs w:val="24"/>
            </w:rPr>
            <w:t xml:space="preserve"> </w:t>
          </w:r>
        </w:p>
        <w:p w:rsidR="00581A97" w:rsidRDefault="0058354A" w:rsidP="005932CF">
          <w:pPr>
            <w:spacing w:after="0" w:line="240" w:lineRule="auto"/>
            <w:ind w:left="720"/>
            <w:rPr>
              <w:rFonts w:ascii="Myriad Pro" w:eastAsia="Times New Roman" w:hAnsi="Myriad Pro" w:cs="Times New Roman"/>
              <w:sz w:val="24"/>
              <w:szCs w:val="24"/>
            </w:rPr>
          </w:pP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138814883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581A97">
                <w:rPr>
                  <w:rFonts w:ascii="MS Gothic" w:eastAsia="MS Gothic" w:hAnsi="MS Gothic" w:cs="Times New Roman" w:hint="eastAsia"/>
                  <w:sz w:val="24"/>
                  <w:szCs w:val="24"/>
                </w:rPr>
                <w:t>☐</w:t>
              </w:r>
            </w:sdtContent>
          </w:sdt>
          <w:r w:rsidR="005932CF" w:rsidRPr="005932CF">
            <w:rPr>
              <w:rFonts w:ascii="Myriad Pro" w:eastAsia="Times New Roman" w:hAnsi="Myriad Pro" w:cs="Times New Roman"/>
              <w:sz w:val="24"/>
              <w:szCs w:val="24"/>
            </w:rPr>
            <w:t>National Honor Society</w:t>
          </w:r>
          <w:r w:rsidR="00581A97">
            <w:rPr>
              <w:rFonts w:ascii="Myriad Pro" w:eastAsia="Times New Roman" w:hAnsi="Myriad Pro" w:cs="Times New Roman"/>
              <w:sz w:val="24"/>
              <w:szCs w:val="24"/>
            </w:rPr>
            <w:t xml:space="preserve"> 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102575331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581A97">
                <w:rPr>
                  <w:rFonts w:ascii="MS Gothic" w:eastAsia="MS Gothic" w:hAnsi="MS Gothic" w:cs="Times New Roman" w:hint="eastAsia"/>
                  <w:sz w:val="24"/>
                  <w:szCs w:val="24"/>
                </w:rPr>
                <w:t>☐</w:t>
              </w:r>
            </w:sdtContent>
          </w:sdt>
          <w:r w:rsidR="005932CF" w:rsidRPr="005932CF">
            <w:rPr>
              <w:rFonts w:ascii="Myriad Pro" w:eastAsia="Times New Roman" w:hAnsi="Myriad Pro" w:cs="Times New Roman"/>
              <w:sz w:val="24"/>
              <w:szCs w:val="24"/>
            </w:rPr>
            <w:t>Newspaper</w:t>
          </w:r>
          <w:r w:rsidR="00581A97">
            <w:rPr>
              <w:rFonts w:ascii="Myriad Pro" w:eastAsia="Times New Roman" w:hAnsi="Myriad Pro" w:cs="Times New Roman"/>
              <w:sz w:val="24"/>
              <w:szCs w:val="24"/>
            </w:rPr>
            <w:t xml:space="preserve"> 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73050067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581A97">
                <w:rPr>
                  <w:rFonts w:ascii="MS Gothic" w:eastAsia="MS Gothic" w:hAnsi="MS Gothic" w:cs="Times New Roman" w:hint="eastAsia"/>
                  <w:sz w:val="24"/>
                  <w:szCs w:val="24"/>
                </w:rPr>
                <w:t>☐</w:t>
              </w:r>
            </w:sdtContent>
          </w:sdt>
          <w:r w:rsidR="005932CF">
            <w:rPr>
              <w:rFonts w:ascii="Myriad Pro" w:eastAsia="Times New Roman" w:hAnsi="Myriad Pro" w:cs="Times New Roman"/>
              <w:sz w:val="24"/>
              <w:szCs w:val="24"/>
            </w:rPr>
            <w:t>NTHS</w:t>
          </w:r>
          <w:r w:rsidR="00581A97">
            <w:rPr>
              <w:rFonts w:ascii="Myriad Pro" w:eastAsia="Times New Roman" w:hAnsi="Myriad Pro" w:cs="Times New Roman"/>
              <w:sz w:val="24"/>
              <w:szCs w:val="24"/>
            </w:rPr>
            <w:t xml:space="preserve"> 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-194021327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581A97">
                <w:rPr>
                  <w:rFonts w:ascii="MS Gothic" w:eastAsia="MS Gothic" w:hAnsi="MS Gothic" w:cs="Times New Roman" w:hint="eastAsia"/>
                  <w:sz w:val="24"/>
                  <w:szCs w:val="24"/>
                </w:rPr>
                <w:t>☐</w:t>
              </w:r>
            </w:sdtContent>
          </w:sdt>
          <w:r w:rsidR="005932CF" w:rsidRPr="005932CF">
            <w:rPr>
              <w:rFonts w:ascii="Myriad Pro" w:eastAsia="Times New Roman" w:hAnsi="Myriad Pro" w:cs="Times New Roman"/>
              <w:sz w:val="24"/>
              <w:szCs w:val="24"/>
            </w:rPr>
            <w:t>Pep/Rally Club</w:t>
          </w:r>
          <w:r w:rsidR="00581A97">
            <w:rPr>
              <w:rFonts w:ascii="Myriad Pro" w:eastAsia="Times New Roman" w:hAnsi="Myriad Pro" w:cs="Times New Roman"/>
              <w:sz w:val="24"/>
              <w:szCs w:val="24"/>
            </w:rPr>
            <w:t xml:space="preserve"> 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-196449053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581A97">
                <w:rPr>
                  <w:rFonts w:ascii="MS Gothic" w:eastAsia="MS Gothic" w:hAnsi="MS Gothic" w:cs="Times New Roman" w:hint="eastAsia"/>
                  <w:sz w:val="24"/>
                  <w:szCs w:val="24"/>
                </w:rPr>
                <w:t>☐</w:t>
              </w:r>
            </w:sdtContent>
          </w:sdt>
          <w:r w:rsidR="005932CF" w:rsidRPr="005932CF">
            <w:rPr>
              <w:rFonts w:ascii="Myriad Pro" w:eastAsia="Times New Roman" w:hAnsi="Myriad Pro" w:cs="Times New Roman"/>
              <w:sz w:val="24"/>
              <w:szCs w:val="24"/>
            </w:rPr>
            <w:t>Powerlifting</w:t>
          </w:r>
          <w:r w:rsidR="00581A97">
            <w:rPr>
              <w:rFonts w:ascii="Myriad Pro" w:eastAsia="Times New Roman" w:hAnsi="Myriad Pro" w:cs="Times New Roman"/>
              <w:sz w:val="24"/>
              <w:szCs w:val="24"/>
            </w:rPr>
            <w:t xml:space="preserve">  </w:t>
          </w:r>
        </w:p>
        <w:p w:rsidR="00581A97" w:rsidRDefault="0058354A" w:rsidP="005932CF">
          <w:pPr>
            <w:spacing w:after="0" w:line="240" w:lineRule="auto"/>
            <w:ind w:left="720"/>
            <w:rPr>
              <w:rFonts w:ascii="Myriad Pro" w:eastAsia="Times New Roman" w:hAnsi="Myriad Pro" w:cs="Times New Roman"/>
              <w:sz w:val="24"/>
              <w:szCs w:val="24"/>
            </w:rPr>
          </w:pP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-197813975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581A97">
                <w:rPr>
                  <w:rFonts w:ascii="MS Gothic" w:eastAsia="MS Gothic" w:hAnsi="MS Gothic" w:cs="Times New Roman" w:hint="eastAsia"/>
                  <w:sz w:val="24"/>
                  <w:szCs w:val="24"/>
                </w:rPr>
                <w:t>☐</w:t>
              </w:r>
            </w:sdtContent>
          </w:sdt>
          <w:r w:rsidR="005932CF" w:rsidRPr="005932CF">
            <w:rPr>
              <w:rFonts w:ascii="Myriad Pro" w:eastAsia="Times New Roman" w:hAnsi="Myriad Pro" w:cs="Times New Roman"/>
              <w:sz w:val="24"/>
              <w:szCs w:val="24"/>
            </w:rPr>
            <w:t>Red Cross</w:t>
          </w:r>
          <w:r w:rsidR="00581A97">
            <w:rPr>
              <w:rFonts w:ascii="Myriad Pro" w:eastAsia="Times New Roman" w:hAnsi="Myriad Pro" w:cs="Times New Roman"/>
              <w:sz w:val="24"/>
              <w:szCs w:val="24"/>
            </w:rPr>
            <w:t xml:space="preserve"> 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66398128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581A97">
                <w:rPr>
                  <w:rFonts w:ascii="MS Gothic" w:eastAsia="MS Gothic" w:hAnsi="MS Gothic" w:cs="Times New Roman" w:hint="eastAsia"/>
                  <w:sz w:val="24"/>
                  <w:szCs w:val="24"/>
                </w:rPr>
                <w:t>☐</w:t>
              </w:r>
            </w:sdtContent>
          </w:sdt>
          <w:r w:rsidR="005932CF" w:rsidRPr="005932CF">
            <w:rPr>
              <w:rFonts w:ascii="Myriad Pro" w:eastAsia="Times New Roman" w:hAnsi="Myriad Pro" w:cs="Times New Roman"/>
              <w:sz w:val="24"/>
              <w:szCs w:val="24"/>
            </w:rPr>
            <w:t>Robotics Club</w:t>
          </w:r>
          <w:r w:rsidR="00581A97">
            <w:rPr>
              <w:rFonts w:ascii="Myriad Pro" w:eastAsia="Times New Roman" w:hAnsi="Myriad Pro" w:cs="Times New Roman"/>
              <w:sz w:val="24"/>
              <w:szCs w:val="24"/>
            </w:rPr>
            <w:t xml:space="preserve"> 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-153834461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581A97">
                <w:rPr>
                  <w:rFonts w:ascii="MS Gothic" w:eastAsia="MS Gothic" w:hAnsi="MS Gothic" w:cs="Times New Roman" w:hint="eastAsia"/>
                  <w:sz w:val="24"/>
                  <w:szCs w:val="24"/>
                </w:rPr>
                <w:t>☐</w:t>
              </w:r>
            </w:sdtContent>
          </w:sdt>
          <w:r w:rsidR="005932CF" w:rsidRPr="005932CF">
            <w:rPr>
              <w:rFonts w:ascii="Myriad Pro" w:eastAsia="Times New Roman" w:hAnsi="Myriad Pro" w:cs="Times New Roman"/>
              <w:sz w:val="24"/>
              <w:szCs w:val="24"/>
            </w:rPr>
            <w:t>Rugby</w:t>
          </w:r>
          <w:r w:rsidR="00581A97">
            <w:rPr>
              <w:rFonts w:ascii="Myriad Pro" w:eastAsia="Times New Roman" w:hAnsi="Myriad Pro" w:cs="Times New Roman"/>
              <w:sz w:val="24"/>
              <w:szCs w:val="24"/>
            </w:rPr>
            <w:t xml:space="preserve"> 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20452324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581A97">
                <w:rPr>
                  <w:rFonts w:ascii="MS Gothic" w:eastAsia="MS Gothic" w:hAnsi="MS Gothic" w:cs="Times New Roman" w:hint="eastAsia"/>
                  <w:sz w:val="24"/>
                  <w:szCs w:val="24"/>
                </w:rPr>
                <w:t>☐</w:t>
              </w:r>
            </w:sdtContent>
          </w:sdt>
          <w:r w:rsidR="005932CF" w:rsidRPr="005932CF">
            <w:rPr>
              <w:rFonts w:ascii="Myriad Pro" w:eastAsia="Times New Roman" w:hAnsi="Myriad Pro" w:cs="Times New Roman"/>
              <w:sz w:val="24"/>
              <w:szCs w:val="24"/>
            </w:rPr>
            <w:t>Science Club</w:t>
          </w:r>
          <w:r w:rsidR="00581A97">
            <w:rPr>
              <w:rFonts w:ascii="Myriad Pro" w:eastAsia="Times New Roman" w:hAnsi="Myriad Pro" w:cs="Times New Roman"/>
              <w:sz w:val="24"/>
              <w:szCs w:val="24"/>
            </w:rPr>
            <w:t xml:space="preserve"> 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-149764378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581A97">
                <w:rPr>
                  <w:rFonts w:ascii="MS Gothic" w:eastAsia="MS Gothic" w:hAnsi="MS Gothic" w:cs="Times New Roman" w:hint="eastAsia"/>
                  <w:sz w:val="24"/>
                  <w:szCs w:val="24"/>
                </w:rPr>
                <w:t>☐</w:t>
              </w:r>
            </w:sdtContent>
          </w:sdt>
          <w:hyperlink r:id="rId9" w:history="1">
            <w:r w:rsidR="005932CF" w:rsidRPr="005932CF">
              <w:rPr>
                <w:rFonts w:ascii="Myriad Pro" w:eastAsia="Times New Roman" w:hAnsi="Myriad Pro" w:cs="Times New Roman"/>
                <w:sz w:val="24"/>
                <w:szCs w:val="24"/>
              </w:rPr>
              <w:t>Scuba Club</w:t>
            </w:r>
          </w:hyperlink>
          <w:r w:rsidR="00581A97">
            <w:rPr>
              <w:rFonts w:ascii="Myriad Pro" w:eastAsia="Times New Roman" w:hAnsi="Myriad Pro" w:cs="Times New Roman"/>
              <w:sz w:val="24"/>
              <w:szCs w:val="24"/>
            </w:rPr>
            <w:t xml:space="preserve"> 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-244608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581A97">
                <w:rPr>
                  <w:rFonts w:ascii="MS Gothic" w:eastAsia="MS Gothic" w:hAnsi="MS Gothic" w:cs="Times New Roman" w:hint="eastAsia"/>
                  <w:sz w:val="24"/>
                  <w:szCs w:val="24"/>
                </w:rPr>
                <w:t>☐</w:t>
              </w:r>
            </w:sdtContent>
          </w:sdt>
          <w:r w:rsidR="005932CF" w:rsidRPr="005932CF">
            <w:rPr>
              <w:rFonts w:ascii="Myriad Pro" w:eastAsia="Times New Roman" w:hAnsi="Myriad Pro" w:cs="Times New Roman"/>
              <w:sz w:val="24"/>
              <w:szCs w:val="24"/>
            </w:rPr>
            <w:t>Skiing</w:t>
          </w:r>
          <w:r w:rsidR="00581A97">
            <w:rPr>
              <w:rFonts w:ascii="Myriad Pro" w:eastAsia="Times New Roman" w:hAnsi="Myriad Pro" w:cs="Times New Roman"/>
              <w:sz w:val="24"/>
              <w:szCs w:val="24"/>
            </w:rPr>
            <w:t xml:space="preserve">  </w:t>
          </w:r>
        </w:p>
        <w:p w:rsidR="005932CF" w:rsidRPr="005932CF" w:rsidRDefault="0058354A" w:rsidP="005932CF">
          <w:pPr>
            <w:spacing w:after="0" w:line="240" w:lineRule="auto"/>
            <w:ind w:left="720"/>
            <w:rPr>
              <w:rFonts w:ascii="Myriad Pro" w:eastAsia="Times New Roman" w:hAnsi="Myriad Pro" w:cs="Times New Roman"/>
              <w:sz w:val="24"/>
              <w:szCs w:val="24"/>
            </w:rPr>
          </w:pP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-100513130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AA3596">
                <w:rPr>
                  <w:rFonts w:ascii="MS Gothic" w:eastAsia="MS Gothic" w:hAnsi="MS Gothic" w:cs="Times New Roman" w:hint="eastAsia"/>
                  <w:sz w:val="24"/>
                  <w:szCs w:val="24"/>
                </w:rPr>
                <w:t>☒</w:t>
              </w:r>
            </w:sdtContent>
          </w:sdt>
          <w:r w:rsidR="005932CF">
            <w:rPr>
              <w:rFonts w:ascii="Myriad Pro" w:eastAsia="Times New Roman" w:hAnsi="Myriad Pro" w:cs="Times New Roman"/>
              <w:sz w:val="24"/>
              <w:szCs w:val="24"/>
            </w:rPr>
            <w:t>SkillsUSA</w:t>
          </w:r>
          <w:r w:rsidR="00581A97">
            <w:rPr>
              <w:rFonts w:ascii="Myriad Pro" w:eastAsia="Times New Roman" w:hAnsi="Myriad Pro" w:cs="Times New Roman"/>
              <w:sz w:val="24"/>
              <w:szCs w:val="24"/>
            </w:rPr>
            <w:t xml:space="preserve"> 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541247596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AA3596">
                <w:rPr>
                  <w:rFonts w:ascii="MS Gothic" w:eastAsia="MS Gothic" w:hAnsi="MS Gothic" w:cs="Times New Roman" w:hint="eastAsia"/>
                  <w:sz w:val="24"/>
                  <w:szCs w:val="24"/>
                </w:rPr>
                <w:t>☒</w:t>
              </w:r>
            </w:sdtContent>
          </w:sdt>
          <w:r w:rsidR="005932CF" w:rsidRPr="005932CF">
            <w:rPr>
              <w:rFonts w:ascii="Myriad Pro" w:eastAsia="Times New Roman" w:hAnsi="Myriad Pro" w:cs="Times New Roman"/>
              <w:sz w:val="24"/>
              <w:szCs w:val="24"/>
            </w:rPr>
            <w:t>Soccer</w:t>
          </w:r>
          <w:r w:rsidR="00581A97">
            <w:rPr>
              <w:rFonts w:ascii="Myriad Pro" w:eastAsia="Times New Roman" w:hAnsi="Myriad Pro" w:cs="Times New Roman"/>
              <w:sz w:val="24"/>
              <w:szCs w:val="24"/>
            </w:rPr>
            <w:t xml:space="preserve"> 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-20857217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581A97">
                <w:rPr>
                  <w:rFonts w:ascii="MS Gothic" w:eastAsia="MS Gothic" w:hAnsi="MS Gothic" w:cs="Times New Roman" w:hint="eastAsia"/>
                  <w:sz w:val="24"/>
                  <w:szCs w:val="24"/>
                </w:rPr>
                <w:t>☐</w:t>
              </w:r>
            </w:sdtContent>
          </w:sdt>
          <w:r w:rsidR="005932CF" w:rsidRPr="005932CF">
            <w:rPr>
              <w:rFonts w:ascii="Myriad Pro" w:eastAsia="Times New Roman" w:hAnsi="Myriad Pro" w:cs="Times New Roman"/>
              <w:sz w:val="24"/>
              <w:szCs w:val="24"/>
            </w:rPr>
            <w:t>Spanish Club</w:t>
          </w:r>
          <w:r w:rsidR="00581A97">
            <w:rPr>
              <w:rFonts w:ascii="Myriad Pro" w:eastAsia="Times New Roman" w:hAnsi="Myriad Pro" w:cs="Times New Roman"/>
              <w:sz w:val="24"/>
              <w:szCs w:val="24"/>
            </w:rPr>
            <w:t xml:space="preserve"> 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-160903732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581A97">
                <w:rPr>
                  <w:rFonts w:ascii="MS Gothic" w:eastAsia="MS Gothic" w:hAnsi="MS Gothic" w:cs="Times New Roman" w:hint="eastAsia"/>
                  <w:sz w:val="24"/>
                  <w:szCs w:val="24"/>
                </w:rPr>
                <w:t>☐</w:t>
              </w:r>
            </w:sdtContent>
          </w:sdt>
          <w:r w:rsidR="005932CF" w:rsidRPr="005932CF">
            <w:rPr>
              <w:rFonts w:ascii="Myriad Pro" w:eastAsia="Times New Roman" w:hAnsi="Myriad Pro" w:cs="Times New Roman"/>
              <w:sz w:val="24"/>
              <w:szCs w:val="24"/>
            </w:rPr>
            <w:t>Stage Crew</w:t>
          </w:r>
          <w:r w:rsidR="00581A97">
            <w:rPr>
              <w:rFonts w:ascii="Myriad Pro" w:eastAsia="Times New Roman" w:hAnsi="Myriad Pro" w:cs="Times New Roman"/>
              <w:sz w:val="24"/>
              <w:szCs w:val="24"/>
            </w:rPr>
            <w:t xml:space="preserve"> 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-6797103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581A97">
                <w:rPr>
                  <w:rFonts w:ascii="MS Gothic" w:eastAsia="MS Gothic" w:hAnsi="MS Gothic" w:cs="Times New Roman" w:hint="eastAsia"/>
                  <w:sz w:val="24"/>
                  <w:szCs w:val="24"/>
                </w:rPr>
                <w:t>☐</w:t>
              </w:r>
            </w:sdtContent>
          </w:sdt>
          <w:r w:rsidR="005932CF" w:rsidRPr="00EA5E01">
            <w:rPr>
              <w:rFonts w:ascii="Myriad Pro" w:eastAsia="Times New Roman" w:hAnsi="Myriad Pro" w:cs="Times New Roman"/>
              <w:sz w:val="24"/>
              <w:szCs w:val="24"/>
            </w:rPr>
            <w:t>Student Council</w:t>
          </w:r>
          <w:r w:rsidR="00581A97">
            <w:rPr>
              <w:rFonts w:ascii="Myriad Pro" w:eastAsia="Times New Roman" w:hAnsi="Myriad Pro" w:cs="Times New Roman"/>
              <w:sz w:val="24"/>
              <w:szCs w:val="24"/>
            </w:rPr>
            <w:t xml:space="preserve">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-143365638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581A97">
                <w:rPr>
                  <w:rFonts w:ascii="MS Gothic" w:eastAsia="MS Gothic" w:hAnsi="MS Gothic" w:cs="Times New Roman" w:hint="eastAsia"/>
                  <w:sz w:val="24"/>
                  <w:szCs w:val="24"/>
                </w:rPr>
                <w:t>☐</w:t>
              </w:r>
            </w:sdtContent>
          </w:sdt>
          <w:r w:rsidR="005932CF" w:rsidRPr="005932CF">
            <w:rPr>
              <w:rFonts w:ascii="Myriad Pro" w:eastAsia="Times New Roman" w:hAnsi="Myriad Pro" w:cs="Times New Roman"/>
              <w:sz w:val="24"/>
              <w:szCs w:val="24"/>
            </w:rPr>
            <w:t xml:space="preserve">Swimming </w:t>
          </w:r>
        </w:p>
        <w:p w:rsidR="005932CF" w:rsidRPr="005932CF" w:rsidRDefault="0058354A" w:rsidP="005932CF">
          <w:pPr>
            <w:spacing w:after="0" w:line="240" w:lineRule="auto"/>
            <w:ind w:left="720"/>
            <w:rPr>
              <w:rFonts w:ascii="Myriad Pro" w:eastAsia="Times New Roman" w:hAnsi="Myriad Pro" w:cs="Times New Roman"/>
              <w:sz w:val="24"/>
              <w:szCs w:val="24"/>
            </w:rPr>
          </w:pP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-206255461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581A97">
                <w:rPr>
                  <w:rFonts w:ascii="MS Gothic" w:eastAsia="MS Gothic" w:hAnsi="MS Gothic" w:cs="Times New Roman" w:hint="eastAsia"/>
                  <w:sz w:val="24"/>
                  <w:szCs w:val="24"/>
                </w:rPr>
                <w:t>☐</w:t>
              </w:r>
            </w:sdtContent>
          </w:sdt>
          <w:r w:rsidR="005932CF" w:rsidRPr="005932CF">
            <w:rPr>
              <w:rFonts w:ascii="Myriad Pro" w:eastAsia="Times New Roman" w:hAnsi="Myriad Pro" w:cs="Times New Roman"/>
              <w:sz w:val="24"/>
              <w:szCs w:val="24"/>
            </w:rPr>
            <w:t>Technology Club</w:t>
          </w:r>
          <w:r w:rsidR="00581A97">
            <w:rPr>
              <w:rFonts w:ascii="Myriad Pro" w:eastAsia="Times New Roman" w:hAnsi="Myriad Pro" w:cs="Times New Roman"/>
              <w:sz w:val="24"/>
              <w:szCs w:val="24"/>
            </w:rPr>
            <w:t xml:space="preserve"> 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-90136579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581A97">
                <w:rPr>
                  <w:rFonts w:ascii="MS Gothic" w:eastAsia="MS Gothic" w:hAnsi="MS Gothic" w:cs="Times New Roman" w:hint="eastAsia"/>
                  <w:sz w:val="24"/>
                  <w:szCs w:val="24"/>
                </w:rPr>
                <w:t>☐</w:t>
              </w:r>
            </w:sdtContent>
          </w:sdt>
          <w:r w:rsidR="005932CF" w:rsidRPr="005932CF">
            <w:rPr>
              <w:rFonts w:ascii="Myriad Pro" w:eastAsia="Times New Roman" w:hAnsi="Myriad Pro" w:cs="Times New Roman"/>
              <w:sz w:val="24"/>
              <w:szCs w:val="24"/>
            </w:rPr>
            <w:t>Tennis</w:t>
          </w:r>
          <w:r w:rsidR="00581A97">
            <w:rPr>
              <w:rFonts w:ascii="Myriad Pro" w:eastAsia="Times New Roman" w:hAnsi="Myriad Pro" w:cs="Times New Roman"/>
              <w:sz w:val="24"/>
              <w:szCs w:val="24"/>
            </w:rPr>
            <w:t xml:space="preserve"> 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49677973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581A97">
                <w:rPr>
                  <w:rFonts w:ascii="MS Gothic" w:eastAsia="MS Gothic" w:hAnsi="MS Gothic" w:cs="Times New Roman" w:hint="eastAsia"/>
                  <w:sz w:val="24"/>
                  <w:szCs w:val="24"/>
                </w:rPr>
                <w:t>☐</w:t>
              </w:r>
            </w:sdtContent>
          </w:sdt>
          <w:r w:rsidR="005932CF" w:rsidRPr="005932CF">
            <w:rPr>
              <w:rFonts w:ascii="Myriad Pro" w:eastAsia="Times New Roman" w:hAnsi="Myriad Pro" w:cs="Times New Roman"/>
              <w:sz w:val="24"/>
              <w:szCs w:val="24"/>
            </w:rPr>
            <w:t>Theater/Thespian</w:t>
          </w:r>
          <w:r w:rsidR="00581A97">
            <w:rPr>
              <w:rFonts w:ascii="Myriad Pro" w:eastAsia="Times New Roman" w:hAnsi="Myriad Pro" w:cs="Times New Roman"/>
              <w:sz w:val="24"/>
              <w:szCs w:val="24"/>
            </w:rPr>
            <w:t xml:space="preserve"> 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86549145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581A97">
                <w:rPr>
                  <w:rFonts w:ascii="MS Gothic" w:eastAsia="MS Gothic" w:hAnsi="MS Gothic" w:cs="Times New Roman" w:hint="eastAsia"/>
                  <w:sz w:val="24"/>
                  <w:szCs w:val="24"/>
                </w:rPr>
                <w:t>☐</w:t>
              </w:r>
            </w:sdtContent>
          </w:sdt>
          <w:r w:rsidR="005932CF" w:rsidRPr="005932CF">
            <w:rPr>
              <w:rFonts w:ascii="Myriad Pro" w:eastAsia="Times New Roman" w:hAnsi="Myriad Pro" w:cs="Times New Roman"/>
              <w:sz w:val="24"/>
              <w:szCs w:val="24"/>
            </w:rPr>
            <w:t>Track &amp; Field</w:t>
          </w:r>
          <w:r w:rsidR="00581A97">
            <w:rPr>
              <w:rFonts w:ascii="Myriad Pro" w:eastAsia="Times New Roman" w:hAnsi="Myriad Pro" w:cs="Times New Roman"/>
              <w:sz w:val="24"/>
              <w:szCs w:val="24"/>
            </w:rPr>
            <w:t xml:space="preserve"> 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77105705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581A97">
                <w:rPr>
                  <w:rFonts w:ascii="MS Gothic" w:eastAsia="MS Gothic" w:hAnsi="MS Gothic" w:cs="Times New Roman" w:hint="eastAsia"/>
                  <w:sz w:val="24"/>
                  <w:szCs w:val="24"/>
                </w:rPr>
                <w:t>☐</w:t>
              </w:r>
            </w:sdtContent>
          </w:sdt>
          <w:r w:rsidR="005932CF" w:rsidRPr="005932CF">
            <w:rPr>
              <w:rFonts w:ascii="Myriad Pro" w:eastAsia="Times New Roman" w:hAnsi="Myriad Pro" w:cs="Times New Roman"/>
              <w:sz w:val="24"/>
              <w:szCs w:val="24"/>
            </w:rPr>
            <w:t>Trap Shooting</w:t>
          </w:r>
        </w:p>
        <w:p w:rsidR="005932CF" w:rsidRPr="00EA5E01" w:rsidRDefault="0058354A" w:rsidP="005932CF">
          <w:pPr>
            <w:spacing w:after="0" w:line="240" w:lineRule="auto"/>
            <w:ind w:left="720"/>
            <w:rPr>
              <w:rFonts w:ascii="Myriad Pro" w:eastAsia="Times New Roman" w:hAnsi="Myriad Pro" w:cs="Times New Roman"/>
              <w:sz w:val="24"/>
              <w:szCs w:val="24"/>
            </w:rPr>
          </w:pP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-80777729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581A97">
                <w:rPr>
                  <w:rFonts w:ascii="MS Gothic" w:eastAsia="MS Gothic" w:hAnsi="MS Gothic" w:cs="Times New Roman" w:hint="eastAsia"/>
                  <w:sz w:val="24"/>
                  <w:szCs w:val="24"/>
                </w:rPr>
                <w:t>☐</w:t>
              </w:r>
            </w:sdtContent>
          </w:sdt>
          <w:r w:rsidR="005932CF" w:rsidRPr="005932CF">
            <w:rPr>
              <w:rFonts w:ascii="Myriad Pro" w:eastAsia="Times New Roman" w:hAnsi="Myriad Pro" w:cs="Times New Roman"/>
              <w:sz w:val="24"/>
              <w:szCs w:val="24"/>
            </w:rPr>
            <w:t>Volleyball</w:t>
          </w:r>
          <w:r w:rsidR="00581A97">
            <w:rPr>
              <w:rFonts w:ascii="Myriad Pro" w:eastAsia="Times New Roman" w:hAnsi="Myriad Pro" w:cs="Times New Roman"/>
              <w:sz w:val="24"/>
              <w:szCs w:val="24"/>
            </w:rPr>
            <w:t xml:space="preserve"> 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-26916425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581A97">
                <w:rPr>
                  <w:rFonts w:ascii="MS Gothic" w:eastAsia="MS Gothic" w:hAnsi="MS Gothic" w:cs="Times New Roman" w:hint="eastAsia"/>
                  <w:sz w:val="24"/>
                  <w:szCs w:val="24"/>
                </w:rPr>
                <w:t>☐</w:t>
              </w:r>
            </w:sdtContent>
          </w:sdt>
          <w:r w:rsidR="00581A97">
            <w:rPr>
              <w:rFonts w:ascii="Myriad Pro" w:eastAsia="Times New Roman" w:hAnsi="Myriad Pro" w:cs="Times New Roman"/>
              <w:sz w:val="24"/>
              <w:szCs w:val="24"/>
            </w:rPr>
            <w:t xml:space="preserve">Weightlifting 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-122984124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581A97">
                <w:rPr>
                  <w:rFonts w:ascii="MS Gothic" w:eastAsia="MS Gothic" w:hAnsi="MS Gothic" w:cs="Times New Roman" w:hint="eastAsia"/>
                  <w:sz w:val="24"/>
                  <w:szCs w:val="24"/>
                </w:rPr>
                <w:t>☐</w:t>
              </w:r>
            </w:sdtContent>
          </w:sdt>
          <w:r w:rsidR="005932CF" w:rsidRPr="005932CF">
            <w:rPr>
              <w:rFonts w:ascii="Myriad Pro" w:eastAsia="Times New Roman" w:hAnsi="Myriad Pro" w:cs="Times New Roman"/>
              <w:sz w:val="24"/>
              <w:szCs w:val="24"/>
            </w:rPr>
            <w:t>Wrestling</w:t>
          </w:r>
          <w:r w:rsidR="00581A97">
            <w:rPr>
              <w:rFonts w:ascii="Myriad Pro" w:eastAsia="Times New Roman" w:hAnsi="Myriad Pro" w:cs="Times New Roman"/>
              <w:sz w:val="24"/>
              <w:szCs w:val="24"/>
            </w:rPr>
            <w:t xml:space="preserve"> 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179355220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581A97">
                <w:rPr>
                  <w:rFonts w:ascii="MS Gothic" w:eastAsia="MS Gothic" w:hAnsi="MS Gothic" w:cs="Times New Roman" w:hint="eastAsia"/>
                  <w:sz w:val="24"/>
                  <w:szCs w:val="24"/>
                </w:rPr>
                <w:t>☐</w:t>
              </w:r>
            </w:sdtContent>
          </w:sdt>
          <w:r w:rsidR="005932CF" w:rsidRPr="005932CF">
            <w:rPr>
              <w:rFonts w:ascii="Myriad Pro" w:eastAsia="Times New Roman" w:hAnsi="Myriad Pro" w:cs="Times New Roman"/>
              <w:sz w:val="24"/>
              <w:szCs w:val="24"/>
            </w:rPr>
            <w:t>Yearbook</w:t>
          </w:r>
          <w:r w:rsidR="00581A97">
            <w:rPr>
              <w:rFonts w:ascii="Myriad Pro" w:eastAsia="Times New Roman" w:hAnsi="Myriad Pro" w:cs="Times New Roman"/>
              <w:sz w:val="24"/>
              <w:szCs w:val="24"/>
            </w:rPr>
            <w:t xml:space="preserve"> 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-206509056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581A97">
                <w:rPr>
                  <w:rFonts w:ascii="MS Gothic" w:eastAsia="MS Gothic" w:hAnsi="MS Gothic" w:cs="Times New Roman" w:hint="eastAsia"/>
                  <w:sz w:val="24"/>
                  <w:szCs w:val="24"/>
                </w:rPr>
                <w:t>☐</w:t>
              </w:r>
            </w:sdtContent>
          </w:sdt>
          <w:r w:rsidR="005932CF" w:rsidRPr="005932CF">
            <w:rPr>
              <w:rFonts w:ascii="Myriad Pro" w:eastAsia="Times New Roman" w:hAnsi="Myriad Pro" w:cs="Times New Roman"/>
              <w:sz w:val="24"/>
              <w:szCs w:val="24"/>
            </w:rPr>
            <w:t xml:space="preserve">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alias w:val="Tile of club or activity"/>
              <w:tag w:val="Tile of club or activity"/>
              <w:id w:val="-374937452"/>
              <w:text/>
            </w:sdtPr>
            <w:sdtEndPr/>
            <w:sdtContent>
              <w:r w:rsidR="001D0BEA">
                <w:rPr>
                  <w:rFonts w:ascii="Myriad Pro" w:eastAsia="Times New Roman" w:hAnsi="Myriad Pro" w:cs="Times New Roman"/>
                  <w:sz w:val="24"/>
                  <w:szCs w:val="24"/>
                </w:rPr>
                <w:t>Enter Name</w:t>
              </w:r>
            </w:sdtContent>
          </w:sdt>
          <w:r w:rsidR="00581A97">
            <w:rPr>
              <w:rFonts w:ascii="Myriad Pro" w:eastAsia="Times New Roman" w:hAnsi="Myriad Pro" w:cs="Times New Roman"/>
              <w:sz w:val="24"/>
              <w:szCs w:val="24"/>
            </w:rPr>
            <w:t xml:space="preserve">    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49662081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AA3596">
                <w:rPr>
                  <w:rFonts w:ascii="MS Gothic" w:eastAsia="MS Gothic" w:hAnsi="MS Gothic" w:cs="Times New Roman" w:hint="eastAsia"/>
                  <w:sz w:val="24"/>
                  <w:szCs w:val="24"/>
                </w:rPr>
                <w:t>☒</w:t>
              </w:r>
            </w:sdtContent>
          </w:sdt>
          <w:r w:rsidR="00581A97" w:rsidRPr="005932CF">
            <w:rPr>
              <w:rFonts w:ascii="Myriad Pro" w:eastAsia="Times New Roman" w:hAnsi="Myriad Pro" w:cs="Times New Roman"/>
              <w:sz w:val="24"/>
              <w:szCs w:val="24"/>
            </w:rPr>
            <w:t xml:space="preserve">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alias w:val="Tile of club or activity"/>
              <w:tag w:val="Tile of club or activity"/>
              <w:id w:val="-87627554"/>
              <w:text/>
            </w:sdtPr>
            <w:sdtEndPr/>
            <w:sdtContent>
              <w:r w:rsidR="00AA3596">
                <w:rPr>
                  <w:rFonts w:ascii="Myriad Pro" w:eastAsia="Times New Roman" w:hAnsi="Myriad Pro" w:cs="Times New Roman"/>
                  <w:sz w:val="24"/>
                  <w:szCs w:val="24"/>
                </w:rPr>
                <w:t>TSA</w:t>
              </w:r>
            </w:sdtContent>
          </w:sdt>
          <w:r w:rsidR="00581A97">
            <w:rPr>
              <w:rFonts w:ascii="Myriad Pro" w:eastAsia="Times New Roman" w:hAnsi="Myriad Pro" w:cs="Times New Roman"/>
              <w:sz w:val="24"/>
              <w:szCs w:val="24"/>
            </w:rPr>
            <w:t xml:space="preserve">   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-214665732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581A97">
                <w:rPr>
                  <w:rFonts w:ascii="MS Gothic" w:eastAsia="MS Gothic" w:hAnsi="MS Gothic" w:cs="Times New Roman" w:hint="eastAsia"/>
                  <w:sz w:val="24"/>
                  <w:szCs w:val="24"/>
                </w:rPr>
                <w:t>☐</w:t>
              </w:r>
            </w:sdtContent>
          </w:sdt>
          <w:r w:rsidR="00581A97" w:rsidRPr="005932CF">
            <w:rPr>
              <w:rFonts w:ascii="Myriad Pro" w:eastAsia="Times New Roman" w:hAnsi="Myriad Pro" w:cs="Times New Roman"/>
              <w:sz w:val="24"/>
              <w:szCs w:val="24"/>
            </w:rPr>
            <w:t xml:space="preserve">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alias w:val="Tile of club or activity"/>
              <w:tag w:val="Tile of club or activity"/>
              <w:id w:val="-1669038"/>
              <w:text/>
            </w:sdtPr>
            <w:sdtEndPr/>
            <w:sdtContent>
              <w:r w:rsidR="001D0BEA" w:rsidRPr="00575822">
                <w:rPr>
                  <w:rFonts w:ascii="Myriad Pro" w:eastAsia="Times New Roman" w:hAnsi="Myriad Pro" w:cs="Times New Roman"/>
                  <w:sz w:val="24"/>
                  <w:szCs w:val="24"/>
                </w:rPr>
                <w:t>Enter Name</w:t>
              </w:r>
            </w:sdtContent>
          </w:sdt>
          <w:r w:rsidR="00581A97">
            <w:rPr>
              <w:rFonts w:ascii="Myriad Pro" w:eastAsia="Times New Roman" w:hAnsi="Myriad Pro" w:cs="Times New Roman"/>
              <w:sz w:val="24"/>
              <w:szCs w:val="24"/>
            </w:rPr>
            <w:t xml:space="preserve">   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16452731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AA7768">
                <w:rPr>
                  <w:rFonts w:ascii="MS Gothic" w:eastAsia="MS Gothic" w:hAnsi="MS Gothic" w:cs="Times New Roman" w:hint="eastAsia"/>
                  <w:sz w:val="24"/>
                  <w:szCs w:val="24"/>
                </w:rPr>
                <w:t>☐</w:t>
              </w:r>
            </w:sdtContent>
          </w:sdt>
          <w:r w:rsidR="00581A97" w:rsidRPr="005932CF">
            <w:rPr>
              <w:rFonts w:ascii="Myriad Pro" w:eastAsia="Times New Roman" w:hAnsi="Myriad Pro" w:cs="Times New Roman"/>
              <w:sz w:val="24"/>
              <w:szCs w:val="24"/>
            </w:rPr>
            <w:t xml:space="preserve">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alias w:val="Tile of club or activity"/>
              <w:tag w:val="Tile of club or activity"/>
              <w:id w:val="-1894263204"/>
              <w:text/>
            </w:sdtPr>
            <w:sdtEndPr/>
            <w:sdtContent>
              <w:r w:rsidR="001D0BEA" w:rsidRPr="00F83FE2">
                <w:rPr>
                  <w:rFonts w:ascii="Myriad Pro" w:eastAsia="Times New Roman" w:hAnsi="Myriad Pro" w:cs="Times New Roman"/>
                  <w:sz w:val="24"/>
                  <w:szCs w:val="24"/>
                </w:rPr>
                <w:t>Enter Name</w:t>
              </w:r>
            </w:sdtContent>
          </w:sdt>
          <w:r w:rsidR="00581A97">
            <w:rPr>
              <w:rFonts w:ascii="Myriad Pro" w:eastAsia="Times New Roman" w:hAnsi="Myriad Pro" w:cs="Times New Roman"/>
              <w:sz w:val="24"/>
              <w:szCs w:val="24"/>
            </w:rPr>
            <w:t xml:space="preserve">   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-97113536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581A97">
                <w:rPr>
                  <w:rFonts w:ascii="MS Gothic" w:eastAsia="MS Gothic" w:hAnsi="MS Gothic" w:cs="Times New Roman" w:hint="eastAsia"/>
                  <w:sz w:val="24"/>
                  <w:szCs w:val="24"/>
                </w:rPr>
                <w:t>☐</w:t>
              </w:r>
            </w:sdtContent>
          </w:sdt>
          <w:r w:rsidR="00581A97" w:rsidRPr="005932CF">
            <w:rPr>
              <w:rFonts w:ascii="Myriad Pro" w:eastAsia="Times New Roman" w:hAnsi="Myriad Pro" w:cs="Times New Roman"/>
              <w:sz w:val="24"/>
              <w:szCs w:val="24"/>
            </w:rPr>
            <w:t xml:space="preserve">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alias w:val="Tile of club or activity"/>
              <w:tag w:val="Tile of club or activity"/>
              <w:id w:val="-1039504697"/>
              <w:text/>
            </w:sdtPr>
            <w:sdtEndPr/>
            <w:sdtContent>
              <w:r w:rsidR="001D0BEA" w:rsidRPr="00A60C1C">
                <w:rPr>
                  <w:rFonts w:ascii="Myriad Pro" w:eastAsia="Times New Roman" w:hAnsi="Myriad Pro" w:cs="Times New Roman"/>
                  <w:sz w:val="24"/>
                  <w:szCs w:val="24"/>
                </w:rPr>
                <w:t>Enter Name</w:t>
              </w:r>
            </w:sdtContent>
          </w:sdt>
          <w:r w:rsidR="00581A97">
            <w:rPr>
              <w:rFonts w:ascii="Myriad Pro" w:eastAsia="Times New Roman" w:hAnsi="Myriad Pro" w:cs="Times New Roman"/>
              <w:sz w:val="24"/>
              <w:szCs w:val="24"/>
            </w:rPr>
            <w:t xml:space="preserve">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127944865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581A97">
                <w:rPr>
                  <w:rFonts w:ascii="MS Gothic" w:eastAsia="MS Gothic" w:hAnsi="MS Gothic" w:cs="Times New Roman" w:hint="eastAsia"/>
                  <w:sz w:val="24"/>
                  <w:szCs w:val="24"/>
                </w:rPr>
                <w:t>☐</w:t>
              </w:r>
            </w:sdtContent>
          </w:sdt>
          <w:r w:rsidR="001D0BEA">
            <w:rPr>
              <w:rFonts w:ascii="Myriad Pro" w:eastAsia="Times New Roman" w:hAnsi="Myriad Pro" w:cs="Times New Roman"/>
              <w:sz w:val="24"/>
              <w:szCs w:val="24"/>
            </w:rPr>
            <w:t xml:space="preserve">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alias w:val="Tile of club or activity"/>
              <w:tag w:val="Tile of club or activity"/>
              <w:id w:val="1955749292"/>
              <w:text/>
            </w:sdtPr>
            <w:sdtEndPr/>
            <w:sdtContent>
              <w:r w:rsidR="001D0BEA" w:rsidRPr="001336B2">
                <w:rPr>
                  <w:rFonts w:ascii="Myriad Pro" w:eastAsia="Times New Roman" w:hAnsi="Myriad Pro" w:cs="Times New Roman"/>
                  <w:sz w:val="24"/>
                  <w:szCs w:val="24"/>
                </w:rPr>
                <w:t>Enter Name</w:t>
              </w:r>
            </w:sdtContent>
          </w:sdt>
          <w:r w:rsidR="00581A97">
            <w:rPr>
              <w:rFonts w:ascii="Myriad Pro" w:eastAsia="Times New Roman" w:hAnsi="Myriad Pro" w:cs="Times New Roman"/>
              <w:sz w:val="24"/>
              <w:szCs w:val="24"/>
            </w:rPr>
            <w:t xml:space="preserve">   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-187383794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1D0BEA">
                <w:rPr>
                  <w:rFonts w:ascii="MS Gothic" w:eastAsia="MS Gothic" w:hAnsi="MS Gothic" w:cs="Times New Roman" w:hint="eastAsia"/>
                  <w:sz w:val="24"/>
                  <w:szCs w:val="24"/>
                </w:rPr>
                <w:t>☐</w:t>
              </w:r>
            </w:sdtContent>
          </w:sdt>
          <w:r w:rsidR="00581A97" w:rsidRPr="005932CF">
            <w:rPr>
              <w:rFonts w:ascii="Myriad Pro" w:eastAsia="Times New Roman" w:hAnsi="Myriad Pro" w:cs="Times New Roman"/>
              <w:sz w:val="24"/>
              <w:szCs w:val="24"/>
            </w:rPr>
            <w:t xml:space="preserve">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alias w:val="Tile of club or activity"/>
              <w:tag w:val="Tile of club or activity"/>
              <w:id w:val="-700012114"/>
              <w:text/>
            </w:sdtPr>
            <w:sdtEndPr/>
            <w:sdtContent>
              <w:r w:rsidR="001D0BEA" w:rsidRPr="002A22E7">
                <w:rPr>
                  <w:rFonts w:ascii="Myriad Pro" w:eastAsia="Times New Roman" w:hAnsi="Myriad Pro" w:cs="Times New Roman"/>
                  <w:sz w:val="24"/>
                  <w:szCs w:val="24"/>
                </w:rPr>
                <w:t>Enter Name</w:t>
              </w:r>
            </w:sdtContent>
          </w:sdt>
          <w:r w:rsidR="00581A97">
            <w:rPr>
              <w:rFonts w:ascii="Myriad Pro" w:eastAsia="Times New Roman" w:hAnsi="Myriad Pro" w:cs="Times New Roman"/>
              <w:sz w:val="24"/>
              <w:szCs w:val="24"/>
            </w:rPr>
            <w:t xml:space="preserve">   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-75574504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581A97">
                <w:rPr>
                  <w:rFonts w:ascii="MS Gothic" w:eastAsia="MS Gothic" w:hAnsi="MS Gothic" w:cs="Times New Roman" w:hint="eastAsia"/>
                  <w:sz w:val="24"/>
                  <w:szCs w:val="24"/>
                </w:rPr>
                <w:t>☐</w:t>
              </w:r>
            </w:sdtContent>
          </w:sdt>
          <w:r w:rsidR="00581A97" w:rsidRPr="005932CF">
            <w:rPr>
              <w:rFonts w:ascii="Myriad Pro" w:eastAsia="Times New Roman" w:hAnsi="Myriad Pro" w:cs="Times New Roman"/>
              <w:sz w:val="24"/>
              <w:szCs w:val="24"/>
            </w:rPr>
            <w:t xml:space="preserve">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alias w:val="Tile of club or activity"/>
              <w:tag w:val="Tile of club or activity"/>
              <w:id w:val="-1403677985"/>
              <w:text/>
            </w:sdtPr>
            <w:sdtEndPr/>
            <w:sdtContent>
              <w:r w:rsidR="001D0BEA" w:rsidRPr="00D83F18">
                <w:rPr>
                  <w:rFonts w:ascii="Myriad Pro" w:eastAsia="Times New Roman" w:hAnsi="Myriad Pro" w:cs="Times New Roman"/>
                  <w:sz w:val="24"/>
                  <w:szCs w:val="24"/>
                </w:rPr>
                <w:t>Enter Name</w:t>
              </w:r>
            </w:sdtContent>
          </w:sdt>
          <w:r w:rsidR="00581A97">
            <w:rPr>
              <w:rFonts w:ascii="Myriad Pro" w:eastAsia="Times New Roman" w:hAnsi="Myriad Pro" w:cs="Times New Roman"/>
              <w:sz w:val="24"/>
              <w:szCs w:val="24"/>
            </w:rPr>
            <w:t xml:space="preserve">   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127381962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581A97">
                <w:rPr>
                  <w:rFonts w:ascii="MS Gothic" w:eastAsia="MS Gothic" w:hAnsi="MS Gothic" w:cs="Times New Roman" w:hint="eastAsia"/>
                  <w:sz w:val="24"/>
                  <w:szCs w:val="24"/>
                </w:rPr>
                <w:t>☐</w:t>
              </w:r>
            </w:sdtContent>
          </w:sdt>
          <w:r w:rsidR="00581A97" w:rsidRPr="005932CF">
            <w:rPr>
              <w:rFonts w:ascii="Myriad Pro" w:eastAsia="Times New Roman" w:hAnsi="Myriad Pro" w:cs="Times New Roman"/>
              <w:sz w:val="24"/>
              <w:szCs w:val="24"/>
            </w:rPr>
            <w:t xml:space="preserve">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alias w:val="Tile of club or activity"/>
              <w:tag w:val="Tile of club or activity"/>
              <w:id w:val="1837654839"/>
              <w:text/>
            </w:sdtPr>
            <w:sdtEndPr/>
            <w:sdtContent>
              <w:r w:rsidR="001D0BEA" w:rsidRPr="009F7D48">
                <w:rPr>
                  <w:rFonts w:ascii="Myriad Pro" w:eastAsia="Times New Roman" w:hAnsi="Myriad Pro" w:cs="Times New Roman"/>
                  <w:sz w:val="24"/>
                  <w:szCs w:val="24"/>
                </w:rPr>
                <w:t>Enter Name</w:t>
              </w:r>
            </w:sdtContent>
          </w:sdt>
          <w:r w:rsidR="00581A97">
            <w:rPr>
              <w:rFonts w:ascii="Myriad Pro" w:eastAsia="Times New Roman" w:hAnsi="Myriad Pro" w:cs="Times New Roman"/>
              <w:sz w:val="24"/>
              <w:szCs w:val="24"/>
            </w:rPr>
            <w:t xml:space="preserve">   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-8523267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581A97">
                <w:rPr>
                  <w:rFonts w:ascii="MS Gothic" w:eastAsia="MS Gothic" w:hAnsi="MS Gothic" w:cs="Times New Roman" w:hint="eastAsia"/>
                  <w:sz w:val="24"/>
                  <w:szCs w:val="24"/>
                </w:rPr>
                <w:t>☐</w:t>
              </w:r>
            </w:sdtContent>
          </w:sdt>
          <w:r w:rsidR="00581A97" w:rsidRPr="005932CF">
            <w:rPr>
              <w:rFonts w:ascii="Myriad Pro" w:eastAsia="Times New Roman" w:hAnsi="Myriad Pro" w:cs="Times New Roman"/>
              <w:sz w:val="24"/>
              <w:szCs w:val="24"/>
            </w:rPr>
            <w:t xml:space="preserve">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alias w:val="Tile of club or activity"/>
              <w:tag w:val="Tile of club or activity"/>
              <w:id w:val="-1657146515"/>
              <w:text/>
            </w:sdtPr>
            <w:sdtEndPr/>
            <w:sdtContent>
              <w:r w:rsidR="001D0BEA" w:rsidRPr="000B1516">
                <w:rPr>
                  <w:rFonts w:ascii="Myriad Pro" w:eastAsia="Times New Roman" w:hAnsi="Myriad Pro" w:cs="Times New Roman"/>
                  <w:sz w:val="24"/>
                  <w:szCs w:val="24"/>
                </w:rPr>
                <w:t>Enter Name</w:t>
              </w:r>
            </w:sdtContent>
          </w:sdt>
          <w:r w:rsidR="00581A97">
            <w:rPr>
              <w:rFonts w:ascii="Myriad Pro" w:eastAsia="Times New Roman" w:hAnsi="Myriad Pro" w:cs="Times New Roman"/>
              <w:sz w:val="24"/>
              <w:szCs w:val="24"/>
            </w:rPr>
            <w:t xml:space="preserve">    </w:t>
          </w:r>
        </w:p>
        <w:p w:rsidR="00597610" w:rsidRPr="00EA5E01" w:rsidRDefault="00597610" w:rsidP="00F12B1A">
          <w:pPr>
            <w:spacing w:after="0" w:line="240" w:lineRule="auto"/>
            <w:rPr>
              <w:rFonts w:ascii="Myriad Pro" w:eastAsia="Times New Roman" w:hAnsi="Myriad Pro" w:cs="Times New Roman"/>
              <w:sz w:val="24"/>
              <w:szCs w:val="24"/>
            </w:rPr>
          </w:pPr>
        </w:p>
        <w:p w:rsidR="00A065C9" w:rsidRDefault="00A065C9" w:rsidP="00A065C9">
          <w:pPr>
            <w:spacing w:after="0" w:line="240" w:lineRule="auto"/>
            <w:rPr>
              <w:rFonts w:ascii="Myriad Pro" w:hAnsi="Myriad Pro"/>
              <w:b/>
              <w:bCs/>
            </w:rPr>
          </w:pPr>
          <w:r>
            <w:rPr>
              <w:rFonts w:ascii="Myriad Pro" w:hAnsi="Myriad Pro"/>
              <w:b/>
              <w:bCs/>
            </w:rPr>
            <w:t>Community Service:</w:t>
          </w:r>
        </w:p>
        <w:p w:rsidR="00A065C9" w:rsidRPr="00470A90" w:rsidRDefault="00A065C9" w:rsidP="00A065C9">
          <w:pPr>
            <w:spacing w:after="0" w:line="240" w:lineRule="auto"/>
            <w:jc w:val="both"/>
            <w:rPr>
              <w:rFonts w:ascii="Myriad Pro" w:hAnsi="Myriad Pro" w:cs="Arial"/>
              <w:color w:val="000000"/>
            </w:rPr>
          </w:pPr>
          <w:r w:rsidRPr="00470A90">
            <w:rPr>
              <w:rFonts w:ascii="Myriad Pro" w:hAnsi="Myriad Pro" w:cs="Arial"/>
              <w:color w:val="000000"/>
            </w:rPr>
            <w:t>Volunteer:</w:t>
          </w:r>
          <w:r w:rsidR="001D0BEA">
            <w:rPr>
              <w:rFonts w:ascii="Myriad Pro" w:hAnsi="Myriad Pro" w:cs="Arial"/>
              <w:color w:val="000000"/>
            </w:rPr>
            <w:t xml:space="preserve">  </w:t>
          </w:r>
          <w:r w:rsidRPr="00470A90">
            <w:rPr>
              <w:rFonts w:ascii="Myriad Pro" w:hAnsi="Myriad Pro" w:cs="Arial"/>
              <w:color w:val="000000"/>
            </w:rPr>
            <w:t xml:space="preserve"> </w:t>
          </w:r>
          <w:sdt>
            <w:sdtPr>
              <w:rPr>
                <w:rFonts w:ascii="Myriad Pro" w:hAnsi="Myriad Pro" w:cs="Arial"/>
                <w:color w:val="000000"/>
              </w:rPr>
              <w:alias w:val="List Organizations, seperated by a comma"/>
              <w:tag w:val="List Organizations, seperated by a comma"/>
              <w:id w:val="979120335"/>
              <w:placeholder>
                <w:docPart w:val="DefaultPlaceholder_1082065158"/>
              </w:placeholder>
              <w:text/>
            </w:sdtPr>
            <w:sdtEndPr/>
            <w:sdtContent>
              <w:r w:rsidR="00DD0EC8">
                <w:rPr>
                  <w:rFonts w:ascii="Myriad Pro" w:hAnsi="Myriad Pro" w:cs="Arial"/>
                  <w:color w:val="000000"/>
                </w:rPr>
                <w:t>List organizations separated by commas</w:t>
              </w:r>
            </w:sdtContent>
          </w:sdt>
        </w:p>
        <w:p w:rsidR="00A065C9" w:rsidRPr="00470A90" w:rsidRDefault="007D302C" w:rsidP="007D302C">
          <w:pPr>
            <w:spacing w:after="0" w:line="240" w:lineRule="auto"/>
            <w:jc w:val="both"/>
            <w:rPr>
              <w:rFonts w:ascii="Myriad Pro" w:hAnsi="Myriad Pro" w:cs="Arial"/>
              <w:color w:val="000000"/>
            </w:rPr>
          </w:pPr>
          <w:r w:rsidRPr="00470A90">
            <w:rPr>
              <w:rFonts w:ascii="Myriad Pro" w:hAnsi="Myriad Pro" w:cs="Arial"/>
              <w:color w:val="000000"/>
            </w:rPr>
            <w:t xml:space="preserve">Current </w:t>
          </w:r>
          <w:r w:rsidR="00A065C9" w:rsidRPr="00470A90">
            <w:rPr>
              <w:rFonts w:ascii="Myriad Pro" w:hAnsi="Myriad Pro" w:cs="Arial"/>
              <w:color w:val="000000"/>
            </w:rPr>
            <w:t>Part-time Employment</w:t>
          </w:r>
          <w:r w:rsidRPr="00470A90">
            <w:rPr>
              <w:rFonts w:ascii="Myriad Pro" w:hAnsi="Myriad Pro" w:cs="Arial"/>
              <w:color w:val="000000"/>
            </w:rPr>
            <w:t xml:space="preserve">: </w:t>
          </w:r>
          <w:sdt>
            <w:sdtPr>
              <w:rPr>
                <w:rFonts w:ascii="Myriad Pro" w:hAnsi="Myriad Pro" w:cs="Arial"/>
                <w:color w:val="000000"/>
              </w:rPr>
              <w:alias w:val="Business Name"/>
              <w:tag w:val="Business Name"/>
              <w:id w:val="-1854788278"/>
              <w:placeholder>
                <w:docPart w:val="DefaultPlaceholder_1082065158"/>
              </w:placeholder>
              <w:text/>
            </w:sdtPr>
            <w:sdtEndPr/>
            <w:sdtContent>
              <w:r w:rsidR="00DD0EC8">
                <w:rPr>
                  <w:rFonts w:ascii="Myriad Pro" w:hAnsi="Myriad Pro" w:cs="Arial"/>
                  <w:color w:val="000000"/>
                </w:rPr>
                <w:t>Business Name</w:t>
              </w:r>
            </w:sdtContent>
          </w:sdt>
          <w:r w:rsidRPr="00470A90">
            <w:rPr>
              <w:rFonts w:ascii="Myriad Pro" w:hAnsi="Myriad Pro" w:cs="Arial"/>
              <w:color w:val="000000"/>
            </w:rPr>
            <w:t xml:space="preserve">   </w:t>
          </w:r>
          <w:sdt>
            <w:sdtPr>
              <w:rPr>
                <w:rFonts w:ascii="Myriad Pro" w:hAnsi="Myriad Pro" w:cs="Arial"/>
                <w:color w:val="000000"/>
              </w:rPr>
              <w:alias w:val="Position"/>
              <w:tag w:val="Position"/>
              <w:id w:val="1721017479"/>
              <w:placeholder>
                <w:docPart w:val="DefaultPlaceholder_1082065158"/>
              </w:placeholder>
              <w:text/>
            </w:sdtPr>
            <w:sdtEndPr/>
            <w:sdtContent>
              <w:r w:rsidR="00DD0EC8">
                <w:rPr>
                  <w:rFonts w:ascii="Myriad Pro" w:hAnsi="Myriad Pro" w:cs="Arial"/>
                  <w:color w:val="000000"/>
                </w:rPr>
                <w:t>Position</w:t>
              </w:r>
            </w:sdtContent>
          </w:sdt>
        </w:p>
        <w:p w:rsidR="00470A90" w:rsidRPr="00470A90" w:rsidRDefault="00470A90" w:rsidP="00470A90">
          <w:pPr>
            <w:spacing w:after="0" w:line="240" w:lineRule="auto"/>
            <w:rPr>
              <w:rFonts w:ascii="Myriad Pro" w:hAnsi="Myriad Pro"/>
            </w:rPr>
          </w:pPr>
        </w:p>
        <w:p w:rsidR="00470A90" w:rsidRPr="00470A90" w:rsidRDefault="00470A90" w:rsidP="00470A90">
          <w:pPr>
            <w:spacing w:after="0" w:line="240" w:lineRule="auto"/>
            <w:rPr>
              <w:rFonts w:ascii="Myriad Pro" w:hAnsi="Myriad Pro"/>
              <w:b/>
            </w:rPr>
          </w:pPr>
          <w:r w:rsidRPr="00470A90">
            <w:rPr>
              <w:rFonts w:ascii="Myriad Pro" w:hAnsi="Myriad Pro"/>
              <w:b/>
            </w:rPr>
            <w:t>School Enhancement Education:</w:t>
          </w:r>
        </w:p>
        <w:p w:rsidR="00470A90" w:rsidRPr="00470A90" w:rsidRDefault="00470A90" w:rsidP="00470A90">
          <w:pPr>
            <w:spacing w:after="0" w:line="240" w:lineRule="auto"/>
            <w:rPr>
              <w:rFonts w:ascii="Myriad Pro" w:hAnsi="Myriad Pro"/>
            </w:rPr>
          </w:pPr>
          <w:r w:rsidRPr="00470A90">
            <w:rPr>
              <w:rFonts w:ascii="Myriad Pro" w:hAnsi="Myriad Pro"/>
            </w:rPr>
            <w:t>Internship</w:t>
          </w:r>
          <w:r>
            <w:rPr>
              <w:rFonts w:ascii="Myriad Pro" w:hAnsi="Myriad Pro"/>
            </w:rPr>
            <w:t>:</w:t>
          </w:r>
          <w:r w:rsidR="001D0BEA">
            <w:rPr>
              <w:rFonts w:ascii="Myriad Pro" w:hAnsi="Myriad Pro"/>
            </w:rPr>
            <w:t xml:space="preserve">  </w:t>
          </w:r>
          <w:r>
            <w:rPr>
              <w:rFonts w:ascii="Myriad Pro" w:hAnsi="Myriad Pro"/>
            </w:rPr>
            <w:t xml:space="preserve"> </w:t>
          </w:r>
          <w:sdt>
            <w:sdtPr>
              <w:rPr>
                <w:rFonts w:ascii="Myriad Pro" w:hAnsi="Myriad Pro"/>
              </w:rPr>
              <w:alias w:val="Business of Internship"/>
              <w:tag w:val="Business of Internship"/>
              <w:id w:val="-1216735559"/>
              <w:placeholder>
                <w:docPart w:val="DefaultPlaceholder_1082065158"/>
              </w:placeholder>
              <w:text/>
            </w:sdtPr>
            <w:sdtEndPr/>
            <w:sdtContent>
              <w:r w:rsidR="00DD0EC8">
                <w:rPr>
                  <w:rFonts w:ascii="Myriad Pro" w:hAnsi="Myriad Pro"/>
                </w:rPr>
                <w:t>Business</w:t>
              </w:r>
              <w:r w:rsidR="001D0BEA">
                <w:rPr>
                  <w:rFonts w:ascii="Myriad Pro" w:hAnsi="Myriad Pro"/>
                </w:rPr>
                <w:t xml:space="preserve"> and date</w:t>
              </w:r>
              <w:r w:rsidR="00DD0EC8">
                <w:rPr>
                  <w:rFonts w:ascii="Myriad Pro" w:hAnsi="Myriad Pro"/>
                </w:rPr>
                <w:t xml:space="preserve"> of internship</w:t>
              </w:r>
            </w:sdtContent>
          </w:sdt>
        </w:p>
        <w:p w:rsidR="00470A90" w:rsidRPr="00470A90" w:rsidRDefault="00470A90" w:rsidP="00470A90">
          <w:pPr>
            <w:spacing w:after="0" w:line="240" w:lineRule="auto"/>
            <w:rPr>
              <w:rFonts w:ascii="Myriad Pro" w:hAnsi="Myriad Pro"/>
            </w:rPr>
          </w:pPr>
          <w:r w:rsidRPr="00470A90">
            <w:rPr>
              <w:rFonts w:ascii="Myriad Pro" w:hAnsi="Myriad Pro"/>
            </w:rPr>
            <w:t>Job Shadowing</w:t>
          </w:r>
          <w:r>
            <w:rPr>
              <w:rFonts w:ascii="Myriad Pro" w:hAnsi="Myriad Pro"/>
            </w:rPr>
            <w:t>:</w:t>
          </w:r>
          <w:r w:rsidR="001D0BEA">
            <w:rPr>
              <w:rFonts w:ascii="Myriad Pro" w:hAnsi="Myriad Pro"/>
            </w:rPr>
            <w:t xml:space="preserve">  </w:t>
          </w:r>
          <w:r>
            <w:rPr>
              <w:rFonts w:ascii="Myriad Pro" w:hAnsi="Myriad Pro"/>
            </w:rPr>
            <w:t xml:space="preserve"> </w:t>
          </w:r>
          <w:sdt>
            <w:sdtPr>
              <w:rPr>
                <w:rFonts w:ascii="Myriad Pro" w:hAnsi="Myriad Pro"/>
              </w:rPr>
              <w:alias w:val="Business of job shadow"/>
              <w:tag w:val="Business of job shadow"/>
              <w:id w:val="1215314204"/>
              <w:placeholder>
                <w:docPart w:val="DefaultPlaceholder_1082065158"/>
              </w:placeholder>
              <w:text/>
            </w:sdtPr>
            <w:sdtEndPr/>
            <w:sdtContent>
              <w:r w:rsidR="00DD0EC8">
                <w:rPr>
                  <w:rFonts w:ascii="Myriad Pro" w:hAnsi="Myriad Pro"/>
                </w:rPr>
                <w:t>Business</w:t>
              </w:r>
              <w:r w:rsidR="001D0BEA">
                <w:rPr>
                  <w:rFonts w:ascii="Myriad Pro" w:hAnsi="Myriad Pro"/>
                </w:rPr>
                <w:t xml:space="preserve"> and Month/Year</w:t>
              </w:r>
              <w:r w:rsidR="00DD0EC8">
                <w:rPr>
                  <w:rFonts w:ascii="Myriad Pro" w:hAnsi="Myriad Pro"/>
                </w:rPr>
                <w:t xml:space="preserve"> of job shadow</w:t>
              </w:r>
            </w:sdtContent>
          </w:sdt>
        </w:p>
        <w:p w:rsidR="00470A90" w:rsidRPr="00470A90" w:rsidRDefault="00470A90" w:rsidP="00470A90">
          <w:pPr>
            <w:spacing w:after="0" w:line="240" w:lineRule="auto"/>
            <w:rPr>
              <w:rFonts w:ascii="Myriad Pro" w:hAnsi="Myriad Pro"/>
            </w:rPr>
          </w:pPr>
          <w:r w:rsidRPr="00470A90">
            <w:rPr>
              <w:rFonts w:ascii="Myriad Pro" w:hAnsi="Myriad Pro"/>
            </w:rPr>
            <w:t>Service Learning Project</w:t>
          </w:r>
          <w:r>
            <w:rPr>
              <w:rFonts w:ascii="Myriad Pro" w:hAnsi="Myriad Pro"/>
            </w:rPr>
            <w:t xml:space="preserve">: </w:t>
          </w:r>
          <w:r w:rsidR="001D0BEA">
            <w:rPr>
              <w:rFonts w:ascii="Myriad Pro" w:hAnsi="Myriad Pro"/>
            </w:rPr>
            <w:t xml:space="preserve">  </w:t>
          </w:r>
          <w:r>
            <w:rPr>
              <w:rFonts w:ascii="Myriad Pro" w:hAnsi="Myriad Pro"/>
            </w:rPr>
            <w:t xml:space="preserve"> </w:t>
          </w:r>
          <w:sdt>
            <w:sdtPr>
              <w:rPr>
                <w:rFonts w:ascii="Myriad Pro" w:hAnsi="Myriad Pro"/>
              </w:rPr>
              <w:alias w:val="Describe school related Community Service "/>
              <w:tag w:val="Describe school related Community Service "/>
              <w:id w:val="1589569072"/>
              <w:placeholder>
                <w:docPart w:val="DefaultPlaceholder_1082065158"/>
              </w:placeholder>
              <w:text/>
            </w:sdtPr>
            <w:sdtEndPr/>
            <w:sdtContent>
              <w:r w:rsidR="00DD0EC8">
                <w:rPr>
                  <w:rFonts w:ascii="Myriad Pro" w:hAnsi="Myriad Pro"/>
                </w:rPr>
                <w:t>Describe school related community service</w:t>
              </w:r>
            </w:sdtContent>
          </w:sdt>
        </w:p>
        <w:p w:rsidR="007D302C" w:rsidRDefault="00470A90" w:rsidP="00F12B1A">
          <w:pPr>
            <w:spacing w:after="0" w:line="240" w:lineRule="auto"/>
            <w:rPr>
              <w:rFonts w:ascii="Myriad Pro" w:hAnsi="Myriad Pro"/>
              <w:b/>
              <w:bCs/>
            </w:rPr>
          </w:pPr>
          <w:r>
            <w:rPr>
              <w:rFonts w:ascii="Myriad Pro" w:hAnsi="Myriad Pro"/>
              <w:b/>
              <w:bCs/>
            </w:rPr>
            <w:tab/>
          </w:r>
          <w:r>
            <w:rPr>
              <w:rFonts w:ascii="Myriad Pro" w:hAnsi="Myriad Pro"/>
              <w:b/>
              <w:bCs/>
            </w:rPr>
            <w:tab/>
          </w:r>
        </w:p>
        <w:p w:rsidR="00C96D7A" w:rsidRPr="00EA5E01" w:rsidRDefault="00C96D7A" w:rsidP="00C96D7A">
          <w:pPr>
            <w:spacing w:after="0" w:line="240" w:lineRule="auto"/>
            <w:rPr>
              <w:rFonts w:ascii="Myriad Pro" w:eastAsia="Times New Roman" w:hAnsi="Myriad Pro" w:cs="Times New Roman"/>
              <w:b/>
              <w:sz w:val="24"/>
              <w:szCs w:val="24"/>
            </w:rPr>
          </w:pPr>
          <w:r w:rsidRPr="00EA5E01">
            <w:rPr>
              <w:rFonts w:ascii="Myriad Pro" w:eastAsia="Times New Roman" w:hAnsi="Myriad Pro" w:cs="Times New Roman"/>
              <w:b/>
              <w:sz w:val="24"/>
              <w:szCs w:val="24"/>
            </w:rPr>
            <w:t>Personal  Hobbies and Strengths</w:t>
          </w:r>
          <w:r w:rsidR="00FC14F0">
            <w:rPr>
              <w:rFonts w:ascii="Myriad Pro" w:eastAsia="Times New Roman" w:hAnsi="Myriad Pro" w:cs="Times New Roman"/>
              <w:b/>
              <w:sz w:val="24"/>
              <w:szCs w:val="24"/>
            </w:rPr>
            <w:t>:</w:t>
          </w:r>
        </w:p>
        <w:p w:rsidR="00C96D7A" w:rsidRPr="00EA5E01" w:rsidRDefault="00C96D7A" w:rsidP="00C96D7A">
          <w:pPr>
            <w:numPr>
              <w:ilvl w:val="0"/>
              <w:numId w:val="2"/>
            </w:numPr>
            <w:spacing w:after="0" w:line="240" w:lineRule="auto"/>
            <w:rPr>
              <w:rFonts w:ascii="Myriad Pro" w:eastAsia="Times New Roman" w:hAnsi="Myriad Pro" w:cs="Times New Roman"/>
              <w:sz w:val="24"/>
              <w:szCs w:val="24"/>
            </w:rPr>
          </w:pPr>
          <w:r w:rsidRPr="00EA5E01">
            <w:rPr>
              <w:rFonts w:ascii="Myriad Pro" w:eastAsia="Times New Roman" w:hAnsi="Myriad Pro" w:cs="Times New Roman"/>
              <w:sz w:val="24"/>
              <w:szCs w:val="24"/>
            </w:rPr>
            <w:t xml:space="preserve">Please list any </w:t>
          </w:r>
          <w:r w:rsidRPr="00EA5E01">
            <w:rPr>
              <w:rFonts w:ascii="Myriad Pro" w:eastAsia="Times New Roman" w:hAnsi="Myriad Pro" w:cs="Times New Roman"/>
              <w:b/>
              <w:sz w:val="24"/>
              <w:szCs w:val="24"/>
            </w:rPr>
            <w:t>personal hobbies</w:t>
          </w:r>
          <w:r w:rsidRPr="00EA5E01">
            <w:rPr>
              <w:rFonts w:ascii="Myriad Pro" w:eastAsia="Times New Roman" w:hAnsi="Myriad Pro" w:cs="Times New Roman"/>
              <w:sz w:val="24"/>
              <w:szCs w:val="24"/>
            </w:rPr>
            <w:t xml:space="preserve"> you enjoy or have pursued during high school.</w:t>
          </w:r>
        </w:p>
        <w:p w:rsidR="00C96D7A" w:rsidRPr="00EA5E01" w:rsidRDefault="00F12B1A" w:rsidP="00C96D7A">
          <w:pPr>
            <w:spacing w:after="0" w:line="240" w:lineRule="auto"/>
            <w:ind w:left="720"/>
            <w:rPr>
              <w:rFonts w:ascii="Myriad Pro" w:eastAsia="Times New Roman" w:hAnsi="Myriad Pro" w:cs="Times New Roman"/>
              <w:sz w:val="24"/>
              <w:szCs w:val="24"/>
            </w:rPr>
          </w:pPr>
          <w:r w:rsidRPr="00EA5E01">
            <w:rPr>
              <w:rFonts w:ascii="Myriad Pro" w:eastAsia="Times New Roman" w:hAnsi="Myriad Pro" w:cs="Times New Roman"/>
              <w:sz w:val="24"/>
              <w:szCs w:val="24"/>
            </w:rPr>
            <w:t xml:space="preserve">a.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137391301"/>
              <w:placeholder>
                <w:docPart w:val="005C0A7E6D7C4C3491BA00A060C0461E"/>
              </w:placeholder>
              <w:text/>
            </w:sdtPr>
            <w:sdtEndPr/>
            <w:sdtContent>
              <w:proofErr w:type="gramStart"/>
              <w:r w:rsidR="00AA3596">
                <w:rPr>
                  <w:rFonts w:ascii="Myriad Pro" w:eastAsia="Times New Roman" w:hAnsi="Myriad Pro" w:cs="Times New Roman"/>
                  <w:sz w:val="24"/>
                  <w:szCs w:val="24"/>
                </w:rPr>
                <w:t>Programming</w:t>
              </w:r>
            </w:sdtContent>
          </w:sdt>
          <w:r w:rsidRPr="00EA5E01">
            <w:rPr>
              <w:rFonts w:ascii="Myriad Pro" w:eastAsia="Times New Roman" w:hAnsi="Myriad Pro" w:cs="Times New Roman"/>
              <w:sz w:val="24"/>
              <w:szCs w:val="24"/>
            </w:rPr>
            <w:t xml:space="preserve"> b.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458463966"/>
              <w:placeholder>
                <w:docPart w:val="005C0A7E6D7C4C3491BA00A060C0461E"/>
              </w:placeholder>
              <w:text/>
            </w:sdtPr>
            <w:sdtEndPr/>
            <w:sdtContent>
              <w:r w:rsidR="00AA3596">
                <w:rPr>
                  <w:rFonts w:ascii="Myriad Pro" w:eastAsia="Times New Roman" w:hAnsi="Myriad Pro" w:cs="Times New Roman"/>
                  <w:sz w:val="24"/>
                  <w:szCs w:val="24"/>
                </w:rPr>
                <w:t>listening to music</w:t>
              </w:r>
            </w:sdtContent>
          </w:sdt>
          <w:r w:rsidRPr="00EA5E01">
            <w:rPr>
              <w:rFonts w:ascii="Myriad Pro" w:eastAsia="Times New Roman" w:hAnsi="Myriad Pro" w:cs="Times New Roman"/>
              <w:sz w:val="24"/>
              <w:szCs w:val="24"/>
            </w:rPr>
            <w:t xml:space="preserve"> c.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-1568640160"/>
              <w:placeholder>
                <w:docPart w:val="005C0A7E6D7C4C3491BA00A060C0461E"/>
              </w:placeholder>
              <w:showingPlcHdr/>
              <w:text/>
            </w:sdtPr>
            <w:sdtEndPr/>
            <w:sdtContent>
              <w:r w:rsidR="001D0BEA" w:rsidRPr="00EA5E01">
                <w:rPr>
                  <w:rStyle w:val="PlaceholderText"/>
                  <w:rFonts w:ascii="Myriad Pro" w:hAnsi="Myriad Pro"/>
                </w:rPr>
                <w:t>Click here to enter text.</w:t>
              </w:r>
              <w:proofErr w:type="gramEnd"/>
            </w:sdtContent>
          </w:sdt>
        </w:p>
        <w:p w:rsidR="00C96D7A" w:rsidRPr="00EA5E01" w:rsidRDefault="00C96D7A" w:rsidP="00C96D7A">
          <w:pPr>
            <w:spacing w:after="0" w:line="240" w:lineRule="auto"/>
            <w:rPr>
              <w:rFonts w:ascii="Myriad Pro" w:eastAsia="Times New Roman" w:hAnsi="Myriad Pro" w:cs="Times New Roman"/>
              <w:sz w:val="24"/>
              <w:szCs w:val="24"/>
            </w:rPr>
          </w:pPr>
        </w:p>
        <w:p w:rsidR="00C96D7A" w:rsidRPr="00EA5E01" w:rsidRDefault="00F12B1A" w:rsidP="00C96D7A">
          <w:pPr>
            <w:numPr>
              <w:ilvl w:val="0"/>
              <w:numId w:val="2"/>
            </w:numPr>
            <w:spacing w:after="0" w:line="240" w:lineRule="auto"/>
            <w:rPr>
              <w:rFonts w:ascii="Myriad Pro" w:eastAsia="Times New Roman" w:hAnsi="Myriad Pro" w:cs="Times New Roman"/>
              <w:sz w:val="24"/>
              <w:szCs w:val="24"/>
            </w:rPr>
          </w:pPr>
          <w:r w:rsidRPr="00EA5E01">
            <w:rPr>
              <w:rFonts w:ascii="Myriad Pro" w:eastAsia="Times New Roman" w:hAnsi="Myriad Pro" w:cs="Times New Roman"/>
              <w:sz w:val="24"/>
              <w:szCs w:val="24"/>
            </w:rPr>
            <w:t xml:space="preserve">Name five adjectives </w:t>
          </w:r>
          <w:r w:rsidR="00C96D7A" w:rsidRPr="00EA5E01">
            <w:rPr>
              <w:rFonts w:ascii="Myriad Pro" w:eastAsia="Times New Roman" w:hAnsi="Myriad Pro" w:cs="Times New Roman"/>
              <w:sz w:val="24"/>
              <w:szCs w:val="24"/>
            </w:rPr>
            <w:t>you would use to describe yourself.</w:t>
          </w:r>
        </w:p>
        <w:p w:rsidR="00F12B1A" w:rsidRPr="00EA5E01" w:rsidRDefault="00C96D7A" w:rsidP="00C96D7A">
          <w:pPr>
            <w:spacing w:after="0" w:line="240" w:lineRule="auto"/>
            <w:ind w:left="720"/>
            <w:rPr>
              <w:rFonts w:ascii="Myriad Pro" w:eastAsia="Times New Roman" w:hAnsi="Myriad Pro" w:cs="Times New Roman"/>
              <w:sz w:val="24"/>
              <w:szCs w:val="24"/>
            </w:rPr>
          </w:pPr>
          <w:r w:rsidRPr="00EA5E01">
            <w:rPr>
              <w:rFonts w:ascii="Myriad Pro" w:eastAsia="Times New Roman" w:hAnsi="Myriad Pro" w:cs="Times New Roman"/>
              <w:sz w:val="24"/>
              <w:szCs w:val="24"/>
            </w:rPr>
            <w:t xml:space="preserve">1.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792801417"/>
              <w:placeholder>
                <w:docPart w:val="005C0A7E6D7C4C3491BA00A060C0461E"/>
              </w:placeholder>
              <w:text/>
            </w:sdtPr>
            <w:sdtEndPr/>
            <w:sdtContent>
              <w:r w:rsidR="00AA3596">
                <w:rPr>
                  <w:rFonts w:ascii="Myriad Pro" w:eastAsia="Times New Roman" w:hAnsi="Myriad Pro" w:cs="Times New Roman"/>
                  <w:sz w:val="24"/>
                  <w:szCs w:val="24"/>
                </w:rPr>
                <w:t>Innocent</w:t>
              </w:r>
            </w:sdtContent>
          </w:sdt>
        </w:p>
        <w:p w:rsidR="00F12B1A" w:rsidRPr="00EA5E01" w:rsidRDefault="00F12B1A" w:rsidP="00C96D7A">
          <w:pPr>
            <w:spacing w:after="0" w:line="240" w:lineRule="auto"/>
            <w:ind w:left="720"/>
            <w:rPr>
              <w:rFonts w:ascii="Myriad Pro" w:eastAsia="Times New Roman" w:hAnsi="Myriad Pro" w:cs="Times New Roman"/>
              <w:sz w:val="24"/>
              <w:szCs w:val="24"/>
            </w:rPr>
          </w:pPr>
          <w:r w:rsidRPr="00EA5E01">
            <w:rPr>
              <w:rFonts w:ascii="Myriad Pro" w:eastAsia="Times New Roman" w:hAnsi="Myriad Pro" w:cs="Times New Roman"/>
              <w:sz w:val="24"/>
              <w:szCs w:val="24"/>
            </w:rPr>
            <w:t xml:space="preserve">2.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-1481774704"/>
              <w:placeholder>
                <w:docPart w:val="005C0A7E6D7C4C3491BA00A060C0461E"/>
              </w:placeholder>
              <w:text/>
            </w:sdtPr>
            <w:sdtEndPr/>
            <w:sdtContent>
              <w:r w:rsidR="00AA3596">
                <w:rPr>
                  <w:rFonts w:ascii="Myriad Pro" w:eastAsia="Times New Roman" w:hAnsi="Myriad Pro" w:cs="Times New Roman"/>
                  <w:sz w:val="24"/>
                  <w:szCs w:val="24"/>
                </w:rPr>
                <w:t>Silly</w:t>
              </w:r>
            </w:sdtContent>
          </w:sdt>
        </w:p>
        <w:p w:rsidR="00F12B1A" w:rsidRPr="00EA5E01" w:rsidRDefault="00F12B1A" w:rsidP="00C96D7A">
          <w:pPr>
            <w:spacing w:after="0" w:line="240" w:lineRule="auto"/>
            <w:ind w:left="720"/>
            <w:rPr>
              <w:rFonts w:ascii="Myriad Pro" w:eastAsia="Times New Roman" w:hAnsi="Myriad Pro" w:cs="Times New Roman"/>
              <w:sz w:val="24"/>
              <w:szCs w:val="24"/>
            </w:rPr>
          </w:pPr>
          <w:r w:rsidRPr="00EA5E01">
            <w:rPr>
              <w:rFonts w:ascii="Myriad Pro" w:eastAsia="Times New Roman" w:hAnsi="Myriad Pro" w:cs="Times New Roman"/>
              <w:sz w:val="24"/>
              <w:szCs w:val="24"/>
            </w:rPr>
            <w:t xml:space="preserve">3.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1993907544"/>
              <w:placeholder>
                <w:docPart w:val="005C0A7E6D7C4C3491BA00A060C0461E"/>
              </w:placeholder>
              <w:text/>
            </w:sdtPr>
            <w:sdtEndPr/>
            <w:sdtContent>
              <w:r w:rsidR="00AA3596">
                <w:rPr>
                  <w:rFonts w:ascii="Myriad Pro" w:eastAsia="Times New Roman" w:hAnsi="Myriad Pro" w:cs="Times New Roman"/>
                  <w:sz w:val="24"/>
                  <w:szCs w:val="24"/>
                </w:rPr>
                <w:t>Creative</w:t>
              </w:r>
            </w:sdtContent>
          </w:sdt>
        </w:p>
        <w:p w:rsidR="00F12B1A" w:rsidRPr="00EA5E01" w:rsidRDefault="00F12B1A" w:rsidP="00C96D7A">
          <w:pPr>
            <w:spacing w:after="0" w:line="240" w:lineRule="auto"/>
            <w:ind w:left="720"/>
            <w:rPr>
              <w:rFonts w:ascii="Myriad Pro" w:eastAsia="Times New Roman" w:hAnsi="Myriad Pro" w:cs="Times New Roman"/>
              <w:sz w:val="24"/>
              <w:szCs w:val="24"/>
            </w:rPr>
          </w:pPr>
          <w:r w:rsidRPr="00EA5E01">
            <w:rPr>
              <w:rFonts w:ascii="Myriad Pro" w:eastAsia="Times New Roman" w:hAnsi="Myriad Pro" w:cs="Times New Roman"/>
              <w:sz w:val="24"/>
              <w:szCs w:val="24"/>
            </w:rPr>
            <w:t xml:space="preserve">4.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-1959942709"/>
              <w:placeholder>
                <w:docPart w:val="005C0A7E6D7C4C3491BA00A060C0461E"/>
              </w:placeholder>
              <w:text/>
            </w:sdtPr>
            <w:sdtEndPr/>
            <w:sdtContent>
              <w:r w:rsidR="0058354A">
                <w:rPr>
                  <w:rFonts w:ascii="Myriad Pro" w:eastAsia="Times New Roman" w:hAnsi="Myriad Pro" w:cs="Times New Roman"/>
                  <w:sz w:val="24"/>
                  <w:szCs w:val="24"/>
                </w:rPr>
                <w:t>Friendly</w:t>
              </w:r>
            </w:sdtContent>
          </w:sdt>
        </w:p>
        <w:p w:rsidR="00C96D7A" w:rsidRPr="00EA5E01" w:rsidRDefault="00C96D7A" w:rsidP="00C96D7A">
          <w:pPr>
            <w:spacing w:after="0" w:line="240" w:lineRule="auto"/>
            <w:ind w:left="720"/>
            <w:rPr>
              <w:rFonts w:ascii="Myriad Pro" w:eastAsia="Times New Roman" w:hAnsi="Myriad Pro" w:cs="Times New Roman"/>
              <w:sz w:val="24"/>
              <w:szCs w:val="24"/>
            </w:rPr>
          </w:pPr>
          <w:r w:rsidRPr="00EA5E01">
            <w:rPr>
              <w:rFonts w:ascii="Myriad Pro" w:eastAsia="Times New Roman" w:hAnsi="Myriad Pro" w:cs="Times New Roman"/>
              <w:sz w:val="24"/>
              <w:szCs w:val="24"/>
            </w:rPr>
            <w:t xml:space="preserve">5.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id w:val="-1397276053"/>
              <w:placeholder>
                <w:docPart w:val="005C0A7E6D7C4C3491BA00A060C0461E"/>
              </w:placeholder>
              <w:text/>
            </w:sdtPr>
            <w:sdtEndPr/>
            <w:sdtContent>
              <w:r w:rsidR="0058354A">
                <w:rPr>
                  <w:rFonts w:ascii="Myriad Pro" w:eastAsia="Times New Roman" w:hAnsi="Myriad Pro" w:cs="Times New Roman"/>
                  <w:sz w:val="24"/>
                  <w:szCs w:val="24"/>
                </w:rPr>
                <w:t>Smart</w:t>
              </w:r>
            </w:sdtContent>
          </w:sdt>
          <w:r w:rsidRPr="00EA5E01">
            <w:rPr>
              <w:rFonts w:ascii="Myriad Pro" w:eastAsia="Times New Roman" w:hAnsi="Myriad Pro" w:cs="Times New Roman"/>
              <w:sz w:val="24"/>
              <w:szCs w:val="24"/>
            </w:rPr>
            <w:tab/>
          </w:r>
        </w:p>
        <w:p w:rsidR="00C96D7A" w:rsidRPr="00EA5E01" w:rsidRDefault="00C96D7A" w:rsidP="00C96D7A">
          <w:pPr>
            <w:spacing w:after="0" w:line="240" w:lineRule="auto"/>
            <w:rPr>
              <w:rFonts w:ascii="Myriad Pro" w:eastAsia="Times New Roman" w:hAnsi="Myriad Pro" w:cs="Times New Roman"/>
              <w:sz w:val="24"/>
              <w:szCs w:val="24"/>
            </w:rPr>
          </w:pPr>
        </w:p>
        <w:p w:rsidR="00C96D7A" w:rsidRPr="00EA5E01" w:rsidRDefault="00C96D7A" w:rsidP="00C96D7A">
          <w:pPr>
            <w:numPr>
              <w:ilvl w:val="0"/>
              <w:numId w:val="2"/>
            </w:numPr>
            <w:spacing w:after="0" w:line="240" w:lineRule="auto"/>
            <w:rPr>
              <w:rFonts w:ascii="Myriad Pro" w:eastAsia="Times New Roman" w:hAnsi="Myriad Pro" w:cs="Times New Roman"/>
              <w:sz w:val="24"/>
              <w:szCs w:val="24"/>
            </w:rPr>
          </w:pPr>
          <w:r w:rsidRPr="00EA5E01">
            <w:rPr>
              <w:rFonts w:ascii="Myriad Pro" w:eastAsia="Times New Roman" w:hAnsi="Myriad Pro" w:cs="Times New Roman"/>
              <w:sz w:val="24"/>
              <w:szCs w:val="24"/>
            </w:rPr>
            <w:t>Describe your proudest personal accomplishment(s).</w:t>
          </w:r>
        </w:p>
        <w:sdt>
          <w:sdtPr>
            <w:rPr>
              <w:rFonts w:ascii="Myriad Pro" w:eastAsia="Times New Roman" w:hAnsi="Myriad Pro" w:cs="Times New Roman"/>
              <w:sz w:val="24"/>
              <w:szCs w:val="24"/>
            </w:rPr>
            <w:id w:val="170229121"/>
            <w:placeholder>
              <w:docPart w:val="005C0A7E6D7C4C3491BA00A060C0461E"/>
            </w:placeholder>
            <w:text/>
          </w:sdtPr>
          <w:sdtEndPr/>
          <w:sdtContent>
            <w:p w:rsidR="00EF2DE6" w:rsidRPr="00EA5E01" w:rsidRDefault="0058354A" w:rsidP="00EF2DE6">
              <w:pPr>
                <w:spacing w:after="0" w:line="240" w:lineRule="auto"/>
                <w:ind w:left="720"/>
                <w:rPr>
                  <w:rFonts w:ascii="Myriad Pro" w:eastAsia="Times New Roman" w:hAnsi="Myriad Pro" w:cs="Times New Roman"/>
                  <w:sz w:val="24"/>
                  <w:szCs w:val="24"/>
                </w:rPr>
              </w:pPr>
              <w:r>
                <w:rPr>
                  <w:rFonts w:ascii="Myriad Pro" w:eastAsia="Times New Roman" w:hAnsi="Myriad Pro" w:cs="Times New Roman"/>
                  <w:sz w:val="24"/>
                  <w:szCs w:val="24"/>
                </w:rPr>
                <w:t>Started developing my own mobile application</w:t>
              </w:r>
            </w:p>
          </w:sdtContent>
        </w:sdt>
        <w:p w:rsidR="00C96D7A" w:rsidRPr="00EA5E01" w:rsidRDefault="00C96D7A" w:rsidP="00C96D7A">
          <w:pPr>
            <w:spacing w:after="0" w:line="240" w:lineRule="auto"/>
            <w:rPr>
              <w:rFonts w:ascii="Myriad Pro" w:eastAsia="Times New Roman" w:hAnsi="Myriad Pro" w:cs="Times New Roman"/>
              <w:sz w:val="24"/>
              <w:szCs w:val="24"/>
            </w:rPr>
          </w:pPr>
        </w:p>
        <w:p w:rsidR="00462326" w:rsidRPr="006E5575" w:rsidRDefault="00A248DE">
          <w:pPr>
            <w:rPr>
              <w:rFonts w:ascii="Myriad Pro" w:hAnsi="Myriad Pro"/>
              <w:b/>
            </w:rPr>
          </w:pPr>
          <w:r>
            <w:rPr>
              <w:rFonts w:ascii="Myriad Pro" w:hAnsi="Myriad Pro"/>
              <w:b/>
            </w:rPr>
            <w:t xml:space="preserve">Created Date: </w:t>
          </w:r>
          <w:r>
            <w:rPr>
              <w:rFonts w:ascii="Myriad Pro" w:hAnsi="Myriad Pro"/>
              <w:b/>
            </w:rPr>
            <w:tab/>
          </w:r>
          <w:sdt>
            <w:sdtPr>
              <w:rPr>
                <w:rFonts w:ascii="Myriad Pro" w:hAnsi="Myriad Pro"/>
                <w:b/>
              </w:rPr>
              <w:alias w:val="Month"/>
              <w:tag w:val="Month"/>
              <w:id w:val="448442758"/>
              <w:showingPlcHdr/>
              <w:dropDownList>
                <w:listItem w:value="Choose an item."/>
                <w:listItem w:displayText="January" w:value="January"/>
                <w:listItem w:displayText="February" w:value="February"/>
                <w:listItem w:displayText="March" w:value="March"/>
                <w:listItem w:displayText="April" w:value="April"/>
                <w:listItem w:displayText="May" w:value="May"/>
                <w:listItem w:displayText="June" w:value="June"/>
                <w:listItem w:displayText="July" w:value="July"/>
                <w:listItem w:displayText="August" w:value="August"/>
                <w:listItem w:displayText="September" w:value="September"/>
                <w:listItem w:displayText="October" w:value="October"/>
                <w:listItem w:displayText="November" w:value="November"/>
                <w:listItem w:displayText="December" w:value="December"/>
              </w:dropDownList>
            </w:sdtPr>
            <w:sdtEndPr/>
            <w:sdtContent>
              <w:r w:rsidRPr="00FD1F05">
                <w:rPr>
                  <w:rStyle w:val="PlaceholderText"/>
                </w:rPr>
                <w:t>Choose an item.</w:t>
              </w:r>
            </w:sdtContent>
          </w:sdt>
          <w:r>
            <w:rPr>
              <w:rFonts w:ascii="Myriad Pro" w:hAnsi="Myriad Pro"/>
              <w:b/>
            </w:rPr>
            <w:t xml:space="preserve"> 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alias w:val="Year"/>
              <w:tag w:val="Year"/>
              <w:id w:val="-754049956"/>
              <w:showingPlcHdr/>
              <w:dropDownList>
                <w:listItem w:value="Choose an item."/>
                <w:listItem w:displayText="2014" w:value="2014"/>
                <w:listItem w:displayText="2015" w:value="2015"/>
                <w:listItem w:displayText="2016" w:value="2016"/>
                <w:listItem w:displayText="2017" w:value="2017"/>
                <w:listItem w:displayText="2018" w:value="2018"/>
                <w:listItem w:displayText="2019" w:value="2019"/>
                <w:listItem w:displayText="2020" w:value="2020"/>
                <w:listItem w:displayText="2021" w:value="2021"/>
              </w:dropDownList>
            </w:sdtPr>
            <w:sdtEndPr/>
            <w:sdtContent>
              <w:r w:rsidRPr="00EA5E01">
                <w:rPr>
                  <w:rStyle w:val="PlaceholderText"/>
                  <w:rFonts w:ascii="Myriad Pro" w:hAnsi="Myriad Pro"/>
                </w:rPr>
                <w:t>Choose an item.</w:t>
              </w:r>
            </w:sdtContent>
          </w:sdt>
          <w:r>
            <w:rPr>
              <w:rFonts w:ascii="Myriad Pro" w:hAnsi="Myriad Pro"/>
              <w:b/>
            </w:rPr>
            <w:tab/>
          </w:r>
          <w:r w:rsidR="006E5575" w:rsidRPr="006E5575">
            <w:rPr>
              <w:rFonts w:ascii="Myriad Pro" w:hAnsi="Myriad Pro"/>
              <w:b/>
            </w:rPr>
            <w:t>Updated</w:t>
          </w:r>
          <w:r w:rsidR="006E5575">
            <w:rPr>
              <w:rFonts w:ascii="Myriad Pro" w:hAnsi="Myriad Pro"/>
              <w:b/>
            </w:rPr>
            <w:t xml:space="preserve"> </w:t>
          </w:r>
          <w:sdt>
            <w:sdtPr>
              <w:rPr>
                <w:rFonts w:ascii="Myriad Pro" w:hAnsi="Myriad Pro"/>
                <w:b/>
              </w:rPr>
              <w:alias w:val="Month"/>
              <w:tag w:val="Month"/>
              <w:id w:val="1559205192"/>
              <w:showingPlcHdr/>
              <w:dropDownList>
                <w:listItem w:value="Choose an item."/>
                <w:listItem w:displayText="January" w:value="January"/>
                <w:listItem w:displayText="February" w:value="February"/>
                <w:listItem w:displayText="March" w:value="March"/>
                <w:listItem w:displayText="April" w:value="April"/>
                <w:listItem w:displayText="May" w:value="May"/>
                <w:listItem w:displayText="June" w:value="June"/>
                <w:listItem w:displayText="July" w:value="July"/>
                <w:listItem w:displayText="August" w:value="August"/>
                <w:listItem w:displayText="September" w:value="September"/>
                <w:listItem w:displayText="October" w:value="October"/>
                <w:listItem w:displayText="November" w:value="November"/>
                <w:listItem w:displayText="December" w:value="December"/>
              </w:dropDownList>
            </w:sdtPr>
            <w:sdtEndPr/>
            <w:sdtContent>
              <w:r w:rsidR="006E5575" w:rsidRPr="00FD1F05">
                <w:rPr>
                  <w:rStyle w:val="PlaceholderText"/>
                </w:rPr>
                <w:t>Choose an item.</w:t>
              </w:r>
            </w:sdtContent>
          </w:sdt>
          <w:r w:rsidR="006E5575">
            <w:rPr>
              <w:rFonts w:ascii="Myriad Pro" w:hAnsi="Myriad Pro"/>
              <w:b/>
            </w:rPr>
            <w:t xml:space="preserve">  </w:t>
          </w:r>
          <w:sdt>
            <w:sdtPr>
              <w:rPr>
                <w:rFonts w:ascii="Myriad Pro" w:eastAsia="Times New Roman" w:hAnsi="Myriad Pro" w:cs="Times New Roman"/>
                <w:sz w:val="24"/>
                <w:szCs w:val="24"/>
              </w:rPr>
              <w:alias w:val="Year"/>
              <w:tag w:val="Year"/>
              <w:id w:val="1941174006"/>
              <w:showingPlcHdr/>
              <w:dropDownList>
                <w:listItem w:value="Choose an item."/>
                <w:listItem w:displayText="2014" w:value="2014"/>
                <w:listItem w:displayText="2015" w:value="2015"/>
                <w:listItem w:displayText="2016" w:value="2016"/>
                <w:listItem w:displayText="2017" w:value="2017"/>
                <w:listItem w:displayText="2018" w:value="2018"/>
                <w:listItem w:displayText="2019" w:value="2019"/>
                <w:listItem w:displayText="2020" w:value="2020"/>
                <w:listItem w:displayText="2021" w:value="2021"/>
              </w:dropDownList>
            </w:sdtPr>
            <w:sdtEndPr/>
            <w:sdtContent>
              <w:r w:rsidR="006E5575" w:rsidRPr="00EA5E01">
                <w:rPr>
                  <w:rStyle w:val="PlaceholderText"/>
                  <w:rFonts w:ascii="Myriad Pro" w:hAnsi="Myriad Pro"/>
                </w:rPr>
                <w:t>Choose an item.</w:t>
              </w:r>
            </w:sdtContent>
          </w:sdt>
        </w:p>
      </w:sdtContent>
    </w:sdt>
    <w:sectPr w:rsidR="00462326" w:rsidRPr="006E5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6118B"/>
    <w:multiLevelType w:val="hybridMultilevel"/>
    <w:tmpl w:val="6844669E"/>
    <w:lvl w:ilvl="0" w:tplc="39E8C9A2">
      <w:start w:val="1"/>
      <w:numFmt w:val="bullet"/>
      <w:lvlText w:val="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  <w:sz w:val="2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92269C7"/>
    <w:multiLevelType w:val="hybridMultilevel"/>
    <w:tmpl w:val="C56EC7E4"/>
    <w:lvl w:ilvl="0" w:tplc="4B56B7C6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533198"/>
    <w:multiLevelType w:val="hybridMultilevel"/>
    <w:tmpl w:val="2982E7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8FB2676"/>
    <w:multiLevelType w:val="hybridMultilevel"/>
    <w:tmpl w:val="ABEABE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EBD08D8"/>
    <w:multiLevelType w:val="hybridMultilevel"/>
    <w:tmpl w:val="531CED14"/>
    <w:lvl w:ilvl="0" w:tplc="CE9245F6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434814"/>
    <w:multiLevelType w:val="hybridMultilevel"/>
    <w:tmpl w:val="426CB69E"/>
    <w:lvl w:ilvl="0" w:tplc="05840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60F1C88"/>
    <w:multiLevelType w:val="hybridMultilevel"/>
    <w:tmpl w:val="75582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734E83"/>
    <w:multiLevelType w:val="hybridMultilevel"/>
    <w:tmpl w:val="BA20FD24"/>
    <w:lvl w:ilvl="0" w:tplc="0B9E2CCA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F4248A"/>
    <w:multiLevelType w:val="hybridMultilevel"/>
    <w:tmpl w:val="E3F27318"/>
    <w:lvl w:ilvl="0" w:tplc="EEFAABF2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C703C4"/>
    <w:multiLevelType w:val="hybridMultilevel"/>
    <w:tmpl w:val="A096332A"/>
    <w:lvl w:ilvl="0" w:tplc="1642587A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8"/>
  </w:num>
  <w:num w:numId="6">
    <w:abstractNumId w:val="4"/>
  </w:num>
  <w:num w:numId="7">
    <w:abstractNumId w:val="1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B8A"/>
    <w:rsid w:val="00025AE1"/>
    <w:rsid w:val="000D16C7"/>
    <w:rsid w:val="00187CAE"/>
    <w:rsid w:val="001D0BEA"/>
    <w:rsid w:val="0025454D"/>
    <w:rsid w:val="003261B9"/>
    <w:rsid w:val="00342EA2"/>
    <w:rsid w:val="00403A88"/>
    <w:rsid w:val="004551C8"/>
    <w:rsid w:val="00462326"/>
    <w:rsid w:val="004708EB"/>
    <w:rsid w:val="00470A90"/>
    <w:rsid w:val="00553370"/>
    <w:rsid w:val="00563F51"/>
    <w:rsid w:val="00581A97"/>
    <w:rsid w:val="0058354A"/>
    <w:rsid w:val="00592172"/>
    <w:rsid w:val="005932CF"/>
    <w:rsid w:val="00597610"/>
    <w:rsid w:val="006665AE"/>
    <w:rsid w:val="006E5575"/>
    <w:rsid w:val="007A0ED0"/>
    <w:rsid w:val="007A4003"/>
    <w:rsid w:val="007D302C"/>
    <w:rsid w:val="00801DB2"/>
    <w:rsid w:val="00851B8A"/>
    <w:rsid w:val="00926790"/>
    <w:rsid w:val="0096604F"/>
    <w:rsid w:val="009A76B3"/>
    <w:rsid w:val="009A794F"/>
    <w:rsid w:val="009B5A68"/>
    <w:rsid w:val="009B6439"/>
    <w:rsid w:val="009C357B"/>
    <w:rsid w:val="009E39D0"/>
    <w:rsid w:val="00A065C9"/>
    <w:rsid w:val="00A248DE"/>
    <w:rsid w:val="00A32C83"/>
    <w:rsid w:val="00AA3596"/>
    <w:rsid w:val="00AA7768"/>
    <w:rsid w:val="00AC253A"/>
    <w:rsid w:val="00B80BDC"/>
    <w:rsid w:val="00C260A3"/>
    <w:rsid w:val="00C74581"/>
    <w:rsid w:val="00C96D7A"/>
    <w:rsid w:val="00CF5B07"/>
    <w:rsid w:val="00D77B2E"/>
    <w:rsid w:val="00DD0EC8"/>
    <w:rsid w:val="00DD3389"/>
    <w:rsid w:val="00EA2B13"/>
    <w:rsid w:val="00EA5E01"/>
    <w:rsid w:val="00EE126C"/>
    <w:rsid w:val="00EF2DE6"/>
    <w:rsid w:val="00F12B1A"/>
    <w:rsid w:val="00F25494"/>
    <w:rsid w:val="00F413F2"/>
    <w:rsid w:val="00F76BFF"/>
    <w:rsid w:val="00FC14F0"/>
    <w:rsid w:val="00FF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0D16C7"/>
    <w:pPr>
      <w:keepNext/>
      <w:spacing w:after="0" w:line="240" w:lineRule="auto"/>
      <w:outlineLvl w:val="1"/>
    </w:pPr>
    <w:rPr>
      <w:rFonts w:ascii="Myriad Pro" w:eastAsia="Times New Roman" w:hAnsi="Myriad Pro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6D7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D7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0D16C7"/>
    <w:rPr>
      <w:rFonts w:ascii="Myriad Pro" w:eastAsia="Times New Roman" w:hAnsi="Myriad Pro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025A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0D16C7"/>
    <w:pPr>
      <w:keepNext/>
      <w:spacing w:after="0" w:line="240" w:lineRule="auto"/>
      <w:outlineLvl w:val="1"/>
    </w:pPr>
    <w:rPr>
      <w:rFonts w:ascii="Myriad Pro" w:eastAsia="Times New Roman" w:hAnsi="Myriad Pro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6D7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D7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0D16C7"/>
    <w:rPr>
      <w:rFonts w:ascii="Myriad Pro" w:eastAsia="Times New Roman" w:hAnsi="Myriad Pro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025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uhs.edu/student-life/student-organizations/interest-clubs/key-club/index.aspx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muhs.edu/student-life/student-organizations/interest-clubs/scuba-club/index.asp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haughnessy\AppData\Roaming\Microsoft\Templates\Student%20Information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05C0A7E6D7C4C3491BA00A060C046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B6D13C-3DFC-46B7-9812-88FD86DF61FC}"/>
      </w:docPartPr>
      <w:docPartBody>
        <w:p w:rsidR="00D101E4" w:rsidRDefault="00A37BEA" w:rsidP="00A37BEA">
          <w:pPr>
            <w:pStyle w:val="005C0A7E6D7C4C3491BA00A060C0461E22"/>
          </w:pPr>
          <w:r w:rsidRPr="00EA5E01">
            <w:rPr>
              <w:rStyle w:val="PlaceholderText"/>
              <w:rFonts w:ascii="Myriad Pro" w:hAnsi="Myriad Pro"/>
            </w:rPr>
            <w:t>Click here to enter text.</w:t>
          </w:r>
        </w:p>
      </w:docPartBody>
    </w:docPart>
    <w:docPart>
      <w:docPartPr>
        <w:name w:val="764EAF39496545A2A514742AE31BB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E1BA28-8C24-4641-8577-4A02A2BABEA0}"/>
      </w:docPartPr>
      <w:docPartBody>
        <w:p w:rsidR="00D101E4" w:rsidRDefault="00A37BEA" w:rsidP="00A37BEA">
          <w:pPr>
            <w:pStyle w:val="764EAF39496545A2A514742AE31BB89822"/>
          </w:pPr>
          <w:r w:rsidRPr="00EA5E01">
            <w:rPr>
              <w:rStyle w:val="PlaceholderText"/>
              <w:rFonts w:ascii="Myriad Pro" w:hAnsi="Myriad Pro"/>
            </w:rPr>
            <w:t>Choose an item.</w:t>
          </w:r>
        </w:p>
      </w:docPartBody>
    </w:docPart>
    <w:docPart>
      <w:docPartPr>
        <w:name w:val="8BB3A8D3DA8440E5B8F0E09E6F9F23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4DC83-42EC-46C0-8612-2A634D2664C0}"/>
      </w:docPartPr>
      <w:docPartBody>
        <w:p w:rsidR="00D101E4" w:rsidRDefault="00A37BEA" w:rsidP="00A37BEA">
          <w:pPr>
            <w:pStyle w:val="8BB3A8D3DA8440E5B8F0E09E6F9F23A422"/>
          </w:pPr>
          <w:r w:rsidRPr="00EA5E01">
            <w:rPr>
              <w:rStyle w:val="PlaceholderText"/>
              <w:rFonts w:ascii="Myriad Pro" w:hAnsi="Myriad Pro"/>
            </w:rPr>
            <w:t>Choose an item.</w:t>
          </w:r>
        </w:p>
      </w:docPartBody>
    </w:docPart>
    <w:docPart>
      <w:docPartPr>
        <w:name w:val="160846F05FB4451C8EFA80652AD6D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83689-11A0-4582-A707-94B14CF3B39B}"/>
      </w:docPartPr>
      <w:docPartBody>
        <w:p w:rsidR="00D101E4" w:rsidRDefault="00A37BEA" w:rsidP="00A37BEA">
          <w:pPr>
            <w:pStyle w:val="160846F05FB4451C8EFA80652AD6D14722"/>
          </w:pPr>
          <w:r w:rsidRPr="00EA5E01">
            <w:rPr>
              <w:rStyle w:val="PlaceholderText"/>
              <w:rFonts w:ascii="Myriad Pro" w:hAnsi="Myriad Pro"/>
            </w:rPr>
            <w:t>Choose an item.</w:t>
          </w:r>
        </w:p>
      </w:docPartBody>
    </w:docPart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172E8-AFB9-4955-B2A5-5472A43FFA6B}"/>
      </w:docPartPr>
      <w:docPartBody>
        <w:p w:rsidR="00B40F04" w:rsidRDefault="00D101E4">
          <w:r w:rsidRPr="00FD1F0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BB5"/>
    <w:rsid w:val="00025867"/>
    <w:rsid w:val="005B0DCF"/>
    <w:rsid w:val="006A3BB5"/>
    <w:rsid w:val="009065EF"/>
    <w:rsid w:val="00914982"/>
    <w:rsid w:val="00933480"/>
    <w:rsid w:val="009B6802"/>
    <w:rsid w:val="009D407E"/>
    <w:rsid w:val="00A2124E"/>
    <w:rsid w:val="00A37BEA"/>
    <w:rsid w:val="00A4178E"/>
    <w:rsid w:val="00B40F04"/>
    <w:rsid w:val="00D101E4"/>
    <w:rsid w:val="00D36487"/>
    <w:rsid w:val="00DF6FE0"/>
    <w:rsid w:val="00EB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BEA"/>
    <w:rPr>
      <w:color w:val="808080"/>
    </w:rPr>
  </w:style>
  <w:style w:type="paragraph" w:customStyle="1" w:styleId="005C0A7E6D7C4C3491BA00A060C0461E">
    <w:name w:val="005C0A7E6D7C4C3491BA00A060C0461E"/>
  </w:style>
  <w:style w:type="paragraph" w:customStyle="1" w:styleId="764EAF39496545A2A514742AE31BB898">
    <w:name w:val="764EAF39496545A2A514742AE31BB898"/>
  </w:style>
  <w:style w:type="paragraph" w:customStyle="1" w:styleId="8BB3A8D3DA8440E5B8F0E09E6F9F23A4">
    <w:name w:val="8BB3A8D3DA8440E5B8F0E09E6F9F23A4"/>
  </w:style>
  <w:style w:type="paragraph" w:customStyle="1" w:styleId="160846F05FB4451C8EFA80652AD6D147">
    <w:name w:val="160846F05FB4451C8EFA80652AD6D147"/>
  </w:style>
  <w:style w:type="paragraph" w:customStyle="1" w:styleId="70D27A284EBE4EBB9DC36570290BA145">
    <w:name w:val="70D27A284EBE4EBB9DC36570290BA145"/>
  </w:style>
  <w:style w:type="paragraph" w:customStyle="1" w:styleId="7076DE7E8D784BCAA9C1E209236A3B81">
    <w:name w:val="7076DE7E8D784BCAA9C1E209236A3B81"/>
  </w:style>
  <w:style w:type="paragraph" w:customStyle="1" w:styleId="99EA3EEC21674A8080B0E8E99A6E2D82">
    <w:name w:val="99EA3EEC21674A8080B0E8E99A6E2D82"/>
  </w:style>
  <w:style w:type="paragraph" w:customStyle="1" w:styleId="45ACB7AC55F8443488BEB977243650E2">
    <w:name w:val="45ACB7AC55F8443488BEB977243650E2"/>
  </w:style>
  <w:style w:type="paragraph" w:customStyle="1" w:styleId="650973D3C87C45DDA556B269E9B321F7">
    <w:name w:val="650973D3C87C45DDA556B269E9B321F7"/>
  </w:style>
  <w:style w:type="paragraph" w:customStyle="1" w:styleId="7C1861B4ECBD47F29EC970E126176B00">
    <w:name w:val="7C1861B4ECBD47F29EC970E126176B00"/>
  </w:style>
  <w:style w:type="paragraph" w:customStyle="1" w:styleId="F08CC7A0BFB448A5B96D592950D6663B">
    <w:name w:val="F08CC7A0BFB448A5B96D592950D6663B"/>
  </w:style>
  <w:style w:type="paragraph" w:customStyle="1" w:styleId="71B5268AE44F4148B1A876BD57110825">
    <w:name w:val="71B5268AE44F4148B1A876BD57110825"/>
  </w:style>
  <w:style w:type="paragraph" w:customStyle="1" w:styleId="66A40979FBA344AA83F131DCF2410D4F">
    <w:name w:val="66A40979FBA344AA83F131DCF2410D4F"/>
  </w:style>
  <w:style w:type="paragraph" w:customStyle="1" w:styleId="5B37E90EE32A4C36AC172274A9A246F0">
    <w:name w:val="5B37E90EE32A4C36AC172274A9A246F0"/>
  </w:style>
  <w:style w:type="paragraph" w:customStyle="1" w:styleId="5017A99064AF448093C315720F06174B">
    <w:name w:val="5017A99064AF448093C315720F06174B"/>
  </w:style>
  <w:style w:type="paragraph" w:customStyle="1" w:styleId="4D81BF973CF044E8A438409D7998A56F">
    <w:name w:val="4D81BF973CF044E8A438409D7998A56F"/>
  </w:style>
  <w:style w:type="paragraph" w:customStyle="1" w:styleId="6F3339A9E2054E88AF5F3AC3F9948568">
    <w:name w:val="6F3339A9E2054E88AF5F3AC3F9948568"/>
  </w:style>
  <w:style w:type="paragraph" w:customStyle="1" w:styleId="433E6969131144929D9EEE90C34929AC">
    <w:name w:val="433E6969131144929D9EEE90C34929AC"/>
  </w:style>
  <w:style w:type="paragraph" w:customStyle="1" w:styleId="700BB8D239B1468CB6F7C87CF0A4FC19">
    <w:name w:val="700BB8D239B1468CB6F7C87CF0A4FC19"/>
  </w:style>
  <w:style w:type="paragraph" w:customStyle="1" w:styleId="6D062439C99A46F9AE7CBBC7B0FE4C63">
    <w:name w:val="6D062439C99A46F9AE7CBBC7B0FE4C63"/>
  </w:style>
  <w:style w:type="paragraph" w:customStyle="1" w:styleId="C24CA38AE8D441B88607A91DC7BD5399">
    <w:name w:val="C24CA38AE8D441B88607A91DC7BD5399"/>
  </w:style>
  <w:style w:type="paragraph" w:customStyle="1" w:styleId="FB552AAC373A47D7A1562EAE38A40557">
    <w:name w:val="FB552AAC373A47D7A1562EAE38A40557"/>
  </w:style>
  <w:style w:type="paragraph" w:customStyle="1" w:styleId="EA0F1F19241E4AF4A0EC340E51A6421A">
    <w:name w:val="EA0F1F19241E4AF4A0EC340E51A6421A"/>
  </w:style>
  <w:style w:type="paragraph" w:customStyle="1" w:styleId="4E908F8834C7482F9510003891E0E757">
    <w:name w:val="4E908F8834C7482F9510003891E0E757"/>
  </w:style>
  <w:style w:type="paragraph" w:customStyle="1" w:styleId="DAB2B153DC974EBD9B1396D73113DC83">
    <w:name w:val="DAB2B153DC974EBD9B1396D73113DC83"/>
  </w:style>
  <w:style w:type="paragraph" w:customStyle="1" w:styleId="EE7A687FFAAD419DB2C18D88B6B8D68D">
    <w:name w:val="EE7A687FFAAD419DB2C18D88B6B8D68D"/>
  </w:style>
  <w:style w:type="paragraph" w:customStyle="1" w:styleId="37BD8FA1AFAD426185EC2CE999EE9270">
    <w:name w:val="37BD8FA1AFAD426185EC2CE999EE9270"/>
  </w:style>
  <w:style w:type="paragraph" w:customStyle="1" w:styleId="A03BEEF4CB2D4F85A70FCB1DD99AB046">
    <w:name w:val="A03BEEF4CB2D4F85A70FCB1DD99AB046"/>
  </w:style>
  <w:style w:type="paragraph" w:customStyle="1" w:styleId="4AE5A8B5551E4FE2B71F9BCCE00CBBF7">
    <w:name w:val="4AE5A8B5551E4FE2B71F9BCCE00CBBF7"/>
  </w:style>
  <w:style w:type="paragraph" w:customStyle="1" w:styleId="3B890F59B82A4DD39EA597CC3BF979FA">
    <w:name w:val="3B890F59B82A4DD39EA597CC3BF979FA"/>
  </w:style>
  <w:style w:type="paragraph" w:customStyle="1" w:styleId="08C5E3A5EFDE46E7A801D88BD66F70A1">
    <w:name w:val="08C5E3A5EFDE46E7A801D88BD66F70A1"/>
  </w:style>
  <w:style w:type="paragraph" w:customStyle="1" w:styleId="1356ED9765EA4543944C54CAA4180E8B">
    <w:name w:val="1356ED9765EA4543944C54CAA4180E8B"/>
  </w:style>
  <w:style w:type="paragraph" w:customStyle="1" w:styleId="EB20666EE9ED450086A5022D9D381696">
    <w:name w:val="EB20666EE9ED450086A5022D9D381696"/>
  </w:style>
  <w:style w:type="paragraph" w:customStyle="1" w:styleId="0F01CA947CFA4800901D440B2FDEBDB1">
    <w:name w:val="0F01CA947CFA4800901D440B2FDEBDB1"/>
  </w:style>
  <w:style w:type="paragraph" w:customStyle="1" w:styleId="6BDD56FC02D046CFB22938D1BAE2FB70">
    <w:name w:val="6BDD56FC02D046CFB22938D1BAE2FB70"/>
  </w:style>
  <w:style w:type="paragraph" w:customStyle="1" w:styleId="08403F24F8A54C8D9F41B45CA1690442">
    <w:name w:val="08403F24F8A54C8D9F41B45CA1690442"/>
  </w:style>
  <w:style w:type="paragraph" w:customStyle="1" w:styleId="A4D4417B274345BD956762337DDFDE9E">
    <w:name w:val="A4D4417B274345BD956762337DDFDE9E"/>
  </w:style>
  <w:style w:type="paragraph" w:customStyle="1" w:styleId="94E01471A07D4884A0E80CDB3A0DAB25">
    <w:name w:val="94E01471A07D4884A0E80CDB3A0DAB25"/>
  </w:style>
  <w:style w:type="paragraph" w:customStyle="1" w:styleId="63D377946E18422EA7A01C77B03316ED">
    <w:name w:val="63D377946E18422EA7A01C77B03316ED"/>
  </w:style>
  <w:style w:type="paragraph" w:customStyle="1" w:styleId="DDB1EF9DEB964C2DB6EF217414E3799B">
    <w:name w:val="DDB1EF9DEB964C2DB6EF217414E3799B"/>
  </w:style>
  <w:style w:type="paragraph" w:customStyle="1" w:styleId="1302FD1061E84657BFA6A44944CE3DCD">
    <w:name w:val="1302FD1061E84657BFA6A44944CE3DCD"/>
  </w:style>
  <w:style w:type="paragraph" w:customStyle="1" w:styleId="381BFBD295C243ACAFB06424F40E8652">
    <w:name w:val="381BFBD295C243ACAFB06424F40E8652"/>
    <w:rsid w:val="006A3BB5"/>
  </w:style>
  <w:style w:type="paragraph" w:customStyle="1" w:styleId="091BFB18ADDE47589B63E52D11E24678">
    <w:name w:val="091BFB18ADDE47589B63E52D11E24678"/>
    <w:rsid w:val="006A3BB5"/>
  </w:style>
  <w:style w:type="paragraph" w:customStyle="1" w:styleId="448E3A65D3B142C281056D713455C519">
    <w:name w:val="448E3A65D3B142C281056D713455C519"/>
    <w:rsid w:val="006A3BB5"/>
  </w:style>
  <w:style w:type="paragraph" w:customStyle="1" w:styleId="164F90408F1B493F80DD6FDBC8CB19B5">
    <w:name w:val="164F90408F1B493F80DD6FDBC8CB19B5"/>
    <w:rsid w:val="006A3BB5"/>
  </w:style>
  <w:style w:type="paragraph" w:customStyle="1" w:styleId="9EFD20BECE71415985BFDC91494E29EA">
    <w:name w:val="9EFD20BECE71415985BFDC91494E29EA"/>
    <w:rsid w:val="006A3BB5"/>
  </w:style>
  <w:style w:type="paragraph" w:customStyle="1" w:styleId="DA658AD22B994D22B92C6305C50A7275">
    <w:name w:val="DA658AD22B994D22B92C6305C50A7275"/>
    <w:rsid w:val="006A3BB5"/>
  </w:style>
  <w:style w:type="paragraph" w:customStyle="1" w:styleId="78855DFD32FC45079B8FEA40F70E7CE2">
    <w:name w:val="78855DFD32FC45079B8FEA40F70E7CE2"/>
    <w:rsid w:val="006A3BB5"/>
  </w:style>
  <w:style w:type="paragraph" w:customStyle="1" w:styleId="E25EA1176D4F48408640E3B47DFB640E">
    <w:name w:val="E25EA1176D4F48408640E3B47DFB640E"/>
    <w:rsid w:val="006A3BB5"/>
  </w:style>
  <w:style w:type="paragraph" w:customStyle="1" w:styleId="023FCF5FFEBD4490B31F6E379075E252">
    <w:name w:val="023FCF5FFEBD4490B31F6E379075E252"/>
    <w:rsid w:val="006A3BB5"/>
  </w:style>
  <w:style w:type="paragraph" w:customStyle="1" w:styleId="0859A3C6EC32486E91DE0BF17EE327F8">
    <w:name w:val="0859A3C6EC32486E91DE0BF17EE327F8"/>
    <w:rsid w:val="006A3BB5"/>
  </w:style>
  <w:style w:type="paragraph" w:customStyle="1" w:styleId="79B91A8A55BB486B87B42C49FD785BE8">
    <w:name w:val="79B91A8A55BB486B87B42C49FD785BE8"/>
    <w:rsid w:val="006A3BB5"/>
  </w:style>
  <w:style w:type="paragraph" w:customStyle="1" w:styleId="194663BD3A414CCC834D79FBC3AF5790">
    <w:name w:val="194663BD3A414CCC834D79FBC3AF5790"/>
    <w:rsid w:val="006A3BB5"/>
  </w:style>
  <w:style w:type="paragraph" w:customStyle="1" w:styleId="00256AD9EF754FE585AA2275E46E899F">
    <w:name w:val="00256AD9EF754FE585AA2275E46E899F"/>
    <w:rsid w:val="006A3BB5"/>
  </w:style>
  <w:style w:type="paragraph" w:customStyle="1" w:styleId="0F29815286744B848BFDD73C3AB79E1B">
    <w:name w:val="0F29815286744B848BFDD73C3AB79E1B"/>
    <w:rsid w:val="006A3BB5"/>
  </w:style>
  <w:style w:type="paragraph" w:customStyle="1" w:styleId="1DF78C7C5E9F4993B001ACA45D7836FB">
    <w:name w:val="1DF78C7C5E9F4993B001ACA45D7836FB"/>
    <w:rsid w:val="006A3BB5"/>
  </w:style>
  <w:style w:type="paragraph" w:customStyle="1" w:styleId="A3B6714658A34118922CCB86E4C12767">
    <w:name w:val="A3B6714658A34118922CCB86E4C12767"/>
    <w:rsid w:val="006A3BB5"/>
  </w:style>
  <w:style w:type="paragraph" w:customStyle="1" w:styleId="4F5AD3BC1D1442DE9059FF1F4355EA91">
    <w:name w:val="4F5AD3BC1D1442DE9059FF1F4355EA91"/>
    <w:rsid w:val="006A3BB5"/>
  </w:style>
  <w:style w:type="paragraph" w:customStyle="1" w:styleId="66488A52B8A5401B9943E2839EE6B374">
    <w:name w:val="66488A52B8A5401B9943E2839EE6B374"/>
    <w:rsid w:val="006A3BB5"/>
  </w:style>
  <w:style w:type="paragraph" w:customStyle="1" w:styleId="1A9A8FB562074C35896038EB0D486932">
    <w:name w:val="1A9A8FB562074C35896038EB0D486932"/>
    <w:rsid w:val="006A3BB5"/>
  </w:style>
  <w:style w:type="paragraph" w:customStyle="1" w:styleId="2EF09D9B472346469DC777F8B4F7807C">
    <w:name w:val="2EF09D9B472346469DC777F8B4F7807C"/>
    <w:rsid w:val="006A3BB5"/>
  </w:style>
  <w:style w:type="paragraph" w:customStyle="1" w:styleId="6C44FC49902E4BFFA86CCA5DB89E5CB9">
    <w:name w:val="6C44FC49902E4BFFA86CCA5DB89E5CB9"/>
    <w:rsid w:val="00D101E4"/>
  </w:style>
  <w:style w:type="paragraph" w:customStyle="1" w:styleId="41CD33BABBCD4DD885C7AB6DD811E068">
    <w:name w:val="41CD33BABBCD4DD885C7AB6DD811E068"/>
    <w:rsid w:val="00D101E4"/>
  </w:style>
  <w:style w:type="paragraph" w:customStyle="1" w:styleId="8CF1ACF21ADA48F291038EA8F262CBBA">
    <w:name w:val="8CF1ACF21ADA48F291038EA8F262CBBA"/>
    <w:rsid w:val="00D101E4"/>
  </w:style>
  <w:style w:type="paragraph" w:customStyle="1" w:styleId="1A2E8A4FA00B4031B4EC5179C7E1C44D">
    <w:name w:val="1A2E8A4FA00B4031B4EC5179C7E1C44D"/>
    <w:rsid w:val="00D101E4"/>
  </w:style>
  <w:style w:type="paragraph" w:customStyle="1" w:styleId="73BB902AB4C44FAAB64A5C933B0BD534">
    <w:name w:val="73BB902AB4C44FAAB64A5C933B0BD534"/>
    <w:rsid w:val="00D101E4"/>
  </w:style>
  <w:style w:type="paragraph" w:customStyle="1" w:styleId="1CBFB53F030C496B9110835612B59247">
    <w:name w:val="1CBFB53F030C496B9110835612B59247"/>
    <w:rsid w:val="00D101E4"/>
  </w:style>
  <w:style w:type="paragraph" w:customStyle="1" w:styleId="6B0ED7ECABF2461F9DF62CF027DC29D5">
    <w:name w:val="6B0ED7ECABF2461F9DF62CF027DC29D5"/>
    <w:rsid w:val="00D101E4"/>
  </w:style>
  <w:style w:type="paragraph" w:customStyle="1" w:styleId="9BDCE375690A4C499FBEF7C53015428D">
    <w:name w:val="9BDCE375690A4C499FBEF7C53015428D"/>
    <w:rsid w:val="00D101E4"/>
  </w:style>
  <w:style w:type="paragraph" w:customStyle="1" w:styleId="95A90488EA344D8685072297E8923DE0">
    <w:name w:val="95A90488EA344D8685072297E8923DE0"/>
    <w:rsid w:val="00D101E4"/>
  </w:style>
  <w:style w:type="paragraph" w:customStyle="1" w:styleId="BBBAD01A0F1847839A24EC291A03DE37">
    <w:name w:val="BBBAD01A0F1847839A24EC291A03DE37"/>
    <w:rsid w:val="00D101E4"/>
  </w:style>
  <w:style w:type="paragraph" w:customStyle="1" w:styleId="08828A8BD5DC40F299EB81918A9827BD">
    <w:name w:val="08828A8BD5DC40F299EB81918A9827BD"/>
    <w:rsid w:val="00D101E4"/>
  </w:style>
  <w:style w:type="paragraph" w:customStyle="1" w:styleId="5E2A58C4362F4C2E88FCE3F3C57B35BA">
    <w:name w:val="5E2A58C4362F4C2E88FCE3F3C57B35BA"/>
    <w:rsid w:val="00D101E4"/>
  </w:style>
  <w:style w:type="paragraph" w:customStyle="1" w:styleId="513E009424DE4DEA83BFF35876355965">
    <w:name w:val="513E009424DE4DEA83BFF35876355965"/>
    <w:rsid w:val="00D101E4"/>
  </w:style>
  <w:style w:type="paragraph" w:customStyle="1" w:styleId="063335ACB52B4ED4AF72D2740B013AF2">
    <w:name w:val="063335ACB52B4ED4AF72D2740B013AF2"/>
    <w:rsid w:val="00D101E4"/>
  </w:style>
  <w:style w:type="paragraph" w:customStyle="1" w:styleId="E1F2AF150ABD4305911F9D07AE68B59A">
    <w:name w:val="E1F2AF150ABD4305911F9D07AE68B59A"/>
    <w:rsid w:val="00D101E4"/>
  </w:style>
  <w:style w:type="paragraph" w:customStyle="1" w:styleId="1949FD67071B41ADAEB3BCA52714B0B2">
    <w:name w:val="1949FD67071B41ADAEB3BCA52714B0B2"/>
    <w:rsid w:val="00D101E4"/>
  </w:style>
  <w:style w:type="paragraph" w:customStyle="1" w:styleId="59A3FCE9D3AF4D9D88B0C5939C0958B4">
    <w:name w:val="59A3FCE9D3AF4D9D88B0C5939C0958B4"/>
    <w:rsid w:val="00D101E4"/>
  </w:style>
  <w:style w:type="paragraph" w:customStyle="1" w:styleId="18A5638778D24377996E0623D04F1686">
    <w:name w:val="18A5638778D24377996E0623D04F1686"/>
    <w:rsid w:val="00D101E4"/>
  </w:style>
  <w:style w:type="paragraph" w:customStyle="1" w:styleId="66139736874D485995245BD71B9597C9">
    <w:name w:val="66139736874D485995245BD71B9597C9"/>
    <w:rsid w:val="00D101E4"/>
  </w:style>
  <w:style w:type="paragraph" w:customStyle="1" w:styleId="152831E2F4D14C8199B5A93632976FBC">
    <w:name w:val="152831E2F4D14C8199B5A93632976FBC"/>
    <w:rsid w:val="00D101E4"/>
  </w:style>
  <w:style w:type="paragraph" w:customStyle="1" w:styleId="1FD5140EE813499F9E9CF1446EDEFE70">
    <w:name w:val="1FD5140EE813499F9E9CF1446EDEFE70"/>
    <w:rsid w:val="00D101E4"/>
  </w:style>
  <w:style w:type="paragraph" w:customStyle="1" w:styleId="312865DC3F0C410689737B79AC03D6EF">
    <w:name w:val="312865DC3F0C410689737B79AC03D6EF"/>
    <w:rsid w:val="00D101E4"/>
  </w:style>
  <w:style w:type="paragraph" w:customStyle="1" w:styleId="F5C68ADEFCA74B4F99F1C7FAB92F3D8D">
    <w:name w:val="F5C68ADEFCA74B4F99F1C7FAB92F3D8D"/>
    <w:rsid w:val="00D101E4"/>
  </w:style>
  <w:style w:type="paragraph" w:customStyle="1" w:styleId="E9782C7570464FF4B64DF4C1147534BD">
    <w:name w:val="E9782C7570464FF4B64DF4C1147534BD"/>
    <w:rsid w:val="00D101E4"/>
  </w:style>
  <w:style w:type="paragraph" w:customStyle="1" w:styleId="94F4930E5BEC4C9B8624E38CF6F124F6">
    <w:name w:val="94F4930E5BEC4C9B8624E38CF6F124F6"/>
    <w:rsid w:val="00D101E4"/>
  </w:style>
  <w:style w:type="paragraph" w:customStyle="1" w:styleId="327C2DC12A5942A39DFD3E21BA0CAAA7">
    <w:name w:val="327C2DC12A5942A39DFD3E21BA0CAAA7"/>
    <w:rsid w:val="00D101E4"/>
  </w:style>
  <w:style w:type="paragraph" w:customStyle="1" w:styleId="DEEF574AC1E34068B9F7ED5046E87F7A">
    <w:name w:val="DEEF574AC1E34068B9F7ED5046E87F7A"/>
    <w:rsid w:val="00D101E4"/>
  </w:style>
  <w:style w:type="paragraph" w:customStyle="1" w:styleId="97EEF83E0EB54FE38C811DAC3FA2710E">
    <w:name w:val="97EEF83E0EB54FE38C811DAC3FA2710E"/>
    <w:rsid w:val="00D101E4"/>
  </w:style>
  <w:style w:type="paragraph" w:customStyle="1" w:styleId="DCFCAF06C16D4C5AB2DF9BA5894F32B2">
    <w:name w:val="DCFCAF06C16D4C5AB2DF9BA5894F32B2"/>
    <w:rsid w:val="00B40F04"/>
  </w:style>
  <w:style w:type="paragraph" w:customStyle="1" w:styleId="B182A35D3D3C4DD889A368A61F14F178">
    <w:name w:val="B182A35D3D3C4DD889A368A61F14F178"/>
    <w:rsid w:val="00B40F04"/>
  </w:style>
  <w:style w:type="paragraph" w:customStyle="1" w:styleId="B148FC4FAEE242089A152CCFA17D8EEC">
    <w:name w:val="B148FC4FAEE242089A152CCFA17D8EEC"/>
    <w:rsid w:val="00B40F04"/>
  </w:style>
  <w:style w:type="paragraph" w:customStyle="1" w:styleId="2BAA1651FE714FB8A4C4C25A8F1E46EA">
    <w:name w:val="2BAA1651FE714FB8A4C4C25A8F1E46EA"/>
    <w:rsid w:val="00B40F04"/>
  </w:style>
  <w:style w:type="paragraph" w:customStyle="1" w:styleId="FB19F3D7C62D44149E5A40FE9A1C0623">
    <w:name w:val="FB19F3D7C62D44149E5A40FE9A1C0623"/>
    <w:rsid w:val="00B40F04"/>
  </w:style>
  <w:style w:type="paragraph" w:customStyle="1" w:styleId="C97A2413242A4E919EB07D94CA2AE226">
    <w:name w:val="C97A2413242A4E919EB07D94CA2AE226"/>
    <w:rsid w:val="00B40F04"/>
  </w:style>
  <w:style w:type="paragraph" w:customStyle="1" w:styleId="B0C40F6FD9074312B849F1197F70CBCD">
    <w:name w:val="B0C40F6FD9074312B849F1197F70CBCD"/>
    <w:rsid w:val="00B40F04"/>
  </w:style>
  <w:style w:type="paragraph" w:customStyle="1" w:styleId="0490900043C64379B4CDA86B86D0EBCE">
    <w:name w:val="0490900043C64379B4CDA86B86D0EBCE"/>
    <w:rsid w:val="00B40F04"/>
  </w:style>
  <w:style w:type="paragraph" w:customStyle="1" w:styleId="C7BFC299C6394079AC2137D62A243F82">
    <w:name w:val="C7BFC299C6394079AC2137D62A243F82"/>
    <w:rsid w:val="00B40F04"/>
  </w:style>
  <w:style w:type="paragraph" w:customStyle="1" w:styleId="8160B939B4814B0581ABA8C3ED8E41C7">
    <w:name w:val="8160B939B4814B0581ABA8C3ED8E41C7"/>
    <w:rsid w:val="00B40F04"/>
  </w:style>
  <w:style w:type="paragraph" w:customStyle="1" w:styleId="42E5214C83674BDCACBBD783EBB302EF">
    <w:name w:val="42E5214C83674BDCACBBD783EBB302EF"/>
    <w:rsid w:val="00B40F04"/>
  </w:style>
  <w:style w:type="paragraph" w:customStyle="1" w:styleId="D85A8AAF08D24CBAA3043A06889DBBD4">
    <w:name w:val="D85A8AAF08D24CBAA3043A06889DBBD4"/>
    <w:rsid w:val="00B40F04"/>
  </w:style>
  <w:style w:type="paragraph" w:customStyle="1" w:styleId="70CE0B077D954995A7C10EB68309B3D0">
    <w:name w:val="70CE0B077D954995A7C10EB68309B3D0"/>
    <w:rsid w:val="00B40F04"/>
  </w:style>
  <w:style w:type="paragraph" w:customStyle="1" w:styleId="A6DCEC69B8F44FFD8C4FDAA1935767A1">
    <w:name w:val="A6DCEC69B8F44FFD8C4FDAA1935767A1"/>
    <w:rsid w:val="00B40F04"/>
  </w:style>
  <w:style w:type="paragraph" w:customStyle="1" w:styleId="449F22E54A13435EBB44DA8028557208">
    <w:name w:val="449F22E54A13435EBB44DA8028557208"/>
    <w:rsid w:val="00B40F04"/>
  </w:style>
  <w:style w:type="paragraph" w:customStyle="1" w:styleId="60D0261C99AC48C7A0D7F16FFBF0AF1D">
    <w:name w:val="60D0261C99AC48C7A0D7F16FFBF0AF1D"/>
    <w:rsid w:val="00B40F04"/>
  </w:style>
  <w:style w:type="paragraph" w:customStyle="1" w:styleId="B8C6BC6F0576433486FAD9BB32D9E3F2">
    <w:name w:val="B8C6BC6F0576433486FAD9BB32D9E3F2"/>
    <w:rsid w:val="00B40F04"/>
  </w:style>
  <w:style w:type="paragraph" w:customStyle="1" w:styleId="65FB4A70297C482796A65DFE7B3B75A7">
    <w:name w:val="65FB4A70297C482796A65DFE7B3B75A7"/>
    <w:rsid w:val="00B40F04"/>
  </w:style>
  <w:style w:type="paragraph" w:customStyle="1" w:styleId="8E934B640EA3425EB1B1CC07B44450A2">
    <w:name w:val="8E934B640EA3425EB1B1CC07B44450A2"/>
    <w:rsid w:val="00B40F04"/>
  </w:style>
  <w:style w:type="paragraph" w:customStyle="1" w:styleId="849D8F6081D84193B241AC0A372450E5">
    <w:name w:val="849D8F6081D84193B241AC0A372450E5"/>
    <w:rsid w:val="00B40F04"/>
  </w:style>
  <w:style w:type="paragraph" w:customStyle="1" w:styleId="F03A2003A6EC46FC8FC0DEDB6BE50336">
    <w:name w:val="F03A2003A6EC46FC8FC0DEDB6BE50336"/>
    <w:rsid w:val="00B40F04"/>
  </w:style>
  <w:style w:type="paragraph" w:customStyle="1" w:styleId="BF1E1C56A3B944BCB530ACCFC382B7D9">
    <w:name w:val="BF1E1C56A3B944BCB530ACCFC382B7D9"/>
    <w:rsid w:val="00B40F04"/>
  </w:style>
  <w:style w:type="paragraph" w:customStyle="1" w:styleId="42B14D32E54A4574901036929C471E2F">
    <w:name w:val="42B14D32E54A4574901036929C471E2F"/>
    <w:rsid w:val="00B40F04"/>
  </w:style>
  <w:style w:type="paragraph" w:customStyle="1" w:styleId="CD285BEE92C4415D822215F0F5E11113">
    <w:name w:val="CD285BEE92C4415D822215F0F5E11113"/>
    <w:rsid w:val="00B40F04"/>
  </w:style>
  <w:style w:type="paragraph" w:customStyle="1" w:styleId="DEF828254E4244789B50B1ECDC4A799F">
    <w:name w:val="DEF828254E4244789B50B1ECDC4A799F"/>
    <w:rsid w:val="009B6802"/>
  </w:style>
  <w:style w:type="paragraph" w:customStyle="1" w:styleId="764EAF39496545A2A514742AE31BB8981">
    <w:name w:val="764EAF39496545A2A514742AE31BB8981"/>
    <w:rsid w:val="00A37BEA"/>
  </w:style>
  <w:style w:type="paragraph" w:customStyle="1" w:styleId="8BB3A8D3DA8440E5B8F0E09E6F9F23A41">
    <w:name w:val="8BB3A8D3DA8440E5B8F0E09E6F9F23A41"/>
    <w:rsid w:val="00A37BEA"/>
  </w:style>
  <w:style w:type="paragraph" w:customStyle="1" w:styleId="160846F05FB4451C8EFA80652AD6D1471">
    <w:name w:val="160846F05FB4451C8EFA80652AD6D1471"/>
    <w:rsid w:val="00A37BEA"/>
  </w:style>
  <w:style w:type="paragraph" w:customStyle="1" w:styleId="B80DC08FAB3F43EEB83EE5D91D45A5CE">
    <w:name w:val="B80DC08FAB3F43EEB83EE5D91D45A5CE"/>
    <w:rsid w:val="00A37BEA"/>
  </w:style>
  <w:style w:type="paragraph" w:customStyle="1" w:styleId="2C0DCE79D33E4B44B01B858CE383BAA2">
    <w:name w:val="2C0DCE79D33E4B44B01B858CE383BAA2"/>
    <w:rsid w:val="00A37BEA"/>
  </w:style>
  <w:style w:type="paragraph" w:customStyle="1" w:styleId="C52514A8DA394428B7FBFA3474379860">
    <w:name w:val="C52514A8DA394428B7FBFA3474379860"/>
    <w:rsid w:val="00A37BEA"/>
  </w:style>
  <w:style w:type="paragraph" w:customStyle="1" w:styleId="005C0A7E6D7C4C3491BA00A060C0461E1">
    <w:name w:val="005C0A7E6D7C4C3491BA00A060C0461E1"/>
    <w:rsid w:val="00A37BEA"/>
  </w:style>
  <w:style w:type="paragraph" w:customStyle="1" w:styleId="C2F067548E48497AAD6F6941676C5A7F">
    <w:name w:val="C2F067548E48497AAD6F6941676C5A7F"/>
    <w:rsid w:val="00A37BEA"/>
  </w:style>
  <w:style w:type="paragraph" w:customStyle="1" w:styleId="EC2A4A9CB13D415E8CA5031C23DA62D4">
    <w:name w:val="EC2A4A9CB13D415E8CA5031C23DA62D4"/>
    <w:rsid w:val="00A37BEA"/>
    <w:pPr>
      <w:ind w:left="720"/>
      <w:contextualSpacing/>
    </w:pPr>
  </w:style>
  <w:style w:type="paragraph" w:customStyle="1" w:styleId="4324B9211BF24AE2B275596EBD5087FF">
    <w:name w:val="4324B9211BF24AE2B275596EBD5087FF"/>
    <w:rsid w:val="00A37BEA"/>
    <w:pPr>
      <w:ind w:left="720"/>
      <w:contextualSpacing/>
    </w:pPr>
  </w:style>
  <w:style w:type="paragraph" w:customStyle="1" w:styleId="50716628B30B41D6A5088244AE4FE2F6">
    <w:name w:val="50716628B30B41D6A5088244AE4FE2F6"/>
    <w:rsid w:val="00A37BEA"/>
    <w:pPr>
      <w:ind w:left="720"/>
      <w:contextualSpacing/>
    </w:pPr>
  </w:style>
  <w:style w:type="paragraph" w:customStyle="1" w:styleId="7233E228F6B94B1FBFC88F9BE5588737">
    <w:name w:val="7233E228F6B94B1FBFC88F9BE5588737"/>
    <w:rsid w:val="00A37BEA"/>
    <w:pPr>
      <w:ind w:left="720"/>
      <w:contextualSpacing/>
    </w:pPr>
  </w:style>
  <w:style w:type="paragraph" w:customStyle="1" w:styleId="D96854BFECE64C978FB3BF905BF0B031">
    <w:name w:val="D96854BFECE64C978FB3BF905BF0B031"/>
    <w:rsid w:val="00A37BEA"/>
    <w:pPr>
      <w:ind w:left="720"/>
      <w:contextualSpacing/>
    </w:pPr>
  </w:style>
  <w:style w:type="paragraph" w:customStyle="1" w:styleId="29A07E4D90D049019F4B0A90646CEBC1">
    <w:name w:val="29A07E4D90D049019F4B0A90646CEBC1"/>
    <w:rsid w:val="00A37BEA"/>
    <w:pPr>
      <w:ind w:left="720"/>
      <w:contextualSpacing/>
    </w:pPr>
  </w:style>
  <w:style w:type="paragraph" w:customStyle="1" w:styleId="75079A33CEB14D4293BEC6AC4D44091E">
    <w:name w:val="75079A33CEB14D4293BEC6AC4D44091E"/>
    <w:rsid w:val="00A37BEA"/>
    <w:pPr>
      <w:ind w:left="720"/>
      <w:contextualSpacing/>
    </w:pPr>
  </w:style>
  <w:style w:type="paragraph" w:customStyle="1" w:styleId="02E404BAF5E94AF8A5156AAA6E428192">
    <w:name w:val="02E404BAF5E94AF8A5156AAA6E428192"/>
    <w:rsid w:val="00A37BEA"/>
    <w:pPr>
      <w:ind w:left="720"/>
      <w:contextualSpacing/>
    </w:pPr>
  </w:style>
  <w:style w:type="paragraph" w:customStyle="1" w:styleId="818B5D9DC9A74EF4A9A41EBF315A0DA6">
    <w:name w:val="818B5D9DC9A74EF4A9A41EBF315A0DA6"/>
    <w:rsid w:val="00A37BEA"/>
    <w:pPr>
      <w:ind w:left="720"/>
      <w:contextualSpacing/>
    </w:pPr>
  </w:style>
  <w:style w:type="paragraph" w:customStyle="1" w:styleId="C6589932A4144403A32C64FA7FCC7809">
    <w:name w:val="C6589932A4144403A32C64FA7FCC7809"/>
    <w:rsid w:val="00A37BEA"/>
    <w:pPr>
      <w:ind w:left="720"/>
      <w:contextualSpacing/>
    </w:pPr>
  </w:style>
  <w:style w:type="paragraph" w:customStyle="1" w:styleId="F41EE6D707654936A8310E87F53C703C">
    <w:name w:val="F41EE6D707654936A8310E87F53C703C"/>
    <w:rsid w:val="00A37BEA"/>
    <w:pPr>
      <w:ind w:left="720"/>
      <w:contextualSpacing/>
    </w:pPr>
  </w:style>
  <w:style w:type="paragraph" w:customStyle="1" w:styleId="1C8C917A6E074AE996567BCE2B0357C1">
    <w:name w:val="1C8C917A6E074AE996567BCE2B0357C1"/>
    <w:rsid w:val="00A37BEA"/>
    <w:pPr>
      <w:ind w:left="720"/>
      <w:contextualSpacing/>
    </w:pPr>
  </w:style>
  <w:style w:type="paragraph" w:customStyle="1" w:styleId="072AD74C33D449C188A86E3586A9A375">
    <w:name w:val="072AD74C33D449C188A86E3586A9A375"/>
    <w:rsid w:val="00A37BEA"/>
  </w:style>
  <w:style w:type="paragraph" w:customStyle="1" w:styleId="52B64573B75B4BA69FE052266EF313A0">
    <w:name w:val="52B64573B75B4BA69FE052266EF313A0"/>
    <w:rsid w:val="00A37BEA"/>
  </w:style>
  <w:style w:type="paragraph" w:customStyle="1" w:styleId="B46F5308BC6B44EAA2560C53BACD5CC1">
    <w:name w:val="B46F5308BC6B44EAA2560C53BACD5CC1"/>
    <w:rsid w:val="00A37BEA"/>
  </w:style>
  <w:style w:type="paragraph" w:customStyle="1" w:styleId="5EF805BC38E64855911C95174DAE1A51">
    <w:name w:val="5EF805BC38E64855911C95174DAE1A51"/>
    <w:rsid w:val="00A37BEA"/>
  </w:style>
  <w:style w:type="paragraph" w:customStyle="1" w:styleId="764EAF39496545A2A514742AE31BB8982">
    <w:name w:val="764EAF39496545A2A514742AE31BB8982"/>
    <w:rsid w:val="00A37BEA"/>
  </w:style>
  <w:style w:type="paragraph" w:customStyle="1" w:styleId="8BB3A8D3DA8440E5B8F0E09E6F9F23A42">
    <w:name w:val="8BB3A8D3DA8440E5B8F0E09E6F9F23A42"/>
    <w:rsid w:val="00A37BEA"/>
  </w:style>
  <w:style w:type="paragraph" w:customStyle="1" w:styleId="160846F05FB4451C8EFA80652AD6D1472">
    <w:name w:val="160846F05FB4451C8EFA80652AD6D1472"/>
    <w:rsid w:val="00A37BEA"/>
  </w:style>
  <w:style w:type="paragraph" w:customStyle="1" w:styleId="2C0DCE79D33E4B44B01B858CE383BAA21">
    <w:name w:val="2C0DCE79D33E4B44B01B858CE383BAA21"/>
    <w:rsid w:val="00A37BEA"/>
  </w:style>
  <w:style w:type="paragraph" w:customStyle="1" w:styleId="C52514A8DA394428B7FBFA34743798601">
    <w:name w:val="C52514A8DA394428B7FBFA34743798601"/>
    <w:rsid w:val="00A37BEA"/>
  </w:style>
  <w:style w:type="paragraph" w:customStyle="1" w:styleId="005C0A7E6D7C4C3491BA00A060C0461E2">
    <w:name w:val="005C0A7E6D7C4C3491BA00A060C0461E2"/>
    <w:rsid w:val="00A37BEA"/>
  </w:style>
  <w:style w:type="paragraph" w:customStyle="1" w:styleId="C2F067548E48497AAD6F6941676C5A7F1">
    <w:name w:val="C2F067548E48497AAD6F6941676C5A7F1"/>
    <w:rsid w:val="00A37BEA"/>
  </w:style>
  <w:style w:type="paragraph" w:customStyle="1" w:styleId="EC2A4A9CB13D415E8CA5031C23DA62D41">
    <w:name w:val="EC2A4A9CB13D415E8CA5031C23DA62D41"/>
    <w:rsid w:val="00A37BEA"/>
    <w:pPr>
      <w:ind w:left="720"/>
      <w:contextualSpacing/>
    </w:pPr>
  </w:style>
  <w:style w:type="paragraph" w:customStyle="1" w:styleId="4324B9211BF24AE2B275596EBD5087FF1">
    <w:name w:val="4324B9211BF24AE2B275596EBD5087FF1"/>
    <w:rsid w:val="00A37BEA"/>
    <w:pPr>
      <w:ind w:left="720"/>
      <w:contextualSpacing/>
    </w:pPr>
  </w:style>
  <w:style w:type="paragraph" w:customStyle="1" w:styleId="50716628B30B41D6A5088244AE4FE2F61">
    <w:name w:val="50716628B30B41D6A5088244AE4FE2F61"/>
    <w:rsid w:val="00A37BEA"/>
    <w:pPr>
      <w:ind w:left="720"/>
      <w:contextualSpacing/>
    </w:pPr>
  </w:style>
  <w:style w:type="paragraph" w:customStyle="1" w:styleId="7233E228F6B94B1FBFC88F9BE55887371">
    <w:name w:val="7233E228F6B94B1FBFC88F9BE55887371"/>
    <w:rsid w:val="00A37BEA"/>
    <w:pPr>
      <w:ind w:left="720"/>
      <w:contextualSpacing/>
    </w:pPr>
  </w:style>
  <w:style w:type="paragraph" w:customStyle="1" w:styleId="D96854BFECE64C978FB3BF905BF0B0311">
    <w:name w:val="D96854BFECE64C978FB3BF905BF0B0311"/>
    <w:rsid w:val="00A37BEA"/>
    <w:pPr>
      <w:ind w:left="720"/>
      <w:contextualSpacing/>
    </w:pPr>
  </w:style>
  <w:style w:type="paragraph" w:customStyle="1" w:styleId="29A07E4D90D049019F4B0A90646CEBC11">
    <w:name w:val="29A07E4D90D049019F4B0A90646CEBC11"/>
    <w:rsid w:val="00A37BEA"/>
    <w:pPr>
      <w:ind w:left="720"/>
      <w:contextualSpacing/>
    </w:pPr>
  </w:style>
  <w:style w:type="paragraph" w:customStyle="1" w:styleId="75079A33CEB14D4293BEC6AC4D44091E1">
    <w:name w:val="75079A33CEB14D4293BEC6AC4D44091E1"/>
    <w:rsid w:val="00A37BEA"/>
    <w:pPr>
      <w:ind w:left="720"/>
      <w:contextualSpacing/>
    </w:pPr>
  </w:style>
  <w:style w:type="paragraph" w:customStyle="1" w:styleId="02E404BAF5E94AF8A5156AAA6E4281921">
    <w:name w:val="02E404BAF5E94AF8A5156AAA6E4281921"/>
    <w:rsid w:val="00A37BEA"/>
    <w:pPr>
      <w:ind w:left="720"/>
      <w:contextualSpacing/>
    </w:pPr>
  </w:style>
  <w:style w:type="paragraph" w:customStyle="1" w:styleId="818B5D9DC9A74EF4A9A41EBF315A0DA61">
    <w:name w:val="818B5D9DC9A74EF4A9A41EBF315A0DA61"/>
    <w:rsid w:val="00A37BEA"/>
    <w:pPr>
      <w:ind w:left="720"/>
      <w:contextualSpacing/>
    </w:pPr>
  </w:style>
  <w:style w:type="paragraph" w:customStyle="1" w:styleId="C6589932A4144403A32C64FA7FCC78091">
    <w:name w:val="C6589932A4144403A32C64FA7FCC78091"/>
    <w:rsid w:val="00A37BEA"/>
    <w:pPr>
      <w:ind w:left="720"/>
      <w:contextualSpacing/>
    </w:pPr>
  </w:style>
  <w:style w:type="paragraph" w:customStyle="1" w:styleId="F41EE6D707654936A8310E87F53C703C1">
    <w:name w:val="F41EE6D707654936A8310E87F53C703C1"/>
    <w:rsid w:val="00A37BEA"/>
    <w:pPr>
      <w:ind w:left="720"/>
      <w:contextualSpacing/>
    </w:pPr>
  </w:style>
  <w:style w:type="paragraph" w:customStyle="1" w:styleId="1C8C917A6E074AE996567BCE2B0357C11">
    <w:name w:val="1C8C917A6E074AE996567BCE2B0357C11"/>
    <w:rsid w:val="00A37BEA"/>
    <w:pPr>
      <w:ind w:left="720"/>
      <w:contextualSpacing/>
    </w:pPr>
  </w:style>
  <w:style w:type="paragraph" w:customStyle="1" w:styleId="072AD74C33D449C188A86E3586A9A3751">
    <w:name w:val="072AD74C33D449C188A86E3586A9A3751"/>
    <w:rsid w:val="00A37BEA"/>
  </w:style>
  <w:style w:type="paragraph" w:customStyle="1" w:styleId="52B64573B75B4BA69FE052266EF313A01">
    <w:name w:val="52B64573B75B4BA69FE052266EF313A01"/>
    <w:rsid w:val="00A37BEA"/>
  </w:style>
  <w:style w:type="paragraph" w:customStyle="1" w:styleId="B46F5308BC6B44EAA2560C53BACD5CC11">
    <w:name w:val="B46F5308BC6B44EAA2560C53BACD5CC11"/>
    <w:rsid w:val="00A37BEA"/>
  </w:style>
  <w:style w:type="paragraph" w:customStyle="1" w:styleId="5EF805BC38E64855911C95174DAE1A511">
    <w:name w:val="5EF805BC38E64855911C95174DAE1A511"/>
    <w:rsid w:val="00A37BEA"/>
  </w:style>
  <w:style w:type="paragraph" w:customStyle="1" w:styleId="764EAF39496545A2A514742AE31BB8983">
    <w:name w:val="764EAF39496545A2A514742AE31BB8983"/>
    <w:rsid w:val="00A37BEA"/>
  </w:style>
  <w:style w:type="paragraph" w:customStyle="1" w:styleId="8BB3A8D3DA8440E5B8F0E09E6F9F23A43">
    <w:name w:val="8BB3A8D3DA8440E5B8F0E09E6F9F23A43"/>
    <w:rsid w:val="00A37BEA"/>
  </w:style>
  <w:style w:type="paragraph" w:customStyle="1" w:styleId="160846F05FB4451C8EFA80652AD6D1473">
    <w:name w:val="160846F05FB4451C8EFA80652AD6D1473"/>
    <w:rsid w:val="00A37BEA"/>
  </w:style>
  <w:style w:type="paragraph" w:customStyle="1" w:styleId="2C0DCE79D33E4B44B01B858CE383BAA22">
    <w:name w:val="2C0DCE79D33E4B44B01B858CE383BAA22"/>
    <w:rsid w:val="00A37BEA"/>
  </w:style>
  <w:style w:type="paragraph" w:customStyle="1" w:styleId="C52514A8DA394428B7FBFA34743798602">
    <w:name w:val="C52514A8DA394428B7FBFA34743798602"/>
    <w:rsid w:val="00A37BEA"/>
  </w:style>
  <w:style w:type="paragraph" w:customStyle="1" w:styleId="005C0A7E6D7C4C3491BA00A060C0461E3">
    <w:name w:val="005C0A7E6D7C4C3491BA00A060C0461E3"/>
    <w:rsid w:val="00A37BEA"/>
  </w:style>
  <w:style w:type="paragraph" w:customStyle="1" w:styleId="C2F067548E48497AAD6F6941676C5A7F2">
    <w:name w:val="C2F067548E48497AAD6F6941676C5A7F2"/>
    <w:rsid w:val="00A37BEA"/>
  </w:style>
  <w:style w:type="paragraph" w:customStyle="1" w:styleId="EC2A4A9CB13D415E8CA5031C23DA62D42">
    <w:name w:val="EC2A4A9CB13D415E8CA5031C23DA62D42"/>
    <w:rsid w:val="00A37BEA"/>
    <w:pPr>
      <w:ind w:left="720"/>
      <w:contextualSpacing/>
    </w:pPr>
  </w:style>
  <w:style w:type="paragraph" w:customStyle="1" w:styleId="4324B9211BF24AE2B275596EBD5087FF2">
    <w:name w:val="4324B9211BF24AE2B275596EBD5087FF2"/>
    <w:rsid w:val="00A37BEA"/>
    <w:pPr>
      <w:ind w:left="720"/>
      <w:contextualSpacing/>
    </w:pPr>
  </w:style>
  <w:style w:type="paragraph" w:customStyle="1" w:styleId="50716628B30B41D6A5088244AE4FE2F62">
    <w:name w:val="50716628B30B41D6A5088244AE4FE2F62"/>
    <w:rsid w:val="00A37BEA"/>
    <w:pPr>
      <w:ind w:left="720"/>
      <w:contextualSpacing/>
    </w:pPr>
  </w:style>
  <w:style w:type="paragraph" w:customStyle="1" w:styleId="7233E228F6B94B1FBFC88F9BE55887372">
    <w:name w:val="7233E228F6B94B1FBFC88F9BE55887372"/>
    <w:rsid w:val="00A37BEA"/>
    <w:pPr>
      <w:ind w:left="720"/>
      <w:contextualSpacing/>
    </w:pPr>
  </w:style>
  <w:style w:type="paragraph" w:customStyle="1" w:styleId="D96854BFECE64C978FB3BF905BF0B0312">
    <w:name w:val="D96854BFECE64C978FB3BF905BF0B0312"/>
    <w:rsid w:val="00A37BEA"/>
    <w:pPr>
      <w:ind w:left="720"/>
      <w:contextualSpacing/>
    </w:pPr>
  </w:style>
  <w:style w:type="paragraph" w:customStyle="1" w:styleId="29A07E4D90D049019F4B0A90646CEBC12">
    <w:name w:val="29A07E4D90D049019F4B0A90646CEBC12"/>
    <w:rsid w:val="00A37BEA"/>
    <w:pPr>
      <w:ind w:left="720"/>
      <w:contextualSpacing/>
    </w:pPr>
  </w:style>
  <w:style w:type="paragraph" w:customStyle="1" w:styleId="75079A33CEB14D4293BEC6AC4D44091E2">
    <w:name w:val="75079A33CEB14D4293BEC6AC4D44091E2"/>
    <w:rsid w:val="00A37BEA"/>
    <w:pPr>
      <w:ind w:left="720"/>
      <w:contextualSpacing/>
    </w:pPr>
  </w:style>
  <w:style w:type="paragraph" w:customStyle="1" w:styleId="02E404BAF5E94AF8A5156AAA6E4281922">
    <w:name w:val="02E404BAF5E94AF8A5156AAA6E4281922"/>
    <w:rsid w:val="00A37BEA"/>
    <w:pPr>
      <w:ind w:left="720"/>
      <w:contextualSpacing/>
    </w:pPr>
  </w:style>
  <w:style w:type="paragraph" w:customStyle="1" w:styleId="818B5D9DC9A74EF4A9A41EBF315A0DA62">
    <w:name w:val="818B5D9DC9A74EF4A9A41EBF315A0DA62"/>
    <w:rsid w:val="00A37BEA"/>
    <w:pPr>
      <w:ind w:left="720"/>
      <w:contextualSpacing/>
    </w:pPr>
  </w:style>
  <w:style w:type="paragraph" w:customStyle="1" w:styleId="C6589932A4144403A32C64FA7FCC78092">
    <w:name w:val="C6589932A4144403A32C64FA7FCC78092"/>
    <w:rsid w:val="00A37BEA"/>
    <w:pPr>
      <w:ind w:left="720"/>
      <w:contextualSpacing/>
    </w:pPr>
  </w:style>
  <w:style w:type="paragraph" w:customStyle="1" w:styleId="F41EE6D707654936A8310E87F53C703C2">
    <w:name w:val="F41EE6D707654936A8310E87F53C703C2"/>
    <w:rsid w:val="00A37BEA"/>
    <w:pPr>
      <w:ind w:left="720"/>
      <w:contextualSpacing/>
    </w:pPr>
  </w:style>
  <w:style w:type="paragraph" w:customStyle="1" w:styleId="1C8C917A6E074AE996567BCE2B0357C12">
    <w:name w:val="1C8C917A6E074AE996567BCE2B0357C12"/>
    <w:rsid w:val="00A37BEA"/>
    <w:pPr>
      <w:ind w:left="720"/>
      <w:contextualSpacing/>
    </w:pPr>
  </w:style>
  <w:style w:type="paragraph" w:customStyle="1" w:styleId="072AD74C33D449C188A86E3586A9A3752">
    <w:name w:val="072AD74C33D449C188A86E3586A9A3752"/>
    <w:rsid w:val="00A37BEA"/>
  </w:style>
  <w:style w:type="paragraph" w:customStyle="1" w:styleId="52B64573B75B4BA69FE052266EF313A02">
    <w:name w:val="52B64573B75B4BA69FE052266EF313A02"/>
    <w:rsid w:val="00A37BEA"/>
  </w:style>
  <w:style w:type="paragraph" w:customStyle="1" w:styleId="B46F5308BC6B44EAA2560C53BACD5CC12">
    <w:name w:val="B46F5308BC6B44EAA2560C53BACD5CC12"/>
    <w:rsid w:val="00A37BEA"/>
  </w:style>
  <w:style w:type="paragraph" w:customStyle="1" w:styleId="5EF805BC38E64855911C95174DAE1A512">
    <w:name w:val="5EF805BC38E64855911C95174DAE1A512"/>
    <w:rsid w:val="00A37BEA"/>
  </w:style>
  <w:style w:type="paragraph" w:customStyle="1" w:styleId="764EAF39496545A2A514742AE31BB8984">
    <w:name w:val="764EAF39496545A2A514742AE31BB8984"/>
    <w:rsid w:val="00A37BEA"/>
  </w:style>
  <w:style w:type="paragraph" w:customStyle="1" w:styleId="8BB3A8D3DA8440E5B8F0E09E6F9F23A44">
    <w:name w:val="8BB3A8D3DA8440E5B8F0E09E6F9F23A44"/>
    <w:rsid w:val="00A37BEA"/>
  </w:style>
  <w:style w:type="paragraph" w:customStyle="1" w:styleId="160846F05FB4451C8EFA80652AD6D1474">
    <w:name w:val="160846F05FB4451C8EFA80652AD6D1474"/>
    <w:rsid w:val="00A37BEA"/>
  </w:style>
  <w:style w:type="paragraph" w:customStyle="1" w:styleId="2C0DCE79D33E4B44B01B858CE383BAA23">
    <w:name w:val="2C0DCE79D33E4B44B01B858CE383BAA23"/>
    <w:rsid w:val="00A37BEA"/>
  </w:style>
  <w:style w:type="paragraph" w:customStyle="1" w:styleId="C52514A8DA394428B7FBFA34743798603">
    <w:name w:val="C52514A8DA394428B7FBFA34743798603"/>
    <w:rsid w:val="00A37BEA"/>
  </w:style>
  <w:style w:type="paragraph" w:customStyle="1" w:styleId="005C0A7E6D7C4C3491BA00A060C0461E4">
    <w:name w:val="005C0A7E6D7C4C3491BA00A060C0461E4"/>
    <w:rsid w:val="00A37BEA"/>
  </w:style>
  <w:style w:type="paragraph" w:customStyle="1" w:styleId="C2F067548E48497AAD6F6941676C5A7F3">
    <w:name w:val="C2F067548E48497AAD6F6941676C5A7F3"/>
    <w:rsid w:val="00A37BEA"/>
  </w:style>
  <w:style w:type="paragraph" w:customStyle="1" w:styleId="EC2A4A9CB13D415E8CA5031C23DA62D43">
    <w:name w:val="EC2A4A9CB13D415E8CA5031C23DA62D43"/>
    <w:rsid w:val="00A37BEA"/>
    <w:pPr>
      <w:ind w:left="720"/>
      <w:contextualSpacing/>
    </w:pPr>
  </w:style>
  <w:style w:type="paragraph" w:customStyle="1" w:styleId="4324B9211BF24AE2B275596EBD5087FF3">
    <w:name w:val="4324B9211BF24AE2B275596EBD5087FF3"/>
    <w:rsid w:val="00A37BEA"/>
    <w:pPr>
      <w:ind w:left="720"/>
      <w:contextualSpacing/>
    </w:pPr>
  </w:style>
  <w:style w:type="paragraph" w:customStyle="1" w:styleId="50716628B30B41D6A5088244AE4FE2F63">
    <w:name w:val="50716628B30B41D6A5088244AE4FE2F63"/>
    <w:rsid w:val="00A37BEA"/>
    <w:pPr>
      <w:ind w:left="720"/>
      <w:contextualSpacing/>
    </w:pPr>
  </w:style>
  <w:style w:type="paragraph" w:customStyle="1" w:styleId="7233E228F6B94B1FBFC88F9BE55887373">
    <w:name w:val="7233E228F6B94B1FBFC88F9BE55887373"/>
    <w:rsid w:val="00A37BEA"/>
    <w:pPr>
      <w:ind w:left="720"/>
      <w:contextualSpacing/>
    </w:pPr>
  </w:style>
  <w:style w:type="paragraph" w:customStyle="1" w:styleId="D96854BFECE64C978FB3BF905BF0B0313">
    <w:name w:val="D96854BFECE64C978FB3BF905BF0B0313"/>
    <w:rsid w:val="00A37BEA"/>
    <w:pPr>
      <w:ind w:left="720"/>
      <w:contextualSpacing/>
    </w:pPr>
  </w:style>
  <w:style w:type="paragraph" w:customStyle="1" w:styleId="29A07E4D90D049019F4B0A90646CEBC13">
    <w:name w:val="29A07E4D90D049019F4B0A90646CEBC13"/>
    <w:rsid w:val="00A37BEA"/>
    <w:pPr>
      <w:ind w:left="720"/>
      <w:contextualSpacing/>
    </w:pPr>
  </w:style>
  <w:style w:type="paragraph" w:customStyle="1" w:styleId="75079A33CEB14D4293BEC6AC4D44091E3">
    <w:name w:val="75079A33CEB14D4293BEC6AC4D44091E3"/>
    <w:rsid w:val="00A37BEA"/>
    <w:pPr>
      <w:ind w:left="720"/>
      <w:contextualSpacing/>
    </w:pPr>
  </w:style>
  <w:style w:type="paragraph" w:customStyle="1" w:styleId="02E404BAF5E94AF8A5156AAA6E4281923">
    <w:name w:val="02E404BAF5E94AF8A5156AAA6E4281923"/>
    <w:rsid w:val="00A37BEA"/>
    <w:pPr>
      <w:ind w:left="720"/>
      <w:contextualSpacing/>
    </w:pPr>
  </w:style>
  <w:style w:type="paragraph" w:customStyle="1" w:styleId="818B5D9DC9A74EF4A9A41EBF315A0DA63">
    <w:name w:val="818B5D9DC9A74EF4A9A41EBF315A0DA63"/>
    <w:rsid w:val="00A37BEA"/>
    <w:pPr>
      <w:ind w:left="720"/>
      <w:contextualSpacing/>
    </w:pPr>
  </w:style>
  <w:style w:type="paragraph" w:customStyle="1" w:styleId="C6589932A4144403A32C64FA7FCC78093">
    <w:name w:val="C6589932A4144403A32C64FA7FCC78093"/>
    <w:rsid w:val="00A37BEA"/>
    <w:pPr>
      <w:ind w:left="720"/>
      <w:contextualSpacing/>
    </w:pPr>
  </w:style>
  <w:style w:type="paragraph" w:customStyle="1" w:styleId="F41EE6D707654936A8310E87F53C703C3">
    <w:name w:val="F41EE6D707654936A8310E87F53C703C3"/>
    <w:rsid w:val="00A37BEA"/>
    <w:pPr>
      <w:ind w:left="720"/>
      <w:contextualSpacing/>
    </w:pPr>
  </w:style>
  <w:style w:type="paragraph" w:customStyle="1" w:styleId="1C8C917A6E074AE996567BCE2B0357C13">
    <w:name w:val="1C8C917A6E074AE996567BCE2B0357C13"/>
    <w:rsid w:val="00A37BEA"/>
    <w:pPr>
      <w:ind w:left="720"/>
      <w:contextualSpacing/>
    </w:pPr>
  </w:style>
  <w:style w:type="paragraph" w:customStyle="1" w:styleId="072AD74C33D449C188A86E3586A9A3753">
    <w:name w:val="072AD74C33D449C188A86E3586A9A3753"/>
    <w:rsid w:val="00A37BEA"/>
  </w:style>
  <w:style w:type="paragraph" w:customStyle="1" w:styleId="52B64573B75B4BA69FE052266EF313A03">
    <w:name w:val="52B64573B75B4BA69FE052266EF313A03"/>
    <w:rsid w:val="00A37BEA"/>
  </w:style>
  <w:style w:type="paragraph" w:customStyle="1" w:styleId="B46F5308BC6B44EAA2560C53BACD5CC13">
    <w:name w:val="B46F5308BC6B44EAA2560C53BACD5CC13"/>
    <w:rsid w:val="00A37BEA"/>
  </w:style>
  <w:style w:type="paragraph" w:customStyle="1" w:styleId="5EF805BC38E64855911C95174DAE1A513">
    <w:name w:val="5EF805BC38E64855911C95174DAE1A513"/>
    <w:rsid w:val="00A37BEA"/>
  </w:style>
  <w:style w:type="paragraph" w:customStyle="1" w:styleId="764EAF39496545A2A514742AE31BB8985">
    <w:name w:val="764EAF39496545A2A514742AE31BB8985"/>
    <w:rsid w:val="00A37BEA"/>
  </w:style>
  <w:style w:type="paragraph" w:customStyle="1" w:styleId="8BB3A8D3DA8440E5B8F0E09E6F9F23A45">
    <w:name w:val="8BB3A8D3DA8440E5B8F0E09E6F9F23A45"/>
    <w:rsid w:val="00A37BEA"/>
  </w:style>
  <w:style w:type="paragraph" w:customStyle="1" w:styleId="160846F05FB4451C8EFA80652AD6D1475">
    <w:name w:val="160846F05FB4451C8EFA80652AD6D1475"/>
    <w:rsid w:val="00A37BEA"/>
  </w:style>
  <w:style w:type="paragraph" w:customStyle="1" w:styleId="2C0DCE79D33E4B44B01B858CE383BAA24">
    <w:name w:val="2C0DCE79D33E4B44B01B858CE383BAA24"/>
    <w:rsid w:val="00A37BEA"/>
  </w:style>
  <w:style w:type="paragraph" w:customStyle="1" w:styleId="C52514A8DA394428B7FBFA34743798604">
    <w:name w:val="C52514A8DA394428B7FBFA34743798604"/>
    <w:rsid w:val="00A37BEA"/>
  </w:style>
  <w:style w:type="paragraph" w:customStyle="1" w:styleId="005C0A7E6D7C4C3491BA00A060C0461E5">
    <w:name w:val="005C0A7E6D7C4C3491BA00A060C0461E5"/>
    <w:rsid w:val="00A37BEA"/>
  </w:style>
  <w:style w:type="paragraph" w:customStyle="1" w:styleId="C2F067548E48497AAD6F6941676C5A7F4">
    <w:name w:val="C2F067548E48497AAD6F6941676C5A7F4"/>
    <w:rsid w:val="00A37BEA"/>
  </w:style>
  <w:style w:type="paragraph" w:customStyle="1" w:styleId="EC2A4A9CB13D415E8CA5031C23DA62D44">
    <w:name w:val="EC2A4A9CB13D415E8CA5031C23DA62D44"/>
    <w:rsid w:val="00A37BEA"/>
    <w:pPr>
      <w:ind w:left="720"/>
      <w:contextualSpacing/>
    </w:pPr>
  </w:style>
  <w:style w:type="paragraph" w:customStyle="1" w:styleId="4324B9211BF24AE2B275596EBD5087FF4">
    <w:name w:val="4324B9211BF24AE2B275596EBD5087FF4"/>
    <w:rsid w:val="00A37BEA"/>
    <w:pPr>
      <w:ind w:left="720"/>
      <w:contextualSpacing/>
    </w:pPr>
  </w:style>
  <w:style w:type="paragraph" w:customStyle="1" w:styleId="50716628B30B41D6A5088244AE4FE2F64">
    <w:name w:val="50716628B30B41D6A5088244AE4FE2F64"/>
    <w:rsid w:val="00A37BEA"/>
    <w:pPr>
      <w:ind w:left="720"/>
      <w:contextualSpacing/>
    </w:pPr>
  </w:style>
  <w:style w:type="paragraph" w:customStyle="1" w:styleId="7233E228F6B94B1FBFC88F9BE55887374">
    <w:name w:val="7233E228F6B94B1FBFC88F9BE55887374"/>
    <w:rsid w:val="00A37BEA"/>
    <w:pPr>
      <w:ind w:left="720"/>
      <w:contextualSpacing/>
    </w:pPr>
  </w:style>
  <w:style w:type="paragraph" w:customStyle="1" w:styleId="D96854BFECE64C978FB3BF905BF0B0314">
    <w:name w:val="D96854BFECE64C978FB3BF905BF0B0314"/>
    <w:rsid w:val="00A37BEA"/>
    <w:pPr>
      <w:ind w:left="720"/>
      <w:contextualSpacing/>
    </w:pPr>
  </w:style>
  <w:style w:type="paragraph" w:customStyle="1" w:styleId="29A07E4D90D049019F4B0A90646CEBC14">
    <w:name w:val="29A07E4D90D049019F4B0A90646CEBC14"/>
    <w:rsid w:val="00A37BEA"/>
    <w:pPr>
      <w:ind w:left="720"/>
      <w:contextualSpacing/>
    </w:pPr>
  </w:style>
  <w:style w:type="paragraph" w:customStyle="1" w:styleId="75079A33CEB14D4293BEC6AC4D44091E4">
    <w:name w:val="75079A33CEB14D4293BEC6AC4D44091E4"/>
    <w:rsid w:val="00A37BEA"/>
    <w:pPr>
      <w:ind w:left="720"/>
      <w:contextualSpacing/>
    </w:pPr>
  </w:style>
  <w:style w:type="paragraph" w:customStyle="1" w:styleId="02E404BAF5E94AF8A5156AAA6E4281924">
    <w:name w:val="02E404BAF5E94AF8A5156AAA6E4281924"/>
    <w:rsid w:val="00A37BEA"/>
    <w:pPr>
      <w:ind w:left="720"/>
      <w:contextualSpacing/>
    </w:pPr>
  </w:style>
  <w:style w:type="paragraph" w:customStyle="1" w:styleId="818B5D9DC9A74EF4A9A41EBF315A0DA64">
    <w:name w:val="818B5D9DC9A74EF4A9A41EBF315A0DA64"/>
    <w:rsid w:val="00A37BEA"/>
    <w:pPr>
      <w:ind w:left="720"/>
      <w:contextualSpacing/>
    </w:pPr>
  </w:style>
  <w:style w:type="paragraph" w:customStyle="1" w:styleId="C6589932A4144403A32C64FA7FCC78094">
    <w:name w:val="C6589932A4144403A32C64FA7FCC78094"/>
    <w:rsid w:val="00A37BEA"/>
    <w:pPr>
      <w:ind w:left="720"/>
      <w:contextualSpacing/>
    </w:pPr>
  </w:style>
  <w:style w:type="paragraph" w:customStyle="1" w:styleId="F41EE6D707654936A8310E87F53C703C4">
    <w:name w:val="F41EE6D707654936A8310E87F53C703C4"/>
    <w:rsid w:val="00A37BEA"/>
    <w:pPr>
      <w:ind w:left="720"/>
      <w:contextualSpacing/>
    </w:pPr>
  </w:style>
  <w:style w:type="paragraph" w:customStyle="1" w:styleId="1C8C917A6E074AE996567BCE2B0357C14">
    <w:name w:val="1C8C917A6E074AE996567BCE2B0357C14"/>
    <w:rsid w:val="00A37BEA"/>
    <w:pPr>
      <w:ind w:left="720"/>
      <w:contextualSpacing/>
    </w:pPr>
  </w:style>
  <w:style w:type="paragraph" w:customStyle="1" w:styleId="072AD74C33D449C188A86E3586A9A3754">
    <w:name w:val="072AD74C33D449C188A86E3586A9A3754"/>
    <w:rsid w:val="00A37BEA"/>
  </w:style>
  <w:style w:type="paragraph" w:customStyle="1" w:styleId="52B64573B75B4BA69FE052266EF313A04">
    <w:name w:val="52B64573B75B4BA69FE052266EF313A04"/>
    <w:rsid w:val="00A37BEA"/>
  </w:style>
  <w:style w:type="paragraph" w:customStyle="1" w:styleId="B46F5308BC6B44EAA2560C53BACD5CC14">
    <w:name w:val="B46F5308BC6B44EAA2560C53BACD5CC14"/>
    <w:rsid w:val="00A37BEA"/>
  </w:style>
  <w:style w:type="paragraph" w:customStyle="1" w:styleId="5EF805BC38E64855911C95174DAE1A514">
    <w:name w:val="5EF805BC38E64855911C95174DAE1A514"/>
    <w:rsid w:val="00A37BEA"/>
  </w:style>
  <w:style w:type="paragraph" w:customStyle="1" w:styleId="764EAF39496545A2A514742AE31BB8986">
    <w:name w:val="764EAF39496545A2A514742AE31BB8986"/>
    <w:rsid w:val="00A37BEA"/>
  </w:style>
  <w:style w:type="paragraph" w:customStyle="1" w:styleId="8BB3A8D3DA8440E5B8F0E09E6F9F23A46">
    <w:name w:val="8BB3A8D3DA8440E5B8F0E09E6F9F23A46"/>
    <w:rsid w:val="00A37BEA"/>
  </w:style>
  <w:style w:type="paragraph" w:customStyle="1" w:styleId="160846F05FB4451C8EFA80652AD6D1476">
    <w:name w:val="160846F05FB4451C8EFA80652AD6D1476"/>
    <w:rsid w:val="00A37BEA"/>
  </w:style>
  <w:style w:type="paragraph" w:customStyle="1" w:styleId="2C0DCE79D33E4B44B01B858CE383BAA25">
    <w:name w:val="2C0DCE79D33E4B44B01B858CE383BAA25"/>
    <w:rsid w:val="00A37BEA"/>
  </w:style>
  <w:style w:type="paragraph" w:customStyle="1" w:styleId="C52514A8DA394428B7FBFA34743798605">
    <w:name w:val="C52514A8DA394428B7FBFA34743798605"/>
    <w:rsid w:val="00A37BEA"/>
  </w:style>
  <w:style w:type="paragraph" w:customStyle="1" w:styleId="005C0A7E6D7C4C3491BA00A060C0461E6">
    <w:name w:val="005C0A7E6D7C4C3491BA00A060C0461E6"/>
    <w:rsid w:val="00A37BEA"/>
  </w:style>
  <w:style w:type="paragraph" w:customStyle="1" w:styleId="C2F067548E48497AAD6F6941676C5A7F5">
    <w:name w:val="C2F067548E48497AAD6F6941676C5A7F5"/>
    <w:rsid w:val="00A37BEA"/>
  </w:style>
  <w:style w:type="paragraph" w:customStyle="1" w:styleId="EC2A4A9CB13D415E8CA5031C23DA62D45">
    <w:name w:val="EC2A4A9CB13D415E8CA5031C23DA62D45"/>
    <w:rsid w:val="00A37BEA"/>
    <w:pPr>
      <w:ind w:left="720"/>
      <w:contextualSpacing/>
    </w:pPr>
  </w:style>
  <w:style w:type="paragraph" w:customStyle="1" w:styleId="4324B9211BF24AE2B275596EBD5087FF5">
    <w:name w:val="4324B9211BF24AE2B275596EBD5087FF5"/>
    <w:rsid w:val="00A37BEA"/>
    <w:pPr>
      <w:ind w:left="720"/>
      <w:contextualSpacing/>
    </w:pPr>
  </w:style>
  <w:style w:type="paragraph" w:customStyle="1" w:styleId="50716628B30B41D6A5088244AE4FE2F65">
    <w:name w:val="50716628B30B41D6A5088244AE4FE2F65"/>
    <w:rsid w:val="00A37BEA"/>
    <w:pPr>
      <w:ind w:left="720"/>
      <w:contextualSpacing/>
    </w:pPr>
  </w:style>
  <w:style w:type="paragraph" w:customStyle="1" w:styleId="7233E228F6B94B1FBFC88F9BE55887375">
    <w:name w:val="7233E228F6B94B1FBFC88F9BE55887375"/>
    <w:rsid w:val="00A37BEA"/>
    <w:pPr>
      <w:ind w:left="720"/>
      <w:contextualSpacing/>
    </w:pPr>
  </w:style>
  <w:style w:type="paragraph" w:customStyle="1" w:styleId="D96854BFECE64C978FB3BF905BF0B0315">
    <w:name w:val="D96854BFECE64C978FB3BF905BF0B0315"/>
    <w:rsid w:val="00A37BEA"/>
    <w:pPr>
      <w:ind w:left="720"/>
      <w:contextualSpacing/>
    </w:pPr>
  </w:style>
  <w:style w:type="paragraph" w:customStyle="1" w:styleId="29A07E4D90D049019F4B0A90646CEBC15">
    <w:name w:val="29A07E4D90D049019F4B0A90646CEBC15"/>
    <w:rsid w:val="00A37BEA"/>
    <w:pPr>
      <w:ind w:left="720"/>
      <w:contextualSpacing/>
    </w:pPr>
  </w:style>
  <w:style w:type="paragraph" w:customStyle="1" w:styleId="75079A33CEB14D4293BEC6AC4D44091E5">
    <w:name w:val="75079A33CEB14D4293BEC6AC4D44091E5"/>
    <w:rsid w:val="00A37BEA"/>
    <w:pPr>
      <w:ind w:left="720"/>
      <w:contextualSpacing/>
    </w:pPr>
  </w:style>
  <w:style w:type="paragraph" w:customStyle="1" w:styleId="02E404BAF5E94AF8A5156AAA6E4281925">
    <w:name w:val="02E404BAF5E94AF8A5156AAA6E4281925"/>
    <w:rsid w:val="00A37BEA"/>
    <w:pPr>
      <w:ind w:left="720"/>
      <w:contextualSpacing/>
    </w:pPr>
  </w:style>
  <w:style w:type="paragraph" w:customStyle="1" w:styleId="818B5D9DC9A74EF4A9A41EBF315A0DA65">
    <w:name w:val="818B5D9DC9A74EF4A9A41EBF315A0DA65"/>
    <w:rsid w:val="00A37BEA"/>
    <w:pPr>
      <w:ind w:left="720"/>
      <w:contextualSpacing/>
    </w:pPr>
  </w:style>
  <w:style w:type="paragraph" w:customStyle="1" w:styleId="C6589932A4144403A32C64FA7FCC78095">
    <w:name w:val="C6589932A4144403A32C64FA7FCC78095"/>
    <w:rsid w:val="00A37BEA"/>
    <w:pPr>
      <w:ind w:left="720"/>
      <w:contextualSpacing/>
    </w:pPr>
  </w:style>
  <w:style w:type="paragraph" w:customStyle="1" w:styleId="F41EE6D707654936A8310E87F53C703C5">
    <w:name w:val="F41EE6D707654936A8310E87F53C703C5"/>
    <w:rsid w:val="00A37BEA"/>
    <w:pPr>
      <w:ind w:left="720"/>
      <w:contextualSpacing/>
    </w:pPr>
  </w:style>
  <w:style w:type="paragraph" w:customStyle="1" w:styleId="1C8C917A6E074AE996567BCE2B0357C15">
    <w:name w:val="1C8C917A6E074AE996567BCE2B0357C15"/>
    <w:rsid w:val="00A37BEA"/>
    <w:pPr>
      <w:ind w:left="720"/>
      <w:contextualSpacing/>
    </w:pPr>
  </w:style>
  <w:style w:type="paragraph" w:customStyle="1" w:styleId="072AD74C33D449C188A86E3586A9A3755">
    <w:name w:val="072AD74C33D449C188A86E3586A9A3755"/>
    <w:rsid w:val="00A37BEA"/>
  </w:style>
  <w:style w:type="paragraph" w:customStyle="1" w:styleId="52B64573B75B4BA69FE052266EF313A05">
    <w:name w:val="52B64573B75B4BA69FE052266EF313A05"/>
    <w:rsid w:val="00A37BEA"/>
  </w:style>
  <w:style w:type="paragraph" w:customStyle="1" w:styleId="B46F5308BC6B44EAA2560C53BACD5CC15">
    <w:name w:val="B46F5308BC6B44EAA2560C53BACD5CC15"/>
    <w:rsid w:val="00A37BEA"/>
  </w:style>
  <w:style w:type="paragraph" w:customStyle="1" w:styleId="5EF805BC38E64855911C95174DAE1A515">
    <w:name w:val="5EF805BC38E64855911C95174DAE1A515"/>
    <w:rsid w:val="00A37BEA"/>
  </w:style>
  <w:style w:type="paragraph" w:customStyle="1" w:styleId="764EAF39496545A2A514742AE31BB8987">
    <w:name w:val="764EAF39496545A2A514742AE31BB8987"/>
    <w:rsid w:val="00A37BEA"/>
  </w:style>
  <w:style w:type="paragraph" w:customStyle="1" w:styleId="8BB3A8D3DA8440E5B8F0E09E6F9F23A47">
    <w:name w:val="8BB3A8D3DA8440E5B8F0E09E6F9F23A47"/>
    <w:rsid w:val="00A37BEA"/>
  </w:style>
  <w:style w:type="paragraph" w:customStyle="1" w:styleId="160846F05FB4451C8EFA80652AD6D1477">
    <w:name w:val="160846F05FB4451C8EFA80652AD6D1477"/>
    <w:rsid w:val="00A37BEA"/>
  </w:style>
  <w:style w:type="paragraph" w:customStyle="1" w:styleId="2C0DCE79D33E4B44B01B858CE383BAA26">
    <w:name w:val="2C0DCE79D33E4B44B01B858CE383BAA26"/>
    <w:rsid w:val="00A37BEA"/>
  </w:style>
  <w:style w:type="paragraph" w:customStyle="1" w:styleId="C52514A8DA394428B7FBFA34743798606">
    <w:name w:val="C52514A8DA394428B7FBFA34743798606"/>
    <w:rsid w:val="00A37BEA"/>
  </w:style>
  <w:style w:type="paragraph" w:customStyle="1" w:styleId="005C0A7E6D7C4C3491BA00A060C0461E7">
    <w:name w:val="005C0A7E6D7C4C3491BA00A060C0461E7"/>
    <w:rsid w:val="00A37BEA"/>
  </w:style>
  <w:style w:type="paragraph" w:customStyle="1" w:styleId="C2F067548E48497AAD6F6941676C5A7F6">
    <w:name w:val="C2F067548E48497AAD6F6941676C5A7F6"/>
    <w:rsid w:val="00A37BEA"/>
  </w:style>
  <w:style w:type="paragraph" w:customStyle="1" w:styleId="EC2A4A9CB13D415E8CA5031C23DA62D46">
    <w:name w:val="EC2A4A9CB13D415E8CA5031C23DA62D46"/>
    <w:rsid w:val="00A37BEA"/>
    <w:pPr>
      <w:ind w:left="720"/>
      <w:contextualSpacing/>
    </w:pPr>
  </w:style>
  <w:style w:type="paragraph" w:customStyle="1" w:styleId="4324B9211BF24AE2B275596EBD5087FF6">
    <w:name w:val="4324B9211BF24AE2B275596EBD5087FF6"/>
    <w:rsid w:val="00A37BEA"/>
    <w:pPr>
      <w:ind w:left="720"/>
      <w:contextualSpacing/>
    </w:pPr>
  </w:style>
  <w:style w:type="paragraph" w:customStyle="1" w:styleId="50716628B30B41D6A5088244AE4FE2F66">
    <w:name w:val="50716628B30B41D6A5088244AE4FE2F66"/>
    <w:rsid w:val="00A37BEA"/>
    <w:pPr>
      <w:ind w:left="720"/>
      <w:contextualSpacing/>
    </w:pPr>
  </w:style>
  <w:style w:type="paragraph" w:customStyle="1" w:styleId="7233E228F6B94B1FBFC88F9BE55887376">
    <w:name w:val="7233E228F6B94B1FBFC88F9BE55887376"/>
    <w:rsid w:val="00A37BEA"/>
    <w:pPr>
      <w:ind w:left="720"/>
      <w:contextualSpacing/>
    </w:pPr>
  </w:style>
  <w:style w:type="paragraph" w:customStyle="1" w:styleId="D96854BFECE64C978FB3BF905BF0B0316">
    <w:name w:val="D96854BFECE64C978FB3BF905BF0B0316"/>
    <w:rsid w:val="00A37BEA"/>
    <w:pPr>
      <w:ind w:left="720"/>
      <w:contextualSpacing/>
    </w:pPr>
  </w:style>
  <w:style w:type="paragraph" w:customStyle="1" w:styleId="29A07E4D90D049019F4B0A90646CEBC16">
    <w:name w:val="29A07E4D90D049019F4B0A90646CEBC16"/>
    <w:rsid w:val="00A37BEA"/>
    <w:pPr>
      <w:ind w:left="720"/>
      <w:contextualSpacing/>
    </w:pPr>
  </w:style>
  <w:style w:type="paragraph" w:customStyle="1" w:styleId="75079A33CEB14D4293BEC6AC4D44091E6">
    <w:name w:val="75079A33CEB14D4293BEC6AC4D44091E6"/>
    <w:rsid w:val="00A37BEA"/>
    <w:pPr>
      <w:ind w:left="720"/>
      <w:contextualSpacing/>
    </w:pPr>
  </w:style>
  <w:style w:type="paragraph" w:customStyle="1" w:styleId="02E404BAF5E94AF8A5156AAA6E4281926">
    <w:name w:val="02E404BAF5E94AF8A5156AAA6E4281926"/>
    <w:rsid w:val="00A37BEA"/>
    <w:pPr>
      <w:ind w:left="720"/>
      <w:contextualSpacing/>
    </w:pPr>
  </w:style>
  <w:style w:type="paragraph" w:customStyle="1" w:styleId="818B5D9DC9A74EF4A9A41EBF315A0DA66">
    <w:name w:val="818B5D9DC9A74EF4A9A41EBF315A0DA66"/>
    <w:rsid w:val="00A37BEA"/>
    <w:pPr>
      <w:ind w:left="720"/>
      <w:contextualSpacing/>
    </w:pPr>
  </w:style>
  <w:style w:type="paragraph" w:customStyle="1" w:styleId="C6589932A4144403A32C64FA7FCC78096">
    <w:name w:val="C6589932A4144403A32C64FA7FCC78096"/>
    <w:rsid w:val="00A37BEA"/>
    <w:pPr>
      <w:ind w:left="720"/>
      <w:contextualSpacing/>
    </w:pPr>
  </w:style>
  <w:style w:type="paragraph" w:customStyle="1" w:styleId="F41EE6D707654936A8310E87F53C703C6">
    <w:name w:val="F41EE6D707654936A8310E87F53C703C6"/>
    <w:rsid w:val="00A37BEA"/>
    <w:pPr>
      <w:ind w:left="720"/>
      <w:contextualSpacing/>
    </w:pPr>
  </w:style>
  <w:style w:type="paragraph" w:customStyle="1" w:styleId="1C8C917A6E074AE996567BCE2B0357C16">
    <w:name w:val="1C8C917A6E074AE996567BCE2B0357C16"/>
    <w:rsid w:val="00A37BEA"/>
    <w:pPr>
      <w:ind w:left="720"/>
      <w:contextualSpacing/>
    </w:pPr>
  </w:style>
  <w:style w:type="paragraph" w:customStyle="1" w:styleId="072AD74C33D449C188A86E3586A9A3756">
    <w:name w:val="072AD74C33D449C188A86E3586A9A3756"/>
    <w:rsid w:val="00A37BEA"/>
  </w:style>
  <w:style w:type="paragraph" w:customStyle="1" w:styleId="52B64573B75B4BA69FE052266EF313A06">
    <w:name w:val="52B64573B75B4BA69FE052266EF313A06"/>
    <w:rsid w:val="00A37BEA"/>
  </w:style>
  <w:style w:type="paragraph" w:customStyle="1" w:styleId="B46F5308BC6B44EAA2560C53BACD5CC16">
    <w:name w:val="B46F5308BC6B44EAA2560C53BACD5CC16"/>
    <w:rsid w:val="00A37BEA"/>
  </w:style>
  <w:style w:type="paragraph" w:customStyle="1" w:styleId="5EF805BC38E64855911C95174DAE1A516">
    <w:name w:val="5EF805BC38E64855911C95174DAE1A516"/>
    <w:rsid w:val="00A37BEA"/>
  </w:style>
  <w:style w:type="paragraph" w:customStyle="1" w:styleId="764EAF39496545A2A514742AE31BB8988">
    <w:name w:val="764EAF39496545A2A514742AE31BB8988"/>
    <w:rsid w:val="00A37BEA"/>
  </w:style>
  <w:style w:type="paragraph" w:customStyle="1" w:styleId="8BB3A8D3DA8440E5B8F0E09E6F9F23A48">
    <w:name w:val="8BB3A8D3DA8440E5B8F0E09E6F9F23A48"/>
    <w:rsid w:val="00A37BEA"/>
  </w:style>
  <w:style w:type="paragraph" w:customStyle="1" w:styleId="160846F05FB4451C8EFA80652AD6D1478">
    <w:name w:val="160846F05FB4451C8EFA80652AD6D1478"/>
    <w:rsid w:val="00A37BEA"/>
  </w:style>
  <w:style w:type="paragraph" w:customStyle="1" w:styleId="2C0DCE79D33E4B44B01B858CE383BAA27">
    <w:name w:val="2C0DCE79D33E4B44B01B858CE383BAA27"/>
    <w:rsid w:val="00A37BEA"/>
  </w:style>
  <w:style w:type="paragraph" w:customStyle="1" w:styleId="C52514A8DA394428B7FBFA34743798607">
    <w:name w:val="C52514A8DA394428B7FBFA34743798607"/>
    <w:rsid w:val="00A37BEA"/>
  </w:style>
  <w:style w:type="paragraph" w:customStyle="1" w:styleId="005C0A7E6D7C4C3491BA00A060C0461E8">
    <w:name w:val="005C0A7E6D7C4C3491BA00A060C0461E8"/>
    <w:rsid w:val="00A37BEA"/>
  </w:style>
  <w:style w:type="paragraph" w:customStyle="1" w:styleId="C2F067548E48497AAD6F6941676C5A7F7">
    <w:name w:val="C2F067548E48497AAD6F6941676C5A7F7"/>
    <w:rsid w:val="00A37BEA"/>
  </w:style>
  <w:style w:type="paragraph" w:customStyle="1" w:styleId="EC2A4A9CB13D415E8CA5031C23DA62D47">
    <w:name w:val="EC2A4A9CB13D415E8CA5031C23DA62D47"/>
    <w:rsid w:val="00A37BEA"/>
    <w:pPr>
      <w:ind w:left="720"/>
      <w:contextualSpacing/>
    </w:pPr>
  </w:style>
  <w:style w:type="paragraph" w:customStyle="1" w:styleId="4324B9211BF24AE2B275596EBD5087FF7">
    <w:name w:val="4324B9211BF24AE2B275596EBD5087FF7"/>
    <w:rsid w:val="00A37BEA"/>
    <w:pPr>
      <w:ind w:left="720"/>
      <w:contextualSpacing/>
    </w:pPr>
  </w:style>
  <w:style w:type="paragraph" w:customStyle="1" w:styleId="50716628B30B41D6A5088244AE4FE2F67">
    <w:name w:val="50716628B30B41D6A5088244AE4FE2F67"/>
    <w:rsid w:val="00A37BEA"/>
    <w:pPr>
      <w:ind w:left="720"/>
      <w:contextualSpacing/>
    </w:pPr>
  </w:style>
  <w:style w:type="paragraph" w:customStyle="1" w:styleId="7233E228F6B94B1FBFC88F9BE55887377">
    <w:name w:val="7233E228F6B94B1FBFC88F9BE55887377"/>
    <w:rsid w:val="00A37BEA"/>
    <w:pPr>
      <w:ind w:left="720"/>
      <w:contextualSpacing/>
    </w:pPr>
  </w:style>
  <w:style w:type="paragraph" w:customStyle="1" w:styleId="D96854BFECE64C978FB3BF905BF0B0317">
    <w:name w:val="D96854BFECE64C978FB3BF905BF0B0317"/>
    <w:rsid w:val="00A37BEA"/>
    <w:pPr>
      <w:ind w:left="720"/>
      <w:contextualSpacing/>
    </w:pPr>
  </w:style>
  <w:style w:type="paragraph" w:customStyle="1" w:styleId="29A07E4D90D049019F4B0A90646CEBC17">
    <w:name w:val="29A07E4D90D049019F4B0A90646CEBC17"/>
    <w:rsid w:val="00A37BEA"/>
    <w:pPr>
      <w:ind w:left="720"/>
      <w:contextualSpacing/>
    </w:pPr>
  </w:style>
  <w:style w:type="paragraph" w:customStyle="1" w:styleId="75079A33CEB14D4293BEC6AC4D44091E7">
    <w:name w:val="75079A33CEB14D4293BEC6AC4D44091E7"/>
    <w:rsid w:val="00A37BEA"/>
    <w:pPr>
      <w:ind w:left="720"/>
      <w:contextualSpacing/>
    </w:pPr>
  </w:style>
  <w:style w:type="paragraph" w:customStyle="1" w:styleId="02E404BAF5E94AF8A5156AAA6E4281927">
    <w:name w:val="02E404BAF5E94AF8A5156AAA6E4281927"/>
    <w:rsid w:val="00A37BEA"/>
    <w:pPr>
      <w:ind w:left="720"/>
      <w:contextualSpacing/>
    </w:pPr>
  </w:style>
  <w:style w:type="paragraph" w:customStyle="1" w:styleId="818B5D9DC9A74EF4A9A41EBF315A0DA67">
    <w:name w:val="818B5D9DC9A74EF4A9A41EBF315A0DA67"/>
    <w:rsid w:val="00A37BEA"/>
    <w:pPr>
      <w:ind w:left="720"/>
      <w:contextualSpacing/>
    </w:pPr>
  </w:style>
  <w:style w:type="paragraph" w:customStyle="1" w:styleId="C6589932A4144403A32C64FA7FCC78097">
    <w:name w:val="C6589932A4144403A32C64FA7FCC78097"/>
    <w:rsid w:val="00A37BEA"/>
    <w:pPr>
      <w:ind w:left="720"/>
      <w:contextualSpacing/>
    </w:pPr>
  </w:style>
  <w:style w:type="paragraph" w:customStyle="1" w:styleId="F41EE6D707654936A8310E87F53C703C7">
    <w:name w:val="F41EE6D707654936A8310E87F53C703C7"/>
    <w:rsid w:val="00A37BEA"/>
    <w:pPr>
      <w:ind w:left="720"/>
      <w:contextualSpacing/>
    </w:pPr>
  </w:style>
  <w:style w:type="paragraph" w:customStyle="1" w:styleId="1C8C917A6E074AE996567BCE2B0357C17">
    <w:name w:val="1C8C917A6E074AE996567BCE2B0357C17"/>
    <w:rsid w:val="00A37BEA"/>
    <w:pPr>
      <w:ind w:left="720"/>
      <w:contextualSpacing/>
    </w:pPr>
  </w:style>
  <w:style w:type="paragraph" w:customStyle="1" w:styleId="072AD74C33D449C188A86E3586A9A3757">
    <w:name w:val="072AD74C33D449C188A86E3586A9A3757"/>
    <w:rsid w:val="00A37BEA"/>
  </w:style>
  <w:style w:type="paragraph" w:customStyle="1" w:styleId="52B64573B75B4BA69FE052266EF313A07">
    <w:name w:val="52B64573B75B4BA69FE052266EF313A07"/>
    <w:rsid w:val="00A37BEA"/>
  </w:style>
  <w:style w:type="paragraph" w:customStyle="1" w:styleId="B46F5308BC6B44EAA2560C53BACD5CC17">
    <w:name w:val="B46F5308BC6B44EAA2560C53BACD5CC17"/>
    <w:rsid w:val="00A37BEA"/>
  </w:style>
  <w:style w:type="paragraph" w:customStyle="1" w:styleId="5EF805BC38E64855911C95174DAE1A517">
    <w:name w:val="5EF805BC38E64855911C95174DAE1A517"/>
    <w:rsid w:val="00A37BEA"/>
  </w:style>
  <w:style w:type="paragraph" w:customStyle="1" w:styleId="764EAF39496545A2A514742AE31BB8989">
    <w:name w:val="764EAF39496545A2A514742AE31BB8989"/>
    <w:rsid w:val="00A37BEA"/>
  </w:style>
  <w:style w:type="paragraph" w:customStyle="1" w:styleId="8BB3A8D3DA8440E5B8F0E09E6F9F23A49">
    <w:name w:val="8BB3A8D3DA8440E5B8F0E09E6F9F23A49"/>
    <w:rsid w:val="00A37BEA"/>
  </w:style>
  <w:style w:type="paragraph" w:customStyle="1" w:styleId="160846F05FB4451C8EFA80652AD6D1479">
    <w:name w:val="160846F05FB4451C8EFA80652AD6D1479"/>
    <w:rsid w:val="00A37BEA"/>
  </w:style>
  <w:style w:type="paragraph" w:customStyle="1" w:styleId="2C0DCE79D33E4B44B01B858CE383BAA28">
    <w:name w:val="2C0DCE79D33E4B44B01B858CE383BAA28"/>
    <w:rsid w:val="00A37BEA"/>
  </w:style>
  <w:style w:type="paragraph" w:customStyle="1" w:styleId="C52514A8DA394428B7FBFA34743798608">
    <w:name w:val="C52514A8DA394428B7FBFA34743798608"/>
    <w:rsid w:val="00A37BEA"/>
  </w:style>
  <w:style w:type="paragraph" w:customStyle="1" w:styleId="005C0A7E6D7C4C3491BA00A060C0461E9">
    <w:name w:val="005C0A7E6D7C4C3491BA00A060C0461E9"/>
    <w:rsid w:val="00A37BEA"/>
  </w:style>
  <w:style w:type="paragraph" w:customStyle="1" w:styleId="C2F067548E48497AAD6F6941676C5A7F8">
    <w:name w:val="C2F067548E48497AAD6F6941676C5A7F8"/>
    <w:rsid w:val="00A37BEA"/>
  </w:style>
  <w:style w:type="paragraph" w:customStyle="1" w:styleId="EC2A4A9CB13D415E8CA5031C23DA62D48">
    <w:name w:val="EC2A4A9CB13D415E8CA5031C23DA62D48"/>
    <w:rsid w:val="00A37BEA"/>
    <w:pPr>
      <w:ind w:left="720"/>
      <w:contextualSpacing/>
    </w:pPr>
  </w:style>
  <w:style w:type="paragraph" w:customStyle="1" w:styleId="4324B9211BF24AE2B275596EBD5087FF8">
    <w:name w:val="4324B9211BF24AE2B275596EBD5087FF8"/>
    <w:rsid w:val="00A37BEA"/>
    <w:pPr>
      <w:ind w:left="720"/>
      <w:contextualSpacing/>
    </w:pPr>
  </w:style>
  <w:style w:type="paragraph" w:customStyle="1" w:styleId="50716628B30B41D6A5088244AE4FE2F68">
    <w:name w:val="50716628B30B41D6A5088244AE4FE2F68"/>
    <w:rsid w:val="00A37BEA"/>
    <w:pPr>
      <w:ind w:left="720"/>
      <w:contextualSpacing/>
    </w:pPr>
  </w:style>
  <w:style w:type="paragraph" w:customStyle="1" w:styleId="7233E228F6B94B1FBFC88F9BE55887378">
    <w:name w:val="7233E228F6B94B1FBFC88F9BE55887378"/>
    <w:rsid w:val="00A37BEA"/>
    <w:pPr>
      <w:ind w:left="720"/>
      <w:contextualSpacing/>
    </w:pPr>
  </w:style>
  <w:style w:type="paragraph" w:customStyle="1" w:styleId="D96854BFECE64C978FB3BF905BF0B0318">
    <w:name w:val="D96854BFECE64C978FB3BF905BF0B0318"/>
    <w:rsid w:val="00A37BEA"/>
    <w:pPr>
      <w:ind w:left="720"/>
      <w:contextualSpacing/>
    </w:pPr>
  </w:style>
  <w:style w:type="paragraph" w:customStyle="1" w:styleId="29A07E4D90D049019F4B0A90646CEBC18">
    <w:name w:val="29A07E4D90D049019F4B0A90646CEBC18"/>
    <w:rsid w:val="00A37BEA"/>
    <w:pPr>
      <w:ind w:left="720"/>
      <w:contextualSpacing/>
    </w:pPr>
  </w:style>
  <w:style w:type="paragraph" w:customStyle="1" w:styleId="75079A33CEB14D4293BEC6AC4D44091E8">
    <w:name w:val="75079A33CEB14D4293BEC6AC4D44091E8"/>
    <w:rsid w:val="00A37BEA"/>
    <w:pPr>
      <w:ind w:left="720"/>
      <w:contextualSpacing/>
    </w:pPr>
  </w:style>
  <w:style w:type="paragraph" w:customStyle="1" w:styleId="02E404BAF5E94AF8A5156AAA6E4281928">
    <w:name w:val="02E404BAF5E94AF8A5156AAA6E4281928"/>
    <w:rsid w:val="00A37BEA"/>
    <w:pPr>
      <w:ind w:left="720"/>
      <w:contextualSpacing/>
    </w:pPr>
  </w:style>
  <w:style w:type="paragraph" w:customStyle="1" w:styleId="818B5D9DC9A74EF4A9A41EBF315A0DA68">
    <w:name w:val="818B5D9DC9A74EF4A9A41EBF315A0DA68"/>
    <w:rsid w:val="00A37BEA"/>
    <w:pPr>
      <w:ind w:left="720"/>
      <w:contextualSpacing/>
    </w:pPr>
  </w:style>
  <w:style w:type="paragraph" w:customStyle="1" w:styleId="C6589932A4144403A32C64FA7FCC78098">
    <w:name w:val="C6589932A4144403A32C64FA7FCC78098"/>
    <w:rsid w:val="00A37BEA"/>
    <w:pPr>
      <w:ind w:left="720"/>
      <w:contextualSpacing/>
    </w:pPr>
  </w:style>
  <w:style w:type="paragraph" w:customStyle="1" w:styleId="F41EE6D707654936A8310E87F53C703C8">
    <w:name w:val="F41EE6D707654936A8310E87F53C703C8"/>
    <w:rsid w:val="00A37BEA"/>
    <w:pPr>
      <w:ind w:left="720"/>
      <w:contextualSpacing/>
    </w:pPr>
  </w:style>
  <w:style w:type="paragraph" w:customStyle="1" w:styleId="1C8C917A6E074AE996567BCE2B0357C18">
    <w:name w:val="1C8C917A6E074AE996567BCE2B0357C18"/>
    <w:rsid w:val="00A37BEA"/>
    <w:pPr>
      <w:ind w:left="720"/>
      <w:contextualSpacing/>
    </w:pPr>
  </w:style>
  <w:style w:type="paragraph" w:customStyle="1" w:styleId="072AD74C33D449C188A86E3586A9A3758">
    <w:name w:val="072AD74C33D449C188A86E3586A9A3758"/>
    <w:rsid w:val="00A37BEA"/>
  </w:style>
  <w:style w:type="paragraph" w:customStyle="1" w:styleId="52B64573B75B4BA69FE052266EF313A08">
    <w:name w:val="52B64573B75B4BA69FE052266EF313A08"/>
    <w:rsid w:val="00A37BEA"/>
  </w:style>
  <w:style w:type="paragraph" w:customStyle="1" w:styleId="B46F5308BC6B44EAA2560C53BACD5CC18">
    <w:name w:val="B46F5308BC6B44EAA2560C53BACD5CC18"/>
    <w:rsid w:val="00A37BEA"/>
  </w:style>
  <w:style w:type="paragraph" w:customStyle="1" w:styleId="5EF805BC38E64855911C95174DAE1A518">
    <w:name w:val="5EF805BC38E64855911C95174DAE1A518"/>
    <w:rsid w:val="00A37BEA"/>
  </w:style>
  <w:style w:type="paragraph" w:customStyle="1" w:styleId="764EAF39496545A2A514742AE31BB89810">
    <w:name w:val="764EAF39496545A2A514742AE31BB89810"/>
    <w:rsid w:val="00A37BEA"/>
  </w:style>
  <w:style w:type="paragraph" w:customStyle="1" w:styleId="8BB3A8D3DA8440E5B8F0E09E6F9F23A410">
    <w:name w:val="8BB3A8D3DA8440E5B8F0E09E6F9F23A410"/>
    <w:rsid w:val="00A37BEA"/>
  </w:style>
  <w:style w:type="paragraph" w:customStyle="1" w:styleId="160846F05FB4451C8EFA80652AD6D14710">
    <w:name w:val="160846F05FB4451C8EFA80652AD6D14710"/>
    <w:rsid w:val="00A37BEA"/>
  </w:style>
  <w:style w:type="paragraph" w:customStyle="1" w:styleId="2C0DCE79D33E4B44B01B858CE383BAA29">
    <w:name w:val="2C0DCE79D33E4B44B01B858CE383BAA29"/>
    <w:rsid w:val="00A37BEA"/>
  </w:style>
  <w:style w:type="paragraph" w:customStyle="1" w:styleId="C52514A8DA394428B7FBFA34743798609">
    <w:name w:val="C52514A8DA394428B7FBFA34743798609"/>
    <w:rsid w:val="00A37BEA"/>
  </w:style>
  <w:style w:type="paragraph" w:customStyle="1" w:styleId="005C0A7E6D7C4C3491BA00A060C0461E10">
    <w:name w:val="005C0A7E6D7C4C3491BA00A060C0461E10"/>
    <w:rsid w:val="00A37BEA"/>
  </w:style>
  <w:style w:type="paragraph" w:customStyle="1" w:styleId="C2F067548E48497AAD6F6941676C5A7F9">
    <w:name w:val="C2F067548E48497AAD6F6941676C5A7F9"/>
    <w:rsid w:val="00A37BEA"/>
  </w:style>
  <w:style w:type="paragraph" w:customStyle="1" w:styleId="EC2A4A9CB13D415E8CA5031C23DA62D49">
    <w:name w:val="EC2A4A9CB13D415E8CA5031C23DA62D49"/>
    <w:rsid w:val="00A37BEA"/>
    <w:pPr>
      <w:ind w:left="720"/>
      <w:contextualSpacing/>
    </w:pPr>
  </w:style>
  <w:style w:type="paragraph" w:customStyle="1" w:styleId="4324B9211BF24AE2B275596EBD5087FF9">
    <w:name w:val="4324B9211BF24AE2B275596EBD5087FF9"/>
    <w:rsid w:val="00A37BEA"/>
    <w:pPr>
      <w:ind w:left="720"/>
      <w:contextualSpacing/>
    </w:pPr>
  </w:style>
  <w:style w:type="paragraph" w:customStyle="1" w:styleId="50716628B30B41D6A5088244AE4FE2F69">
    <w:name w:val="50716628B30B41D6A5088244AE4FE2F69"/>
    <w:rsid w:val="00A37BEA"/>
    <w:pPr>
      <w:ind w:left="720"/>
      <w:contextualSpacing/>
    </w:pPr>
  </w:style>
  <w:style w:type="paragraph" w:customStyle="1" w:styleId="7233E228F6B94B1FBFC88F9BE55887379">
    <w:name w:val="7233E228F6B94B1FBFC88F9BE55887379"/>
    <w:rsid w:val="00A37BEA"/>
    <w:pPr>
      <w:ind w:left="720"/>
      <w:contextualSpacing/>
    </w:pPr>
  </w:style>
  <w:style w:type="paragraph" w:customStyle="1" w:styleId="D96854BFECE64C978FB3BF905BF0B0319">
    <w:name w:val="D96854BFECE64C978FB3BF905BF0B0319"/>
    <w:rsid w:val="00A37BEA"/>
    <w:pPr>
      <w:ind w:left="720"/>
      <w:contextualSpacing/>
    </w:pPr>
  </w:style>
  <w:style w:type="paragraph" w:customStyle="1" w:styleId="29A07E4D90D049019F4B0A90646CEBC19">
    <w:name w:val="29A07E4D90D049019F4B0A90646CEBC19"/>
    <w:rsid w:val="00A37BEA"/>
    <w:pPr>
      <w:ind w:left="720"/>
      <w:contextualSpacing/>
    </w:pPr>
  </w:style>
  <w:style w:type="paragraph" w:customStyle="1" w:styleId="75079A33CEB14D4293BEC6AC4D44091E9">
    <w:name w:val="75079A33CEB14D4293BEC6AC4D44091E9"/>
    <w:rsid w:val="00A37BEA"/>
    <w:pPr>
      <w:ind w:left="720"/>
      <w:contextualSpacing/>
    </w:pPr>
  </w:style>
  <w:style w:type="paragraph" w:customStyle="1" w:styleId="02E404BAF5E94AF8A5156AAA6E4281929">
    <w:name w:val="02E404BAF5E94AF8A5156AAA6E4281929"/>
    <w:rsid w:val="00A37BEA"/>
    <w:pPr>
      <w:ind w:left="720"/>
      <w:contextualSpacing/>
    </w:pPr>
  </w:style>
  <w:style w:type="paragraph" w:customStyle="1" w:styleId="818B5D9DC9A74EF4A9A41EBF315A0DA69">
    <w:name w:val="818B5D9DC9A74EF4A9A41EBF315A0DA69"/>
    <w:rsid w:val="00A37BEA"/>
    <w:pPr>
      <w:ind w:left="720"/>
      <w:contextualSpacing/>
    </w:pPr>
  </w:style>
  <w:style w:type="paragraph" w:customStyle="1" w:styleId="C6589932A4144403A32C64FA7FCC78099">
    <w:name w:val="C6589932A4144403A32C64FA7FCC78099"/>
    <w:rsid w:val="00A37BEA"/>
    <w:pPr>
      <w:ind w:left="720"/>
      <w:contextualSpacing/>
    </w:pPr>
  </w:style>
  <w:style w:type="paragraph" w:customStyle="1" w:styleId="F41EE6D707654936A8310E87F53C703C9">
    <w:name w:val="F41EE6D707654936A8310E87F53C703C9"/>
    <w:rsid w:val="00A37BEA"/>
    <w:pPr>
      <w:ind w:left="720"/>
      <w:contextualSpacing/>
    </w:pPr>
  </w:style>
  <w:style w:type="paragraph" w:customStyle="1" w:styleId="1C8C917A6E074AE996567BCE2B0357C19">
    <w:name w:val="1C8C917A6E074AE996567BCE2B0357C19"/>
    <w:rsid w:val="00A37BEA"/>
    <w:pPr>
      <w:ind w:left="720"/>
      <w:contextualSpacing/>
    </w:pPr>
  </w:style>
  <w:style w:type="paragraph" w:customStyle="1" w:styleId="072AD74C33D449C188A86E3586A9A3759">
    <w:name w:val="072AD74C33D449C188A86E3586A9A3759"/>
    <w:rsid w:val="00A37BEA"/>
  </w:style>
  <w:style w:type="paragraph" w:customStyle="1" w:styleId="52B64573B75B4BA69FE052266EF313A09">
    <w:name w:val="52B64573B75B4BA69FE052266EF313A09"/>
    <w:rsid w:val="00A37BEA"/>
  </w:style>
  <w:style w:type="paragraph" w:customStyle="1" w:styleId="B46F5308BC6B44EAA2560C53BACD5CC19">
    <w:name w:val="B46F5308BC6B44EAA2560C53BACD5CC19"/>
    <w:rsid w:val="00A37BEA"/>
  </w:style>
  <w:style w:type="paragraph" w:customStyle="1" w:styleId="5EF805BC38E64855911C95174DAE1A519">
    <w:name w:val="5EF805BC38E64855911C95174DAE1A519"/>
    <w:rsid w:val="00A37BEA"/>
  </w:style>
  <w:style w:type="paragraph" w:customStyle="1" w:styleId="764EAF39496545A2A514742AE31BB89811">
    <w:name w:val="764EAF39496545A2A514742AE31BB89811"/>
    <w:rsid w:val="00A37BEA"/>
  </w:style>
  <w:style w:type="paragraph" w:customStyle="1" w:styleId="8BB3A8D3DA8440E5B8F0E09E6F9F23A411">
    <w:name w:val="8BB3A8D3DA8440E5B8F0E09E6F9F23A411"/>
    <w:rsid w:val="00A37BEA"/>
  </w:style>
  <w:style w:type="paragraph" w:customStyle="1" w:styleId="160846F05FB4451C8EFA80652AD6D14711">
    <w:name w:val="160846F05FB4451C8EFA80652AD6D14711"/>
    <w:rsid w:val="00A37BEA"/>
  </w:style>
  <w:style w:type="paragraph" w:customStyle="1" w:styleId="2C0DCE79D33E4B44B01B858CE383BAA210">
    <w:name w:val="2C0DCE79D33E4B44B01B858CE383BAA210"/>
    <w:rsid w:val="00A37BEA"/>
  </w:style>
  <w:style w:type="paragraph" w:customStyle="1" w:styleId="C52514A8DA394428B7FBFA347437986010">
    <w:name w:val="C52514A8DA394428B7FBFA347437986010"/>
    <w:rsid w:val="00A37BEA"/>
  </w:style>
  <w:style w:type="paragraph" w:customStyle="1" w:styleId="005C0A7E6D7C4C3491BA00A060C0461E11">
    <w:name w:val="005C0A7E6D7C4C3491BA00A060C0461E11"/>
    <w:rsid w:val="00A37BEA"/>
  </w:style>
  <w:style w:type="paragraph" w:customStyle="1" w:styleId="C2F067548E48497AAD6F6941676C5A7F10">
    <w:name w:val="C2F067548E48497AAD6F6941676C5A7F10"/>
    <w:rsid w:val="00A37BEA"/>
  </w:style>
  <w:style w:type="paragraph" w:customStyle="1" w:styleId="EC2A4A9CB13D415E8CA5031C23DA62D410">
    <w:name w:val="EC2A4A9CB13D415E8CA5031C23DA62D410"/>
    <w:rsid w:val="00A37BEA"/>
    <w:pPr>
      <w:ind w:left="720"/>
      <w:contextualSpacing/>
    </w:pPr>
  </w:style>
  <w:style w:type="paragraph" w:customStyle="1" w:styleId="4324B9211BF24AE2B275596EBD5087FF10">
    <w:name w:val="4324B9211BF24AE2B275596EBD5087FF10"/>
    <w:rsid w:val="00A37BEA"/>
    <w:pPr>
      <w:ind w:left="720"/>
      <w:contextualSpacing/>
    </w:pPr>
  </w:style>
  <w:style w:type="paragraph" w:customStyle="1" w:styleId="50716628B30B41D6A5088244AE4FE2F610">
    <w:name w:val="50716628B30B41D6A5088244AE4FE2F610"/>
    <w:rsid w:val="00A37BEA"/>
    <w:pPr>
      <w:ind w:left="720"/>
      <w:contextualSpacing/>
    </w:pPr>
  </w:style>
  <w:style w:type="paragraph" w:customStyle="1" w:styleId="7233E228F6B94B1FBFC88F9BE558873710">
    <w:name w:val="7233E228F6B94B1FBFC88F9BE558873710"/>
    <w:rsid w:val="00A37BEA"/>
    <w:pPr>
      <w:ind w:left="720"/>
      <w:contextualSpacing/>
    </w:pPr>
  </w:style>
  <w:style w:type="paragraph" w:customStyle="1" w:styleId="D96854BFECE64C978FB3BF905BF0B03110">
    <w:name w:val="D96854BFECE64C978FB3BF905BF0B03110"/>
    <w:rsid w:val="00A37BEA"/>
    <w:pPr>
      <w:ind w:left="720"/>
      <w:contextualSpacing/>
    </w:pPr>
  </w:style>
  <w:style w:type="paragraph" w:customStyle="1" w:styleId="29A07E4D90D049019F4B0A90646CEBC110">
    <w:name w:val="29A07E4D90D049019F4B0A90646CEBC110"/>
    <w:rsid w:val="00A37BEA"/>
    <w:pPr>
      <w:ind w:left="720"/>
      <w:contextualSpacing/>
    </w:pPr>
  </w:style>
  <w:style w:type="paragraph" w:customStyle="1" w:styleId="75079A33CEB14D4293BEC6AC4D44091E10">
    <w:name w:val="75079A33CEB14D4293BEC6AC4D44091E10"/>
    <w:rsid w:val="00A37BEA"/>
    <w:pPr>
      <w:ind w:left="720"/>
      <w:contextualSpacing/>
    </w:pPr>
  </w:style>
  <w:style w:type="paragraph" w:customStyle="1" w:styleId="02E404BAF5E94AF8A5156AAA6E42819210">
    <w:name w:val="02E404BAF5E94AF8A5156AAA6E42819210"/>
    <w:rsid w:val="00A37BEA"/>
    <w:pPr>
      <w:ind w:left="720"/>
      <w:contextualSpacing/>
    </w:pPr>
  </w:style>
  <w:style w:type="paragraph" w:customStyle="1" w:styleId="818B5D9DC9A74EF4A9A41EBF315A0DA610">
    <w:name w:val="818B5D9DC9A74EF4A9A41EBF315A0DA610"/>
    <w:rsid w:val="00A37BEA"/>
    <w:pPr>
      <w:ind w:left="720"/>
      <w:contextualSpacing/>
    </w:pPr>
  </w:style>
  <w:style w:type="paragraph" w:customStyle="1" w:styleId="C6589932A4144403A32C64FA7FCC780910">
    <w:name w:val="C6589932A4144403A32C64FA7FCC780910"/>
    <w:rsid w:val="00A37BEA"/>
    <w:pPr>
      <w:ind w:left="720"/>
      <w:contextualSpacing/>
    </w:pPr>
  </w:style>
  <w:style w:type="paragraph" w:customStyle="1" w:styleId="F41EE6D707654936A8310E87F53C703C10">
    <w:name w:val="F41EE6D707654936A8310E87F53C703C10"/>
    <w:rsid w:val="00A37BEA"/>
    <w:pPr>
      <w:ind w:left="720"/>
      <w:contextualSpacing/>
    </w:pPr>
  </w:style>
  <w:style w:type="paragraph" w:customStyle="1" w:styleId="1C8C917A6E074AE996567BCE2B0357C110">
    <w:name w:val="1C8C917A6E074AE996567BCE2B0357C110"/>
    <w:rsid w:val="00A37BEA"/>
    <w:pPr>
      <w:ind w:left="720"/>
      <w:contextualSpacing/>
    </w:pPr>
  </w:style>
  <w:style w:type="paragraph" w:customStyle="1" w:styleId="072AD74C33D449C188A86E3586A9A37510">
    <w:name w:val="072AD74C33D449C188A86E3586A9A37510"/>
    <w:rsid w:val="00A37BEA"/>
  </w:style>
  <w:style w:type="paragraph" w:customStyle="1" w:styleId="52B64573B75B4BA69FE052266EF313A010">
    <w:name w:val="52B64573B75B4BA69FE052266EF313A010"/>
    <w:rsid w:val="00A37BEA"/>
  </w:style>
  <w:style w:type="paragraph" w:customStyle="1" w:styleId="B46F5308BC6B44EAA2560C53BACD5CC110">
    <w:name w:val="B46F5308BC6B44EAA2560C53BACD5CC110"/>
    <w:rsid w:val="00A37BEA"/>
  </w:style>
  <w:style w:type="paragraph" w:customStyle="1" w:styleId="5EF805BC38E64855911C95174DAE1A5110">
    <w:name w:val="5EF805BC38E64855911C95174DAE1A5110"/>
    <w:rsid w:val="00A37BEA"/>
  </w:style>
  <w:style w:type="paragraph" w:customStyle="1" w:styleId="764EAF39496545A2A514742AE31BB89812">
    <w:name w:val="764EAF39496545A2A514742AE31BB89812"/>
    <w:rsid w:val="00A37BEA"/>
  </w:style>
  <w:style w:type="paragraph" w:customStyle="1" w:styleId="8BB3A8D3DA8440E5B8F0E09E6F9F23A412">
    <w:name w:val="8BB3A8D3DA8440E5B8F0E09E6F9F23A412"/>
    <w:rsid w:val="00A37BEA"/>
  </w:style>
  <w:style w:type="paragraph" w:customStyle="1" w:styleId="160846F05FB4451C8EFA80652AD6D14712">
    <w:name w:val="160846F05FB4451C8EFA80652AD6D14712"/>
    <w:rsid w:val="00A37BEA"/>
  </w:style>
  <w:style w:type="paragraph" w:customStyle="1" w:styleId="2C0DCE79D33E4B44B01B858CE383BAA211">
    <w:name w:val="2C0DCE79D33E4B44B01B858CE383BAA211"/>
    <w:rsid w:val="00A37BEA"/>
  </w:style>
  <w:style w:type="paragraph" w:customStyle="1" w:styleId="C52514A8DA394428B7FBFA347437986011">
    <w:name w:val="C52514A8DA394428B7FBFA347437986011"/>
    <w:rsid w:val="00A37BEA"/>
  </w:style>
  <w:style w:type="paragraph" w:customStyle="1" w:styleId="005C0A7E6D7C4C3491BA00A060C0461E12">
    <w:name w:val="005C0A7E6D7C4C3491BA00A060C0461E12"/>
    <w:rsid w:val="00A37BEA"/>
  </w:style>
  <w:style w:type="paragraph" w:customStyle="1" w:styleId="C2F067548E48497AAD6F6941676C5A7F11">
    <w:name w:val="C2F067548E48497AAD6F6941676C5A7F11"/>
    <w:rsid w:val="00A37BEA"/>
  </w:style>
  <w:style w:type="paragraph" w:customStyle="1" w:styleId="EC2A4A9CB13D415E8CA5031C23DA62D411">
    <w:name w:val="EC2A4A9CB13D415E8CA5031C23DA62D411"/>
    <w:rsid w:val="00A37BEA"/>
    <w:pPr>
      <w:ind w:left="720"/>
      <w:contextualSpacing/>
    </w:pPr>
  </w:style>
  <w:style w:type="paragraph" w:customStyle="1" w:styleId="4324B9211BF24AE2B275596EBD5087FF11">
    <w:name w:val="4324B9211BF24AE2B275596EBD5087FF11"/>
    <w:rsid w:val="00A37BEA"/>
    <w:pPr>
      <w:ind w:left="720"/>
      <w:contextualSpacing/>
    </w:pPr>
  </w:style>
  <w:style w:type="paragraph" w:customStyle="1" w:styleId="50716628B30B41D6A5088244AE4FE2F611">
    <w:name w:val="50716628B30B41D6A5088244AE4FE2F611"/>
    <w:rsid w:val="00A37BEA"/>
    <w:pPr>
      <w:ind w:left="720"/>
      <w:contextualSpacing/>
    </w:pPr>
  </w:style>
  <w:style w:type="paragraph" w:customStyle="1" w:styleId="7233E228F6B94B1FBFC88F9BE558873711">
    <w:name w:val="7233E228F6B94B1FBFC88F9BE558873711"/>
    <w:rsid w:val="00A37BEA"/>
    <w:pPr>
      <w:ind w:left="720"/>
      <w:contextualSpacing/>
    </w:pPr>
  </w:style>
  <w:style w:type="paragraph" w:customStyle="1" w:styleId="D96854BFECE64C978FB3BF905BF0B03111">
    <w:name w:val="D96854BFECE64C978FB3BF905BF0B03111"/>
    <w:rsid w:val="00A37BEA"/>
    <w:pPr>
      <w:ind w:left="720"/>
      <w:contextualSpacing/>
    </w:pPr>
  </w:style>
  <w:style w:type="paragraph" w:customStyle="1" w:styleId="29A07E4D90D049019F4B0A90646CEBC111">
    <w:name w:val="29A07E4D90D049019F4B0A90646CEBC111"/>
    <w:rsid w:val="00A37BEA"/>
    <w:pPr>
      <w:ind w:left="720"/>
      <w:contextualSpacing/>
    </w:pPr>
  </w:style>
  <w:style w:type="paragraph" w:customStyle="1" w:styleId="75079A33CEB14D4293BEC6AC4D44091E11">
    <w:name w:val="75079A33CEB14D4293BEC6AC4D44091E11"/>
    <w:rsid w:val="00A37BEA"/>
    <w:pPr>
      <w:ind w:left="720"/>
      <w:contextualSpacing/>
    </w:pPr>
  </w:style>
  <w:style w:type="paragraph" w:customStyle="1" w:styleId="02E404BAF5E94AF8A5156AAA6E42819211">
    <w:name w:val="02E404BAF5E94AF8A5156AAA6E42819211"/>
    <w:rsid w:val="00A37BEA"/>
    <w:pPr>
      <w:ind w:left="720"/>
      <w:contextualSpacing/>
    </w:pPr>
  </w:style>
  <w:style w:type="paragraph" w:customStyle="1" w:styleId="818B5D9DC9A74EF4A9A41EBF315A0DA611">
    <w:name w:val="818B5D9DC9A74EF4A9A41EBF315A0DA611"/>
    <w:rsid w:val="00A37BEA"/>
    <w:pPr>
      <w:ind w:left="720"/>
      <w:contextualSpacing/>
    </w:pPr>
  </w:style>
  <w:style w:type="paragraph" w:customStyle="1" w:styleId="C6589932A4144403A32C64FA7FCC780911">
    <w:name w:val="C6589932A4144403A32C64FA7FCC780911"/>
    <w:rsid w:val="00A37BEA"/>
    <w:pPr>
      <w:ind w:left="720"/>
      <w:contextualSpacing/>
    </w:pPr>
  </w:style>
  <w:style w:type="paragraph" w:customStyle="1" w:styleId="F41EE6D707654936A8310E87F53C703C11">
    <w:name w:val="F41EE6D707654936A8310E87F53C703C11"/>
    <w:rsid w:val="00A37BEA"/>
    <w:pPr>
      <w:ind w:left="720"/>
      <w:contextualSpacing/>
    </w:pPr>
  </w:style>
  <w:style w:type="paragraph" w:customStyle="1" w:styleId="1C8C917A6E074AE996567BCE2B0357C111">
    <w:name w:val="1C8C917A6E074AE996567BCE2B0357C111"/>
    <w:rsid w:val="00A37BEA"/>
    <w:pPr>
      <w:ind w:left="720"/>
      <w:contextualSpacing/>
    </w:pPr>
  </w:style>
  <w:style w:type="paragraph" w:customStyle="1" w:styleId="072AD74C33D449C188A86E3586A9A37511">
    <w:name w:val="072AD74C33D449C188A86E3586A9A37511"/>
    <w:rsid w:val="00A37BEA"/>
  </w:style>
  <w:style w:type="paragraph" w:customStyle="1" w:styleId="52B64573B75B4BA69FE052266EF313A011">
    <w:name w:val="52B64573B75B4BA69FE052266EF313A011"/>
    <w:rsid w:val="00A37BEA"/>
  </w:style>
  <w:style w:type="paragraph" w:customStyle="1" w:styleId="B46F5308BC6B44EAA2560C53BACD5CC111">
    <w:name w:val="B46F5308BC6B44EAA2560C53BACD5CC111"/>
    <w:rsid w:val="00A37BEA"/>
  </w:style>
  <w:style w:type="paragraph" w:customStyle="1" w:styleId="5EF805BC38E64855911C95174DAE1A5111">
    <w:name w:val="5EF805BC38E64855911C95174DAE1A5111"/>
    <w:rsid w:val="00A37BEA"/>
  </w:style>
  <w:style w:type="paragraph" w:customStyle="1" w:styleId="764EAF39496545A2A514742AE31BB89813">
    <w:name w:val="764EAF39496545A2A514742AE31BB89813"/>
    <w:rsid w:val="00A37BEA"/>
  </w:style>
  <w:style w:type="paragraph" w:customStyle="1" w:styleId="8BB3A8D3DA8440E5B8F0E09E6F9F23A413">
    <w:name w:val="8BB3A8D3DA8440E5B8F0E09E6F9F23A413"/>
    <w:rsid w:val="00A37BEA"/>
  </w:style>
  <w:style w:type="paragraph" w:customStyle="1" w:styleId="160846F05FB4451C8EFA80652AD6D14713">
    <w:name w:val="160846F05FB4451C8EFA80652AD6D14713"/>
    <w:rsid w:val="00A37BEA"/>
  </w:style>
  <w:style w:type="paragraph" w:customStyle="1" w:styleId="2C0DCE79D33E4B44B01B858CE383BAA212">
    <w:name w:val="2C0DCE79D33E4B44B01B858CE383BAA212"/>
    <w:rsid w:val="00A37BEA"/>
  </w:style>
  <w:style w:type="paragraph" w:customStyle="1" w:styleId="C52514A8DA394428B7FBFA347437986012">
    <w:name w:val="C52514A8DA394428B7FBFA347437986012"/>
    <w:rsid w:val="00A37BEA"/>
  </w:style>
  <w:style w:type="paragraph" w:customStyle="1" w:styleId="005C0A7E6D7C4C3491BA00A060C0461E13">
    <w:name w:val="005C0A7E6D7C4C3491BA00A060C0461E13"/>
    <w:rsid w:val="00A37BEA"/>
  </w:style>
  <w:style w:type="paragraph" w:customStyle="1" w:styleId="C2F067548E48497AAD6F6941676C5A7F12">
    <w:name w:val="C2F067548E48497AAD6F6941676C5A7F12"/>
    <w:rsid w:val="00A37BEA"/>
  </w:style>
  <w:style w:type="paragraph" w:customStyle="1" w:styleId="EC2A4A9CB13D415E8CA5031C23DA62D412">
    <w:name w:val="EC2A4A9CB13D415E8CA5031C23DA62D412"/>
    <w:rsid w:val="00A37BEA"/>
    <w:pPr>
      <w:ind w:left="720"/>
      <w:contextualSpacing/>
    </w:pPr>
  </w:style>
  <w:style w:type="paragraph" w:customStyle="1" w:styleId="4324B9211BF24AE2B275596EBD5087FF12">
    <w:name w:val="4324B9211BF24AE2B275596EBD5087FF12"/>
    <w:rsid w:val="00A37BEA"/>
    <w:pPr>
      <w:ind w:left="720"/>
      <w:contextualSpacing/>
    </w:pPr>
  </w:style>
  <w:style w:type="paragraph" w:customStyle="1" w:styleId="50716628B30B41D6A5088244AE4FE2F612">
    <w:name w:val="50716628B30B41D6A5088244AE4FE2F612"/>
    <w:rsid w:val="00A37BEA"/>
    <w:pPr>
      <w:ind w:left="720"/>
      <w:contextualSpacing/>
    </w:pPr>
  </w:style>
  <w:style w:type="paragraph" w:customStyle="1" w:styleId="7233E228F6B94B1FBFC88F9BE558873712">
    <w:name w:val="7233E228F6B94B1FBFC88F9BE558873712"/>
    <w:rsid w:val="00A37BEA"/>
    <w:pPr>
      <w:ind w:left="720"/>
      <w:contextualSpacing/>
    </w:pPr>
  </w:style>
  <w:style w:type="paragraph" w:customStyle="1" w:styleId="D96854BFECE64C978FB3BF905BF0B03112">
    <w:name w:val="D96854BFECE64C978FB3BF905BF0B03112"/>
    <w:rsid w:val="00A37BEA"/>
    <w:pPr>
      <w:ind w:left="720"/>
      <w:contextualSpacing/>
    </w:pPr>
  </w:style>
  <w:style w:type="paragraph" w:customStyle="1" w:styleId="29A07E4D90D049019F4B0A90646CEBC112">
    <w:name w:val="29A07E4D90D049019F4B0A90646CEBC112"/>
    <w:rsid w:val="00A37BEA"/>
    <w:pPr>
      <w:ind w:left="720"/>
      <w:contextualSpacing/>
    </w:pPr>
  </w:style>
  <w:style w:type="paragraph" w:customStyle="1" w:styleId="75079A33CEB14D4293BEC6AC4D44091E12">
    <w:name w:val="75079A33CEB14D4293BEC6AC4D44091E12"/>
    <w:rsid w:val="00A37BEA"/>
    <w:pPr>
      <w:ind w:left="720"/>
      <w:contextualSpacing/>
    </w:pPr>
  </w:style>
  <w:style w:type="paragraph" w:customStyle="1" w:styleId="02E404BAF5E94AF8A5156AAA6E42819212">
    <w:name w:val="02E404BAF5E94AF8A5156AAA6E42819212"/>
    <w:rsid w:val="00A37BEA"/>
    <w:pPr>
      <w:ind w:left="720"/>
      <w:contextualSpacing/>
    </w:pPr>
  </w:style>
  <w:style w:type="paragraph" w:customStyle="1" w:styleId="818B5D9DC9A74EF4A9A41EBF315A0DA612">
    <w:name w:val="818B5D9DC9A74EF4A9A41EBF315A0DA612"/>
    <w:rsid w:val="00A37BEA"/>
    <w:pPr>
      <w:ind w:left="720"/>
      <w:contextualSpacing/>
    </w:pPr>
  </w:style>
  <w:style w:type="paragraph" w:customStyle="1" w:styleId="C6589932A4144403A32C64FA7FCC780912">
    <w:name w:val="C6589932A4144403A32C64FA7FCC780912"/>
    <w:rsid w:val="00A37BEA"/>
    <w:pPr>
      <w:ind w:left="720"/>
      <w:contextualSpacing/>
    </w:pPr>
  </w:style>
  <w:style w:type="paragraph" w:customStyle="1" w:styleId="F41EE6D707654936A8310E87F53C703C12">
    <w:name w:val="F41EE6D707654936A8310E87F53C703C12"/>
    <w:rsid w:val="00A37BEA"/>
    <w:pPr>
      <w:ind w:left="720"/>
      <w:contextualSpacing/>
    </w:pPr>
  </w:style>
  <w:style w:type="paragraph" w:customStyle="1" w:styleId="1C8C917A6E074AE996567BCE2B0357C112">
    <w:name w:val="1C8C917A6E074AE996567BCE2B0357C112"/>
    <w:rsid w:val="00A37BEA"/>
    <w:pPr>
      <w:ind w:left="720"/>
      <w:contextualSpacing/>
    </w:pPr>
  </w:style>
  <w:style w:type="paragraph" w:customStyle="1" w:styleId="072AD74C33D449C188A86E3586A9A37512">
    <w:name w:val="072AD74C33D449C188A86E3586A9A37512"/>
    <w:rsid w:val="00A37BEA"/>
  </w:style>
  <w:style w:type="paragraph" w:customStyle="1" w:styleId="52B64573B75B4BA69FE052266EF313A012">
    <w:name w:val="52B64573B75B4BA69FE052266EF313A012"/>
    <w:rsid w:val="00A37BEA"/>
  </w:style>
  <w:style w:type="paragraph" w:customStyle="1" w:styleId="B46F5308BC6B44EAA2560C53BACD5CC112">
    <w:name w:val="B46F5308BC6B44EAA2560C53BACD5CC112"/>
    <w:rsid w:val="00A37BEA"/>
  </w:style>
  <w:style w:type="paragraph" w:customStyle="1" w:styleId="5EF805BC38E64855911C95174DAE1A5112">
    <w:name w:val="5EF805BC38E64855911C95174DAE1A5112"/>
    <w:rsid w:val="00A37BEA"/>
  </w:style>
  <w:style w:type="paragraph" w:customStyle="1" w:styleId="764EAF39496545A2A514742AE31BB89814">
    <w:name w:val="764EAF39496545A2A514742AE31BB89814"/>
    <w:rsid w:val="00A37BEA"/>
  </w:style>
  <w:style w:type="paragraph" w:customStyle="1" w:styleId="8BB3A8D3DA8440E5B8F0E09E6F9F23A414">
    <w:name w:val="8BB3A8D3DA8440E5B8F0E09E6F9F23A414"/>
    <w:rsid w:val="00A37BEA"/>
  </w:style>
  <w:style w:type="paragraph" w:customStyle="1" w:styleId="160846F05FB4451C8EFA80652AD6D14714">
    <w:name w:val="160846F05FB4451C8EFA80652AD6D14714"/>
    <w:rsid w:val="00A37BEA"/>
  </w:style>
  <w:style w:type="paragraph" w:customStyle="1" w:styleId="2C0DCE79D33E4B44B01B858CE383BAA213">
    <w:name w:val="2C0DCE79D33E4B44B01B858CE383BAA213"/>
    <w:rsid w:val="00A37BEA"/>
  </w:style>
  <w:style w:type="paragraph" w:customStyle="1" w:styleId="C52514A8DA394428B7FBFA347437986013">
    <w:name w:val="C52514A8DA394428B7FBFA347437986013"/>
    <w:rsid w:val="00A37BEA"/>
  </w:style>
  <w:style w:type="paragraph" w:customStyle="1" w:styleId="005C0A7E6D7C4C3491BA00A060C0461E14">
    <w:name w:val="005C0A7E6D7C4C3491BA00A060C0461E14"/>
    <w:rsid w:val="00A37BEA"/>
  </w:style>
  <w:style w:type="paragraph" w:customStyle="1" w:styleId="C2F067548E48497AAD6F6941676C5A7F13">
    <w:name w:val="C2F067548E48497AAD6F6941676C5A7F13"/>
    <w:rsid w:val="00A37BEA"/>
  </w:style>
  <w:style w:type="paragraph" w:customStyle="1" w:styleId="EC2A4A9CB13D415E8CA5031C23DA62D413">
    <w:name w:val="EC2A4A9CB13D415E8CA5031C23DA62D413"/>
    <w:rsid w:val="00A37BEA"/>
    <w:pPr>
      <w:ind w:left="720"/>
      <w:contextualSpacing/>
    </w:pPr>
  </w:style>
  <w:style w:type="paragraph" w:customStyle="1" w:styleId="4324B9211BF24AE2B275596EBD5087FF13">
    <w:name w:val="4324B9211BF24AE2B275596EBD5087FF13"/>
    <w:rsid w:val="00A37BEA"/>
    <w:pPr>
      <w:ind w:left="720"/>
      <w:contextualSpacing/>
    </w:pPr>
  </w:style>
  <w:style w:type="paragraph" w:customStyle="1" w:styleId="50716628B30B41D6A5088244AE4FE2F613">
    <w:name w:val="50716628B30B41D6A5088244AE4FE2F613"/>
    <w:rsid w:val="00A37BEA"/>
    <w:pPr>
      <w:ind w:left="720"/>
      <w:contextualSpacing/>
    </w:pPr>
  </w:style>
  <w:style w:type="paragraph" w:customStyle="1" w:styleId="7233E228F6B94B1FBFC88F9BE558873713">
    <w:name w:val="7233E228F6B94B1FBFC88F9BE558873713"/>
    <w:rsid w:val="00A37BEA"/>
    <w:pPr>
      <w:ind w:left="720"/>
      <w:contextualSpacing/>
    </w:pPr>
  </w:style>
  <w:style w:type="paragraph" w:customStyle="1" w:styleId="D96854BFECE64C978FB3BF905BF0B03113">
    <w:name w:val="D96854BFECE64C978FB3BF905BF0B03113"/>
    <w:rsid w:val="00A37BEA"/>
    <w:pPr>
      <w:ind w:left="720"/>
      <w:contextualSpacing/>
    </w:pPr>
  </w:style>
  <w:style w:type="paragraph" w:customStyle="1" w:styleId="29A07E4D90D049019F4B0A90646CEBC113">
    <w:name w:val="29A07E4D90D049019F4B0A90646CEBC113"/>
    <w:rsid w:val="00A37BEA"/>
    <w:pPr>
      <w:ind w:left="720"/>
      <w:contextualSpacing/>
    </w:pPr>
  </w:style>
  <w:style w:type="paragraph" w:customStyle="1" w:styleId="75079A33CEB14D4293BEC6AC4D44091E13">
    <w:name w:val="75079A33CEB14D4293BEC6AC4D44091E13"/>
    <w:rsid w:val="00A37BEA"/>
    <w:pPr>
      <w:ind w:left="720"/>
      <w:contextualSpacing/>
    </w:pPr>
  </w:style>
  <w:style w:type="paragraph" w:customStyle="1" w:styleId="02E404BAF5E94AF8A5156AAA6E42819213">
    <w:name w:val="02E404BAF5E94AF8A5156AAA6E42819213"/>
    <w:rsid w:val="00A37BEA"/>
    <w:pPr>
      <w:ind w:left="720"/>
      <w:contextualSpacing/>
    </w:pPr>
  </w:style>
  <w:style w:type="paragraph" w:customStyle="1" w:styleId="818B5D9DC9A74EF4A9A41EBF315A0DA613">
    <w:name w:val="818B5D9DC9A74EF4A9A41EBF315A0DA613"/>
    <w:rsid w:val="00A37BEA"/>
    <w:pPr>
      <w:ind w:left="720"/>
      <w:contextualSpacing/>
    </w:pPr>
  </w:style>
  <w:style w:type="paragraph" w:customStyle="1" w:styleId="C6589932A4144403A32C64FA7FCC780913">
    <w:name w:val="C6589932A4144403A32C64FA7FCC780913"/>
    <w:rsid w:val="00A37BEA"/>
    <w:pPr>
      <w:ind w:left="720"/>
      <w:contextualSpacing/>
    </w:pPr>
  </w:style>
  <w:style w:type="paragraph" w:customStyle="1" w:styleId="F41EE6D707654936A8310E87F53C703C13">
    <w:name w:val="F41EE6D707654936A8310E87F53C703C13"/>
    <w:rsid w:val="00A37BEA"/>
    <w:pPr>
      <w:ind w:left="720"/>
      <w:contextualSpacing/>
    </w:pPr>
  </w:style>
  <w:style w:type="paragraph" w:customStyle="1" w:styleId="1C8C917A6E074AE996567BCE2B0357C113">
    <w:name w:val="1C8C917A6E074AE996567BCE2B0357C113"/>
    <w:rsid w:val="00A37BEA"/>
    <w:pPr>
      <w:ind w:left="720"/>
      <w:contextualSpacing/>
    </w:pPr>
  </w:style>
  <w:style w:type="paragraph" w:customStyle="1" w:styleId="072AD74C33D449C188A86E3586A9A37513">
    <w:name w:val="072AD74C33D449C188A86E3586A9A37513"/>
    <w:rsid w:val="00A37BEA"/>
  </w:style>
  <w:style w:type="paragraph" w:customStyle="1" w:styleId="52B64573B75B4BA69FE052266EF313A013">
    <w:name w:val="52B64573B75B4BA69FE052266EF313A013"/>
    <w:rsid w:val="00A37BEA"/>
  </w:style>
  <w:style w:type="paragraph" w:customStyle="1" w:styleId="B46F5308BC6B44EAA2560C53BACD5CC113">
    <w:name w:val="B46F5308BC6B44EAA2560C53BACD5CC113"/>
    <w:rsid w:val="00A37BEA"/>
  </w:style>
  <w:style w:type="paragraph" w:customStyle="1" w:styleId="5EF805BC38E64855911C95174DAE1A5113">
    <w:name w:val="5EF805BC38E64855911C95174DAE1A5113"/>
    <w:rsid w:val="00A37BEA"/>
  </w:style>
  <w:style w:type="paragraph" w:customStyle="1" w:styleId="764EAF39496545A2A514742AE31BB89815">
    <w:name w:val="764EAF39496545A2A514742AE31BB89815"/>
    <w:rsid w:val="00A37BEA"/>
  </w:style>
  <w:style w:type="paragraph" w:customStyle="1" w:styleId="8BB3A8D3DA8440E5B8F0E09E6F9F23A415">
    <w:name w:val="8BB3A8D3DA8440E5B8F0E09E6F9F23A415"/>
    <w:rsid w:val="00A37BEA"/>
  </w:style>
  <w:style w:type="paragraph" w:customStyle="1" w:styleId="160846F05FB4451C8EFA80652AD6D14715">
    <w:name w:val="160846F05FB4451C8EFA80652AD6D14715"/>
    <w:rsid w:val="00A37BEA"/>
  </w:style>
  <w:style w:type="paragraph" w:customStyle="1" w:styleId="2C0DCE79D33E4B44B01B858CE383BAA214">
    <w:name w:val="2C0DCE79D33E4B44B01B858CE383BAA214"/>
    <w:rsid w:val="00A37BEA"/>
  </w:style>
  <w:style w:type="paragraph" w:customStyle="1" w:styleId="C52514A8DA394428B7FBFA347437986014">
    <w:name w:val="C52514A8DA394428B7FBFA347437986014"/>
    <w:rsid w:val="00A37BEA"/>
  </w:style>
  <w:style w:type="paragraph" w:customStyle="1" w:styleId="005C0A7E6D7C4C3491BA00A060C0461E15">
    <w:name w:val="005C0A7E6D7C4C3491BA00A060C0461E15"/>
    <w:rsid w:val="00A37BEA"/>
  </w:style>
  <w:style w:type="paragraph" w:customStyle="1" w:styleId="C2F067548E48497AAD6F6941676C5A7F14">
    <w:name w:val="C2F067548E48497AAD6F6941676C5A7F14"/>
    <w:rsid w:val="00A37BEA"/>
  </w:style>
  <w:style w:type="paragraph" w:customStyle="1" w:styleId="EC2A4A9CB13D415E8CA5031C23DA62D414">
    <w:name w:val="EC2A4A9CB13D415E8CA5031C23DA62D414"/>
    <w:rsid w:val="00A37BEA"/>
    <w:pPr>
      <w:ind w:left="720"/>
      <w:contextualSpacing/>
    </w:pPr>
  </w:style>
  <w:style w:type="paragraph" w:customStyle="1" w:styleId="4324B9211BF24AE2B275596EBD5087FF14">
    <w:name w:val="4324B9211BF24AE2B275596EBD5087FF14"/>
    <w:rsid w:val="00A37BEA"/>
    <w:pPr>
      <w:ind w:left="720"/>
      <w:contextualSpacing/>
    </w:pPr>
  </w:style>
  <w:style w:type="paragraph" w:customStyle="1" w:styleId="50716628B30B41D6A5088244AE4FE2F614">
    <w:name w:val="50716628B30B41D6A5088244AE4FE2F614"/>
    <w:rsid w:val="00A37BEA"/>
    <w:pPr>
      <w:ind w:left="720"/>
      <w:contextualSpacing/>
    </w:pPr>
  </w:style>
  <w:style w:type="paragraph" w:customStyle="1" w:styleId="7233E228F6B94B1FBFC88F9BE558873714">
    <w:name w:val="7233E228F6B94B1FBFC88F9BE558873714"/>
    <w:rsid w:val="00A37BEA"/>
    <w:pPr>
      <w:ind w:left="720"/>
      <w:contextualSpacing/>
    </w:pPr>
  </w:style>
  <w:style w:type="paragraph" w:customStyle="1" w:styleId="D96854BFECE64C978FB3BF905BF0B03114">
    <w:name w:val="D96854BFECE64C978FB3BF905BF0B03114"/>
    <w:rsid w:val="00A37BEA"/>
    <w:pPr>
      <w:ind w:left="720"/>
      <w:contextualSpacing/>
    </w:pPr>
  </w:style>
  <w:style w:type="paragraph" w:customStyle="1" w:styleId="29A07E4D90D049019F4B0A90646CEBC114">
    <w:name w:val="29A07E4D90D049019F4B0A90646CEBC114"/>
    <w:rsid w:val="00A37BEA"/>
    <w:pPr>
      <w:ind w:left="720"/>
      <w:contextualSpacing/>
    </w:pPr>
  </w:style>
  <w:style w:type="paragraph" w:customStyle="1" w:styleId="75079A33CEB14D4293BEC6AC4D44091E14">
    <w:name w:val="75079A33CEB14D4293BEC6AC4D44091E14"/>
    <w:rsid w:val="00A37BEA"/>
    <w:pPr>
      <w:ind w:left="720"/>
      <w:contextualSpacing/>
    </w:pPr>
  </w:style>
  <w:style w:type="paragraph" w:customStyle="1" w:styleId="02E404BAF5E94AF8A5156AAA6E42819214">
    <w:name w:val="02E404BAF5E94AF8A5156AAA6E42819214"/>
    <w:rsid w:val="00A37BEA"/>
    <w:pPr>
      <w:ind w:left="720"/>
      <w:contextualSpacing/>
    </w:pPr>
  </w:style>
  <w:style w:type="paragraph" w:customStyle="1" w:styleId="818B5D9DC9A74EF4A9A41EBF315A0DA614">
    <w:name w:val="818B5D9DC9A74EF4A9A41EBF315A0DA614"/>
    <w:rsid w:val="00A37BEA"/>
    <w:pPr>
      <w:ind w:left="720"/>
      <w:contextualSpacing/>
    </w:pPr>
  </w:style>
  <w:style w:type="paragraph" w:customStyle="1" w:styleId="C6589932A4144403A32C64FA7FCC780914">
    <w:name w:val="C6589932A4144403A32C64FA7FCC780914"/>
    <w:rsid w:val="00A37BEA"/>
    <w:pPr>
      <w:ind w:left="720"/>
      <w:contextualSpacing/>
    </w:pPr>
  </w:style>
  <w:style w:type="paragraph" w:customStyle="1" w:styleId="F41EE6D707654936A8310E87F53C703C14">
    <w:name w:val="F41EE6D707654936A8310E87F53C703C14"/>
    <w:rsid w:val="00A37BEA"/>
    <w:pPr>
      <w:ind w:left="720"/>
      <w:contextualSpacing/>
    </w:pPr>
  </w:style>
  <w:style w:type="paragraph" w:customStyle="1" w:styleId="1C8C917A6E074AE996567BCE2B0357C114">
    <w:name w:val="1C8C917A6E074AE996567BCE2B0357C114"/>
    <w:rsid w:val="00A37BEA"/>
    <w:pPr>
      <w:ind w:left="720"/>
      <w:contextualSpacing/>
    </w:pPr>
  </w:style>
  <w:style w:type="paragraph" w:customStyle="1" w:styleId="072AD74C33D449C188A86E3586A9A37514">
    <w:name w:val="072AD74C33D449C188A86E3586A9A37514"/>
    <w:rsid w:val="00A37BEA"/>
  </w:style>
  <w:style w:type="paragraph" w:customStyle="1" w:styleId="52B64573B75B4BA69FE052266EF313A014">
    <w:name w:val="52B64573B75B4BA69FE052266EF313A014"/>
    <w:rsid w:val="00A37BEA"/>
  </w:style>
  <w:style w:type="paragraph" w:customStyle="1" w:styleId="B46F5308BC6B44EAA2560C53BACD5CC114">
    <w:name w:val="B46F5308BC6B44EAA2560C53BACD5CC114"/>
    <w:rsid w:val="00A37BEA"/>
  </w:style>
  <w:style w:type="paragraph" w:customStyle="1" w:styleId="5EF805BC38E64855911C95174DAE1A5114">
    <w:name w:val="5EF805BC38E64855911C95174DAE1A5114"/>
    <w:rsid w:val="00A37BEA"/>
  </w:style>
  <w:style w:type="paragraph" w:customStyle="1" w:styleId="764EAF39496545A2A514742AE31BB89816">
    <w:name w:val="764EAF39496545A2A514742AE31BB89816"/>
    <w:rsid w:val="00A37BEA"/>
  </w:style>
  <w:style w:type="paragraph" w:customStyle="1" w:styleId="8BB3A8D3DA8440E5B8F0E09E6F9F23A416">
    <w:name w:val="8BB3A8D3DA8440E5B8F0E09E6F9F23A416"/>
    <w:rsid w:val="00A37BEA"/>
  </w:style>
  <w:style w:type="paragraph" w:customStyle="1" w:styleId="160846F05FB4451C8EFA80652AD6D14716">
    <w:name w:val="160846F05FB4451C8EFA80652AD6D14716"/>
    <w:rsid w:val="00A37BEA"/>
  </w:style>
  <w:style w:type="paragraph" w:customStyle="1" w:styleId="2C0DCE79D33E4B44B01B858CE383BAA215">
    <w:name w:val="2C0DCE79D33E4B44B01B858CE383BAA215"/>
    <w:rsid w:val="00A37BEA"/>
  </w:style>
  <w:style w:type="paragraph" w:customStyle="1" w:styleId="C52514A8DA394428B7FBFA347437986015">
    <w:name w:val="C52514A8DA394428B7FBFA347437986015"/>
    <w:rsid w:val="00A37BEA"/>
  </w:style>
  <w:style w:type="paragraph" w:customStyle="1" w:styleId="005C0A7E6D7C4C3491BA00A060C0461E16">
    <w:name w:val="005C0A7E6D7C4C3491BA00A060C0461E16"/>
    <w:rsid w:val="00A37BEA"/>
  </w:style>
  <w:style w:type="paragraph" w:customStyle="1" w:styleId="C2F067548E48497AAD6F6941676C5A7F15">
    <w:name w:val="C2F067548E48497AAD6F6941676C5A7F15"/>
    <w:rsid w:val="00A37BEA"/>
  </w:style>
  <w:style w:type="paragraph" w:customStyle="1" w:styleId="EC2A4A9CB13D415E8CA5031C23DA62D415">
    <w:name w:val="EC2A4A9CB13D415E8CA5031C23DA62D415"/>
    <w:rsid w:val="00A37BEA"/>
    <w:pPr>
      <w:ind w:left="720"/>
      <w:contextualSpacing/>
    </w:pPr>
  </w:style>
  <w:style w:type="paragraph" w:customStyle="1" w:styleId="4324B9211BF24AE2B275596EBD5087FF15">
    <w:name w:val="4324B9211BF24AE2B275596EBD5087FF15"/>
    <w:rsid w:val="00A37BEA"/>
    <w:pPr>
      <w:ind w:left="720"/>
      <w:contextualSpacing/>
    </w:pPr>
  </w:style>
  <w:style w:type="paragraph" w:customStyle="1" w:styleId="50716628B30B41D6A5088244AE4FE2F615">
    <w:name w:val="50716628B30B41D6A5088244AE4FE2F615"/>
    <w:rsid w:val="00A37BEA"/>
    <w:pPr>
      <w:ind w:left="720"/>
      <w:contextualSpacing/>
    </w:pPr>
  </w:style>
  <w:style w:type="paragraph" w:customStyle="1" w:styleId="7233E228F6B94B1FBFC88F9BE558873715">
    <w:name w:val="7233E228F6B94B1FBFC88F9BE558873715"/>
    <w:rsid w:val="00A37BEA"/>
    <w:pPr>
      <w:ind w:left="720"/>
      <w:contextualSpacing/>
    </w:pPr>
  </w:style>
  <w:style w:type="paragraph" w:customStyle="1" w:styleId="D96854BFECE64C978FB3BF905BF0B03115">
    <w:name w:val="D96854BFECE64C978FB3BF905BF0B03115"/>
    <w:rsid w:val="00A37BEA"/>
    <w:pPr>
      <w:ind w:left="720"/>
      <w:contextualSpacing/>
    </w:pPr>
  </w:style>
  <w:style w:type="paragraph" w:customStyle="1" w:styleId="29A07E4D90D049019F4B0A90646CEBC115">
    <w:name w:val="29A07E4D90D049019F4B0A90646CEBC115"/>
    <w:rsid w:val="00A37BEA"/>
    <w:pPr>
      <w:ind w:left="720"/>
      <w:contextualSpacing/>
    </w:pPr>
  </w:style>
  <w:style w:type="paragraph" w:customStyle="1" w:styleId="75079A33CEB14D4293BEC6AC4D44091E15">
    <w:name w:val="75079A33CEB14D4293BEC6AC4D44091E15"/>
    <w:rsid w:val="00A37BEA"/>
    <w:pPr>
      <w:ind w:left="720"/>
      <w:contextualSpacing/>
    </w:pPr>
  </w:style>
  <w:style w:type="paragraph" w:customStyle="1" w:styleId="02E404BAF5E94AF8A5156AAA6E42819215">
    <w:name w:val="02E404BAF5E94AF8A5156AAA6E42819215"/>
    <w:rsid w:val="00A37BEA"/>
    <w:pPr>
      <w:ind w:left="720"/>
      <w:contextualSpacing/>
    </w:pPr>
  </w:style>
  <w:style w:type="paragraph" w:customStyle="1" w:styleId="818B5D9DC9A74EF4A9A41EBF315A0DA615">
    <w:name w:val="818B5D9DC9A74EF4A9A41EBF315A0DA615"/>
    <w:rsid w:val="00A37BEA"/>
    <w:pPr>
      <w:ind w:left="720"/>
      <w:contextualSpacing/>
    </w:pPr>
  </w:style>
  <w:style w:type="paragraph" w:customStyle="1" w:styleId="C6589932A4144403A32C64FA7FCC780915">
    <w:name w:val="C6589932A4144403A32C64FA7FCC780915"/>
    <w:rsid w:val="00A37BEA"/>
    <w:pPr>
      <w:ind w:left="720"/>
      <w:contextualSpacing/>
    </w:pPr>
  </w:style>
  <w:style w:type="paragraph" w:customStyle="1" w:styleId="F41EE6D707654936A8310E87F53C703C15">
    <w:name w:val="F41EE6D707654936A8310E87F53C703C15"/>
    <w:rsid w:val="00A37BEA"/>
    <w:pPr>
      <w:ind w:left="720"/>
      <w:contextualSpacing/>
    </w:pPr>
  </w:style>
  <w:style w:type="paragraph" w:customStyle="1" w:styleId="1C8C917A6E074AE996567BCE2B0357C115">
    <w:name w:val="1C8C917A6E074AE996567BCE2B0357C115"/>
    <w:rsid w:val="00A37BEA"/>
    <w:pPr>
      <w:ind w:left="720"/>
      <w:contextualSpacing/>
    </w:pPr>
  </w:style>
  <w:style w:type="paragraph" w:customStyle="1" w:styleId="072AD74C33D449C188A86E3586A9A37515">
    <w:name w:val="072AD74C33D449C188A86E3586A9A37515"/>
    <w:rsid w:val="00A37BEA"/>
  </w:style>
  <w:style w:type="paragraph" w:customStyle="1" w:styleId="52B64573B75B4BA69FE052266EF313A015">
    <w:name w:val="52B64573B75B4BA69FE052266EF313A015"/>
    <w:rsid w:val="00A37BEA"/>
  </w:style>
  <w:style w:type="paragraph" w:customStyle="1" w:styleId="B46F5308BC6B44EAA2560C53BACD5CC115">
    <w:name w:val="B46F5308BC6B44EAA2560C53BACD5CC115"/>
    <w:rsid w:val="00A37BEA"/>
  </w:style>
  <w:style w:type="paragraph" w:customStyle="1" w:styleId="5EF805BC38E64855911C95174DAE1A5115">
    <w:name w:val="5EF805BC38E64855911C95174DAE1A5115"/>
    <w:rsid w:val="00A37BEA"/>
  </w:style>
  <w:style w:type="paragraph" w:customStyle="1" w:styleId="764EAF39496545A2A514742AE31BB89817">
    <w:name w:val="764EAF39496545A2A514742AE31BB89817"/>
    <w:rsid w:val="00A37BEA"/>
  </w:style>
  <w:style w:type="paragraph" w:customStyle="1" w:styleId="8BB3A8D3DA8440E5B8F0E09E6F9F23A417">
    <w:name w:val="8BB3A8D3DA8440E5B8F0E09E6F9F23A417"/>
    <w:rsid w:val="00A37BEA"/>
  </w:style>
  <w:style w:type="paragraph" w:customStyle="1" w:styleId="160846F05FB4451C8EFA80652AD6D14717">
    <w:name w:val="160846F05FB4451C8EFA80652AD6D14717"/>
    <w:rsid w:val="00A37BEA"/>
  </w:style>
  <w:style w:type="paragraph" w:customStyle="1" w:styleId="2C0DCE79D33E4B44B01B858CE383BAA216">
    <w:name w:val="2C0DCE79D33E4B44B01B858CE383BAA216"/>
    <w:rsid w:val="00A37BEA"/>
  </w:style>
  <w:style w:type="paragraph" w:customStyle="1" w:styleId="C52514A8DA394428B7FBFA347437986016">
    <w:name w:val="C52514A8DA394428B7FBFA347437986016"/>
    <w:rsid w:val="00A37BEA"/>
  </w:style>
  <w:style w:type="paragraph" w:customStyle="1" w:styleId="005C0A7E6D7C4C3491BA00A060C0461E17">
    <w:name w:val="005C0A7E6D7C4C3491BA00A060C0461E17"/>
    <w:rsid w:val="00A37BEA"/>
  </w:style>
  <w:style w:type="paragraph" w:customStyle="1" w:styleId="C2F067548E48497AAD6F6941676C5A7F16">
    <w:name w:val="C2F067548E48497AAD6F6941676C5A7F16"/>
    <w:rsid w:val="00A37BEA"/>
  </w:style>
  <w:style w:type="paragraph" w:customStyle="1" w:styleId="EC2A4A9CB13D415E8CA5031C23DA62D416">
    <w:name w:val="EC2A4A9CB13D415E8CA5031C23DA62D416"/>
    <w:rsid w:val="00A37BEA"/>
    <w:pPr>
      <w:ind w:left="720"/>
      <w:contextualSpacing/>
    </w:pPr>
  </w:style>
  <w:style w:type="paragraph" w:customStyle="1" w:styleId="4324B9211BF24AE2B275596EBD5087FF16">
    <w:name w:val="4324B9211BF24AE2B275596EBD5087FF16"/>
    <w:rsid w:val="00A37BEA"/>
    <w:pPr>
      <w:ind w:left="720"/>
      <w:contextualSpacing/>
    </w:pPr>
  </w:style>
  <w:style w:type="paragraph" w:customStyle="1" w:styleId="50716628B30B41D6A5088244AE4FE2F616">
    <w:name w:val="50716628B30B41D6A5088244AE4FE2F616"/>
    <w:rsid w:val="00A37BEA"/>
    <w:pPr>
      <w:ind w:left="720"/>
      <w:contextualSpacing/>
    </w:pPr>
  </w:style>
  <w:style w:type="paragraph" w:customStyle="1" w:styleId="7233E228F6B94B1FBFC88F9BE558873716">
    <w:name w:val="7233E228F6B94B1FBFC88F9BE558873716"/>
    <w:rsid w:val="00A37BEA"/>
    <w:pPr>
      <w:ind w:left="720"/>
      <w:contextualSpacing/>
    </w:pPr>
  </w:style>
  <w:style w:type="paragraph" w:customStyle="1" w:styleId="D96854BFECE64C978FB3BF905BF0B03116">
    <w:name w:val="D96854BFECE64C978FB3BF905BF0B03116"/>
    <w:rsid w:val="00A37BEA"/>
    <w:pPr>
      <w:ind w:left="720"/>
      <w:contextualSpacing/>
    </w:pPr>
  </w:style>
  <w:style w:type="paragraph" w:customStyle="1" w:styleId="29A07E4D90D049019F4B0A90646CEBC116">
    <w:name w:val="29A07E4D90D049019F4B0A90646CEBC116"/>
    <w:rsid w:val="00A37BEA"/>
    <w:pPr>
      <w:ind w:left="720"/>
      <w:contextualSpacing/>
    </w:pPr>
  </w:style>
  <w:style w:type="paragraph" w:customStyle="1" w:styleId="75079A33CEB14D4293BEC6AC4D44091E16">
    <w:name w:val="75079A33CEB14D4293BEC6AC4D44091E16"/>
    <w:rsid w:val="00A37BEA"/>
    <w:pPr>
      <w:ind w:left="720"/>
      <w:contextualSpacing/>
    </w:pPr>
  </w:style>
  <w:style w:type="paragraph" w:customStyle="1" w:styleId="02E404BAF5E94AF8A5156AAA6E42819216">
    <w:name w:val="02E404BAF5E94AF8A5156AAA6E42819216"/>
    <w:rsid w:val="00A37BEA"/>
    <w:pPr>
      <w:ind w:left="720"/>
      <w:contextualSpacing/>
    </w:pPr>
  </w:style>
  <w:style w:type="paragraph" w:customStyle="1" w:styleId="818B5D9DC9A74EF4A9A41EBF315A0DA616">
    <w:name w:val="818B5D9DC9A74EF4A9A41EBF315A0DA616"/>
    <w:rsid w:val="00A37BEA"/>
    <w:pPr>
      <w:ind w:left="720"/>
      <w:contextualSpacing/>
    </w:pPr>
  </w:style>
  <w:style w:type="paragraph" w:customStyle="1" w:styleId="C6589932A4144403A32C64FA7FCC780916">
    <w:name w:val="C6589932A4144403A32C64FA7FCC780916"/>
    <w:rsid w:val="00A37BEA"/>
    <w:pPr>
      <w:ind w:left="720"/>
      <w:contextualSpacing/>
    </w:pPr>
  </w:style>
  <w:style w:type="paragraph" w:customStyle="1" w:styleId="F41EE6D707654936A8310E87F53C703C16">
    <w:name w:val="F41EE6D707654936A8310E87F53C703C16"/>
    <w:rsid w:val="00A37BEA"/>
    <w:pPr>
      <w:ind w:left="720"/>
      <w:contextualSpacing/>
    </w:pPr>
  </w:style>
  <w:style w:type="paragraph" w:customStyle="1" w:styleId="1C8C917A6E074AE996567BCE2B0357C116">
    <w:name w:val="1C8C917A6E074AE996567BCE2B0357C116"/>
    <w:rsid w:val="00A37BEA"/>
    <w:pPr>
      <w:ind w:left="720"/>
      <w:contextualSpacing/>
    </w:pPr>
  </w:style>
  <w:style w:type="paragraph" w:customStyle="1" w:styleId="072AD74C33D449C188A86E3586A9A37516">
    <w:name w:val="072AD74C33D449C188A86E3586A9A37516"/>
    <w:rsid w:val="00A37BEA"/>
  </w:style>
  <w:style w:type="paragraph" w:customStyle="1" w:styleId="52B64573B75B4BA69FE052266EF313A016">
    <w:name w:val="52B64573B75B4BA69FE052266EF313A016"/>
    <w:rsid w:val="00A37BEA"/>
  </w:style>
  <w:style w:type="paragraph" w:customStyle="1" w:styleId="B46F5308BC6B44EAA2560C53BACD5CC116">
    <w:name w:val="B46F5308BC6B44EAA2560C53BACD5CC116"/>
    <w:rsid w:val="00A37BEA"/>
  </w:style>
  <w:style w:type="paragraph" w:customStyle="1" w:styleId="5EF805BC38E64855911C95174DAE1A5116">
    <w:name w:val="5EF805BC38E64855911C95174DAE1A5116"/>
    <w:rsid w:val="00A37BEA"/>
  </w:style>
  <w:style w:type="paragraph" w:customStyle="1" w:styleId="764EAF39496545A2A514742AE31BB89818">
    <w:name w:val="764EAF39496545A2A514742AE31BB89818"/>
    <w:rsid w:val="00A37BEA"/>
  </w:style>
  <w:style w:type="paragraph" w:customStyle="1" w:styleId="8BB3A8D3DA8440E5B8F0E09E6F9F23A418">
    <w:name w:val="8BB3A8D3DA8440E5B8F0E09E6F9F23A418"/>
    <w:rsid w:val="00A37BEA"/>
  </w:style>
  <w:style w:type="paragraph" w:customStyle="1" w:styleId="160846F05FB4451C8EFA80652AD6D14718">
    <w:name w:val="160846F05FB4451C8EFA80652AD6D14718"/>
    <w:rsid w:val="00A37BEA"/>
  </w:style>
  <w:style w:type="paragraph" w:customStyle="1" w:styleId="2C0DCE79D33E4B44B01B858CE383BAA217">
    <w:name w:val="2C0DCE79D33E4B44B01B858CE383BAA217"/>
    <w:rsid w:val="00A37BEA"/>
  </w:style>
  <w:style w:type="paragraph" w:customStyle="1" w:styleId="C52514A8DA394428B7FBFA347437986017">
    <w:name w:val="C52514A8DA394428B7FBFA347437986017"/>
    <w:rsid w:val="00A37BEA"/>
  </w:style>
  <w:style w:type="paragraph" w:customStyle="1" w:styleId="005C0A7E6D7C4C3491BA00A060C0461E18">
    <w:name w:val="005C0A7E6D7C4C3491BA00A060C0461E18"/>
    <w:rsid w:val="00A37BEA"/>
  </w:style>
  <w:style w:type="paragraph" w:customStyle="1" w:styleId="C2F067548E48497AAD6F6941676C5A7F17">
    <w:name w:val="C2F067548E48497AAD6F6941676C5A7F17"/>
    <w:rsid w:val="00A37BEA"/>
  </w:style>
  <w:style w:type="paragraph" w:customStyle="1" w:styleId="EC2A4A9CB13D415E8CA5031C23DA62D417">
    <w:name w:val="EC2A4A9CB13D415E8CA5031C23DA62D417"/>
    <w:rsid w:val="00A37BEA"/>
    <w:pPr>
      <w:ind w:left="720"/>
      <w:contextualSpacing/>
    </w:pPr>
  </w:style>
  <w:style w:type="paragraph" w:customStyle="1" w:styleId="4324B9211BF24AE2B275596EBD5087FF17">
    <w:name w:val="4324B9211BF24AE2B275596EBD5087FF17"/>
    <w:rsid w:val="00A37BEA"/>
    <w:pPr>
      <w:ind w:left="720"/>
      <w:contextualSpacing/>
    </w:pPr>
  </w:style>
  <w:style w:type="paragraph" w:customStyle="1" w:styleId="50716628B30B41D6A5088244AE4FE2F617">
    <w:name w:val="50716628B30B41D6A5088244AE4FE2F617"/>
    <w:rsid w:val="00A37BEA"/>
    <w:pPr>
      <w:ind w:left="720"/>
      <w:contextualSpacing/>
    </w:pPr>
  </w:style>
  <w:style w:type="paragraph" w:customStyle="1" w:styleId="7233E228F6B94B1FBFC88F9BE558873717">
    <w:name w:val="7233E228F6B94B1FBFC88F9BE558873717"/>
    <w:rsid w:val="00A37BEA"/>
    <w:pPr>
      <w:ind w:left="720"/>
      <w:contextualSpacing/>
    </w:pPr>
  </w:style>
  <w:style w:type="paragraph" w:customStyle="1" w:styleId="D96854BFECE64C978FB3BF905BF0B03117">
    <w:name w:val="D96854BFECE64C978FB3BF905BF0B03117"/>
    <w:rsid w:val="00A37BEA"/>
    <w:pPr>
      <w:ind w:left="720"/>
      <w:contextualSpacing/>
    </w:pPr>
  </w:style>
  <w:style w:type="paragraph" w:customStyle="1" w:styleId="29A07E4D90D049019F4B0A90646CEBC117">
    <w:name w:val="29A07E4D90D049019F4B0A90646CEBC117"/>
    <w:rsid w:val="00A37BEA"/>
    <w:pPr>
      <w:ind w:left="720"/>
      <w:contextualSpacing/>
    </w:pPr>
  </w:style>
  <w:style w:type="paragraph" w:customStyle="1" w:styleId="75079A33CEB14D4293BEC6AC4D44091E17">
    <w:name w:val="75079A33CEB14D4293BEC6AC4D44091E17"/>
    <w:rsid w:val="00A37BEA"/>
    <w:pPr>
      <w:ind w:left="720"/>
      <w:contextualSpacing/>
    </w:pPr>
  </w:style>
  <w:style w:type="paragraph" w:customStyle="1" w:styleId="02E404BAF5E94AF8A5156AAA6E42819217">
    <w:name w:val="02E404BAF5E94AF8A5156AAA6E42819217"/>
    <w:rsid w:val="00A37BEA"/>
    <w:pPr>
      <w:ind w:left="720"/>
      <w:contextualSpacing/>
    </w:pPr>
  </w:style>
  <w:style w:type="paragraph" w:customStyle="1" w:styleId="818B5D9DC9A74EF4A9A41EBF315A0DA617">
    <w:name w:val="818B5D9DC9A74EF4A9A41EBF315A0DA617"/>
    <w:rsid w:val="00A37BEA"/>
    <w:pPr>
      <w:ind w:left="720"/>
      <w:contextualSpacing/>
    </w:pPr>
  </w:style>
  <w:style w:type="paragraph" w:customStyle="1" w:styleId="C6589932A4144403A32C64FA7FCC780917">
    <w:name w:val="C6589932A4144403A32C64FA7FCC780917"/>
    <w:rsid w:val="00A37BEA"/>
    <w:pPr>
      <w:ind w:left="720"/>
      <w:contextualSpacing/>
    </w:pPr>
  </w:style>
  <w:style w:type="paragraph" w:customStyle="1" w:styleId="F41EE6D707654936A8310E87F53C703C17">
    <w:name w:val="F41EE6D707654936A8310E87F53C703C17"/>
    <w:rsid w:val="00A37BEA"/>
    <w:pPr>
      <w:ind w:left="720"/>
      <w:contextualSpacing/>
    </w:pPr>
  </w:style>
  <w:style w:type="paragraph" w:customStyle="1" w:styleId="1C8C917A6E074AE996567BCE2B0357C117">
    <w:name w:val="1C8C917A6E074AE996567BCE2B0357C117"/>
    <w:rsid w:val="00A37BEA"/>
    <w:pPr>
      <w:ind w:left="720"/>
      <w:contextualSpacing/>
    </w:pPr>
  </w:style>
  <w:style w:type="paragraph" w:customStyle="1" w:styleId="072AD74C33D449C188A86E3586A9A37517">
    <w:name w:val="072AD74C33D449C188A86E3586A9A37517"/>
    <w:rsid w:val="00A37BEA"/>
  </w:style>
  <w:style w:type="paragraph" w:customStyle="1" w:styleId="52B64573B75B4BA69FE052266EF313A017">
    <w:name w:val="52B64573B75B4BA69FE052266EF313A017"/>
    <w:rsid w:val="00A37BEA"/>
  </w:style>
  <w:style w:type="paragraph" w:customStyle="1" w:styleId="B46F5308BC6B44EAA2560C53BACD5CC117">
    <w:name w:val="B46F5308BC6B44EAA2560C53BACD5CC117"/>
    <w:rsid w:val="00A37BEA"/>
  </w:style>
  <w:style w:type="paragraph" w:customStyle="1" w:styleId="5EF805BC38E64855911C95174DAE1A5117">
    <w:name w:val="5EF805BC38E64855911C95174DAE1A5117"/>
    <w:rsid w:val="00A37BEA"/>
  </w:style>
  <w:style w:type="paragraph" w:customStyle="1" w:styleId="764EAF39496545A2A514742AE31BB89819">
    <w:name w:val="764EAF39496545A2A514742AE31BB89819"/>
    <w:rsid w:val="00A37BEA"/>
  </w:style>
  <w:style w:type="paragraph" w:customStyle="1" w:styleId="8BB3A8D3DA8440E5B8F0E09E6F9F23A419">
    <w:name w:val="8BB3A8D3DA8440E5B8F0E09E6F9F23A419"/>
    <w:rsid w:val="00A37BEA"/>
  </w:style>
  <w:style w:type="paragraph" w:customStyle="1" w:styleId="160846F05FB4451C8EFA80652AD6D14719">
    <w:name w:val="160846F05FB4451C8EFA80652AD6D14719"/>
    <w:rsid w:val="00A37BEA"/>
  </w:style>
  <w:style w:type="paragraph" w:customStyle="1" w:styleId="2C0DCE79D33E4B44B01B858CE383BAA218">
    <w:name w:val="2C0DCE79D33E4B44B01B858CE383BAA218"/>
    <w:rsid w:val="00A37BEA"/>
  </w:style>
  <w:style w:type="paragraph" w:customStyle="1" w:styleId="C52514A8DA394428B7FBFA347437986018">
    <w:name w:val="C52514A8DA394428B7FBFA347437986018"/>
    <w:rsid w:val="00A37BEA"/>
  </w:style>
  <w:style w:type="paragraph" w:customStyle="1" w:styleId="005C0A7E6D7C4C3491BA00A060C0461E19">
    <w:name w:val="005C0A7E6D7C4C3491BA00A060C0461E19"/>
    <w:rsid w:val="00A37BEA"/>
  </w:style>
  <w:style w:type="paragraph" w:customStyle="1" w:styleId="C2F067548E48497AAD6F6941676C5A7F18">
    <w:name w:val="C2F067548E48497AAD6F6941676C5A7F18"/>
    <w:rsid w:val="00A37BEA"/>
  </w:style>
  <w:style w:type="paragraph" w:customStyle="1" w:styleId="EC2A4A9CB13D415E8CA5031C23DA62D418">
    <w:name w:val="EC2A4A9CB13D415E8CA5031C23DA62D418"/>
    <w:rsid w:val="00A37BEA"/>
    <w:pPr>
      <w:ind w:left="720"/>
      <w:contextualSpacing/>
    </w:pPr>
  </w:style>
  <w:style w:type="paragraph" w:customStyle="1" w:styleId="4324B9211BF24AE2B275596EBD5087FF18">
    <w:name w:val="4324B9211BF24AE2B275596EBD5087FF18"/>
    <w:rsid w:val="00A37BEA"/>
    <w:pPr>
      <w:ind w:left="720"/>
      <w:contextualSpacing/>
    </w:pPr>
  </w:style>
  <w:style w:type="paragraph" w:customStyle="1" w:styleId="50716628B30B41D6A5088244AE4FE2F618">
    <w:name w:val="50716628B30B41D6A5088244AE4FE2F618"/>
    <w:rsid w:val="00A37BEA"/>
    <w:pPr>
      <w:ind w:left="720"/>
      <w:contextualSpacing/>
    </w:pPr>
  </w:style>
  <w:style w:type="paragraph" w:customStyle="1" w:styleId="7233E228F6B94B1FBFC88F9BE558873718">
    <w:name w:val="7233E228F6B94B1FBFC88F9BE558873718"/>
    <w:rsid w:val="00A37BEA"/>
    <w:pPr>
      <w:ind w:left="720"/>
      <w:contextualSpacing/>
    </w:pPr>
  </w:style>
  <w:style w:type="paragraph" w:customStyle="1" w:styleId="D96854BFECE64C978FB3BF905BF0B03118">
    <w:name w:val="D96854BFECE64C978FB3BF905BF0B03118"/>
    <w:rsid w:val="00A37BEA"/>
    <w:pPr>
      <w:ind w:left="720"/>
      <w:contextualSpacing/>
    </w:pPr>
  </w:style>
  <w:style w:type="paragraph" w:customStyle="1" w:styleId="29A07E4D90D049019F4B0A90646CEBC118">
    <w:name w:val="29A07E4D90D049019F4B0A90646CEBC118"/>
    <w:rsid w:val="00A37BEA"/>
    <w:pPr>
      <w:ind w:left="720"/>
      <w:contextualSpacing/>
    </w:pPr>
  </w:style>
  <w:style w:type="paragraph" w:customStyle="1" w:styleId="75079A33CEB14D4293BEC6AC4D44091E18">
    <w:name w:val="75079A33CEB14D4293BEC6AC4D44091E18"/>
    <w:rsid w:val="00A37BEA"/>
    <w:pPr>
      <w:ind w:left="720"/>
      <w:contextualSpacing/>
    </w:pPr>
  </w:style>
  <w:style w:type="paragraph" w:customStyle="1" w:styleId="02E404BAF5E94AF8A5156AAA6E42819218">
    <w:name w:val="02E404BAF5E94AF8A5156AAA6E42819218"/>
    <w:rsid w:val="00A37BEA"/>
    <w:pPr>
      <w:ind w:left="720"/>
      <w:contextualSpacing/>
    </w:pPr>
  </w:style>
  <w:style w:type="paragraph" w:customStyle="1" w:styleId="818B5D9DC9A74EF4A9A41EBF315A0DA618">
    <w:name w:val="818B5D9DC9A74EF4A9A41EBF315A0DA618"/>
    <w:rsid w:val="00A37BEA"/>
    <w:pPr>
      <w:ind w:left="720"/>
      <w:contextualSpacing/>
    </w:pPr>
  </w:style>
  <w:style w:type="paragraph" w:customStyle="1" w:styleId="C6589932A4144403A32C64FA7FCC780918">
    <w:name w:val="C6589932A4144403A32C64FA7FCC780918"/>
    <w:rsid w:val="00A37BEA"/>
    <w:pPr>
      <w:ind w:left="720"/>
      <w:contextualSpacing/>
    </w:pPr>
  </w:style>
  <w:style w:type="paragraph" w:customStyle="1" w:styleId="F41EE6D707654936A8310E87F53C703C18">
    <w:name w:val="F41EE6D707654936A8310E87F53C703C18"/>
    <w:rsid w:val="00A37BEA"/>
    <w:pPr>
      <w:ind w:left="720"/>
      <w:contextualSpacing/>
    </w:pPr>
  </w:style>
  <w:style w:type="paragraph" w:customStyle="1" w:styleId="1C8C917A6E074AE996567BCE2B0357C118">
    <w:name w:val="1C8C917A6E074AE996567BCE2B0357C118"/>
    <w:rsid w:val="00A37BEA"/>
    <w:pPr>
      <w:ind w:left="720"/>
      <w:contextualSpacing/>
    </w:pPr>
  </w:style>
  <w:style w:type="paragraph" w:customStyle="1" w:styleId="072AD74C33D449C188A86E3586A9A37518">
    <w:name w:val="072AD74C33D449C188A86E3586A9A37518"/>
    <w:rsid w:val="00A37BEA"/>
  </w:style>
  <w:style w:type="paragraph" w:customStyle="1" w:styleId="52B64573B75B4BA69FE052266EF313A018">
    <w:name w:val="52B64573B75B4BA69FE052266EF313A018"/>
    <w:rsid w:val="00A37BEA"/>
  </w:style>
  <w:style w:type="paragraph" w:customStyle="1" w:styleId="B46F5308BC6B44EAA2560C53BACD5CC118">
    <w:name w:val="B46F5308BC6B44EAA2560C53BACD5CC118"/>
    <w:rsid w:val="00A37BEA"/>
  </w:style>
  <w:style w:type="paragraph" w:customStyle="1" w:styleId="5EF805BC38E64855911C95174DAE1A5118">
    <w:name w:val="5EF805BC38E64855911C95174DAE1A5118"/>
    <w:rsid w:val="00A37BEA"/>
  </w:style>
  <w:style w:type="paragraph" w:customStyle="1" w:styleId="764EAF39496545A2A514742AE31BB89820">
    <w:name w:val="764EAF39496545A2A514742AE31BB89820"/>
    <w:rsid w:val="00A37BEA"/>
  </w:style>
  <w:style w:type="paragraph" w:customStyle="1" w:styleId="8BB3A8D3DA8440E5B8F0E09E6F9F23A420">
    <w:name w:val="8BB3A8D3DA8440E5B8F0E09E6F9F23A420"/>
    <w:rsid w:val="00A37BEA"/>
  </w:style>
  <w:style w:type="paragraph" w:customStyle="1" w:styleId="160846F05FB4451C8EFA80652AD6D14720">
    <w:name w:val="160846F05FB4451C8EFA80652AD6D14720"/>
    <w:rsid w:val="00A37BEA"/>
  </w:style>
  <w:style w:type="paragraph" w:customStyle="1" w:styleId="2C0DCE79D33E4B44B01B858CE383BAA219">
    <w:name w:val="2C0DCE79D33E4B44B01B858CE383BAA219"/>
    <w:rsid w:val="00A37BEA"/>
  </w:style>
  <w:style w:type="paragraph" w:customStyle="1" w:styleId="C52514A8DA394428B7FBFA347437986019">
    <w:name w:val="C52514A8DA394428B7FBFA347437986019"/>
    <w:rsid w:val="00A37BEA"/>
  </w:style>
  <w:style w:type="paragraph" w:customStyle="1" w:styleId="005C0A7E6D7C4C3491BA00A060C0461E20">
    <w:name w:val="005C0A7E6D7C4C3491BA00A060C0461E20"/>
    <w:rsid w:val="00A37BEA"/>
  </w:style>
  <w:style w:type="paragraph" w:customStyle="1" w:styleId="C2F067548E48497AAD6F6941676C5A7F19">
    <w:name w:val="C2F067548E48497AAD6F6941676C5A7F19"/>
    <w:rsid w:val="00A37BEA"/>
  </w:style>
  <w:style w:type="paragraph" w:customStyle="1" w:styleId="EC2A4A9CB13D415E8CA5031C23DA62D419">
    <w:name w:val="EC2A4A9CB13D415E8CA5031C23DA62D419"/>
    <w:rsid w:val="00A37BEA"/>
    <w:pPr>
      <w:ind w:left="720"/>
      <w:contextualSpacing/>
    </w:pPr>
  </w:style>
  <w:style w:type="paragraph" w:customStyle="1" w:styleId="4324B9211BF24AE2B275596EBD5087FF19">
    <w:name w:val="4324B9211BF24AE2B275596EBD5087FF19"/>
    <w:rsid w:val="00A37BEA"/>
    <w:pPr>
      <w:ind w:left="720"/>
      <w:contextualSpacing/>
    </w:pPr>
  </w:style>
  <w:style w:type="paragraph" w:customStyle="1" w:styleId="50716628B30B41D6A5088244AE4FE2F619">
    <w:name w:val="50716628B30B41D6A5088244AE4FE2F619"/>
    <w:rsid w:val="00A37BEA"/>
    <w:pPr>
      <w:ind w:left="720"/>
      <w:contextualSpacing/>
    </w:pPr>
  </w:style>
  <w:style w:type="paragraph" w:customStyle="1" w:styleId="7233E228F6B94B1FBFC88F9BE558873719">
    <w:name w:val="7233E228F6B94B1FBFC88F9BE558873719"/>
    <w:rsid w:val="00A37BEA"/>
    <w:pPr>
      <w:ind w:left="720"/>
      <w:contextualSpacing/>
    </w:pPr>
  </w:style>
  <w:style w:type="paragraph" w:customStyle="1" w:styleId="D96854BFECE64C978FB3BF905BF0B03119">
    <w:name w:val="D96854BFECE64C978FB3BF905BF0B03119"/>
    <w:rsid w:val="00A37BEA"/>
    <w:pPr>
      <w:ind w:left="720"/>
      <w:contextualSpacing/>
    </w:pPr>
  </w:style>
  <w:style w:type="paragraph" w:customStyle="1" w:styleId="29A07E4D90D049019F4B0A90646CEBC119">
    <w:name w:val="29A07E4D90D049019F4B0A90646CEBC119"/>
    <w:rsid w:val="00A37BEA"/>
    <w:pPr>
      <w:ind w:left="720"/>
      <w:contextualSpacing/>
    </w:pPr>
  </w:style>
  <w:style w:type="paragraph" w:customStyle="1" w:styleId="75079A33CEB14D4293BEC6AC4D44091E19">
    <w:name w:val="75079A33CEB14D4293BEC6AC4D44091E19"/>
    <w:rsid w:val="00A37BEA"/>
    <w:pPr>
      <w:ind w:left="720"/>
      <w:contextualSpacing/>
    </w:pPr>
  </w:style>
  <w:style w:type="paragraph" w:customStyle="1" w:styleId="02E404BAF5E94AF8A5156AAA6E42819219">
    <w:name w:val="02E404BAF5E94AF8A5156AAA6E42819219"/>
    <w:rsid w:val="00A37BEA"/>
    <w:pPr>
      <w:ind w:left="720"/>
      <w:contextualSpacing/>
    </w:pPr>
  </w:style>
  <w:style w:type="paragraph" w:customStyle="1" w:styleId="818B5D9DC9A74EF4A9A41EBF315A0DA619">
    <w:name w:val="818B5D9DC9A74EF4A9A41EBF315A0DA619"/>
    <w:rsid w:val="00A37BEA"/>
    <w:pPr>
      <w:ind w:left="720"/>
      <w:contextualSpacing/>
    </w:pPr>
  </w:style>
  <w:style w:type="paragraph" w:customStyle="1" w:styleId="C6589932A4144403A32C64FA7FCC780919">
    <w:name w:val="C6589932A4144403A32C64FA7FCC780919"/>
    <w:rsid w:val="00A37BEA"/>
    <w:pPr>
      <w:ind w:left="720"/>
      <w:contextualSpacing/>
    </w:pPr>
  </w:style>
  <w:style w:type="paragraph" w:customStyle="1" w:styleId="F41EE6D707654936A8310E87F53C703C19">
    <w:name w:val="F41EE6D707654936A8310E87F53C703C19"/>
    <w:rsid w:val="00A37BEA"/>
    <w:pPr>
      <w:ind w:left="720"/>
      <w:contextualSpacing/>
    </w:pPr>
  </w:style>
  <w:style w:type="paragraph" w:customStyle="1" w:styleId="1C8C917A6E074AE996567BCE2B0357C119">
    <w:name w:val="1C8C917A6E074AE996567BCE2B0357C119"/>
    <w:rsid w:val="00A37BEA"/>
    <w:pPr>
      <w:ind w:left="720"/>
      <w:contextualSpacing/>
    </w:pPr>
  </w:style>
  <w:style w:type="paragraph" w:customStyle="1" w:styleId="072AD74C33D449C188A86E3586A9A37519">
    <w:name w:val="072AD74C33D449C188A86E3586A9A37519"/>
    <w:rsid w:val="00A37BEA"/>
  </w:style>
  <w:style w:type="paragraph" w:customStyle="1" w:styleId="52B64573B75B4BA69FE052266EF313A019">
    <w:name w:val="52B64573B75B4BA69FE052266EF313A019"/>
    <w:rsid w:val="00A37BEA"/>
  </w:style>
  <w:style w:type="paragraph" w:customStyle="1" w:styleId="B46F5308BC6B44EAA2560C53BACD5CC119">
    <w:name w:val="B46F5308BC6B44EAA2560C53BACD5CC119"/>
    <w:rsid w:val="00A37BEA"/>
  </w:style>
  <w:style w:type="paragraph" w:customStyle="1" w:styleId="5EF805BC38E64855911C95174DAE1A5119">
    <w:name w:val="5EF805BC38E64855911C95174DAE1A5119"/>
    <w:rsid w:val="00A37BEA"/>
  </w:style>
  <w:style w:type="paragraph" w:customStyle="1" w:styleId="764EAF39496545A2A514742AE31BB89821">
    <w:name w:val="764EAF39496545A2A514742AE31BB89821"/>
    <w:rsid w:val="00A37BEA"/>
  </w:style>
  <w:style w:type="paragraph" w:customStyle="1" w:styleId="8BB3A8D3DA8440E5B8F0E09E6F9F23A421">
    <w:name w:val="8BB3A8D3DA8440E5B8F0E09E6F9F23A421"/>
    <w:rsid w:val="00A37BEA"/>
  </w:style>
  <w:style w:type="paragraph" w:customStyle="1" w:styleId="160846F05FB4451C8EFA80652AD6D14721">
    <w:name w:val="160846F05FB4451C8EFA80652AD6D14721"/>
    <w:rsid w:val="00A37BEA"/>
  </w:style>
  <w:style w:type="paragraph" w:customStyle="1" w:styleId="2C0DCE79D33E4B44B01B858CE383BAA220">
    <w:name w:val="2C0DCE79D33E4B44B01B858CE383BAA220"/>
    <w:rsid w:val="00A37BEA"/>
  </w:style>
  <w:style w:type="paragraph" w:customStyle="1" w:styleId="C52514A8DA394428B7FBFA347437986020">
    <w:name w:val="C52514A8DA394428B7FBFA347437986020"/>
    <w:rsid w:val="00A37BEA"/>
  </w:style>
  <w:style w:type="paragraph" w:customStyle="1" w:styleId="005C0A7E6D7C4C3491BA00A060C0461E21">
    <w:name w:val="005C0A7E6D7C4C3491BA00A060C0461E21"/>
    <w:rsid w:val="00A37BEA"/>
  </w:style>
  <w:style w:type="paragraph" w:customStyle="1" w:styleId="C2F067548E48497AAD6F6941676C5A7F20">
    <w:name w:val="C2F067548E48497AAD6F6941676C5A7F20"/>
    <w:rsid w:val="00A37BEA"/>
  </w:style>
  <w:style w:type="paragraph" w:customStyle="1" w:styleId="EC2A4A9CB13D415E8CA5031C23DA62D420">
    <w:name w:val="EC2A4A9CB13D415E8CA5031C23DA62D420"/>
    <w:rsid w:val="00A37BEA"/>
    <w:pPr>
      <w:ind w:left="720"/>
      <w:contextualSpacing/>
    </w:pPr>
  </w:style>
  <w:style w:type="paragraph" w:customStyle="1" w:styleId="4324B9211BF24AE2B275596EBD5087FF20">
    <w:name w:val="4324B9211BF24AE2B275596EBD5087FF20"/>
    <w:rsid w:val="00A37BEA"/>
    <w:pPr>
      <w:ind w:left="720"/>
      <w:contextualSpacing/>
    </w:pPr>
  </w:style>
  <w:style w:type="paragraph" w:customStyle="1" w:styleId="50716628B30B41D6A5088244AE4FE2F620">
    <w:name w:val="50716628B30B41D6A5088244AE4FE2F620"/>
    <w:rsid w:val="00A37BEA"/>
    <w:pPr>
      <w:ind w:left="720"/>
      <w:contextualSpacing/>
    </w:pPr>
  </w:style>
  <w:style w:type="paragraph" w:customStyle="1" w:styleId="7233E228F6B94B1FBFC88F9BE558873720">
    <w:name w:val="7233E228F6B94B1FBFC88F9BE558873720"/>
    <w:rsid w:val="00A37BEA"/>
    <w:pPr>
      <w:ind w:left="720"/>
      <w:contextualSpacing/>
    </w:pPr>
  </w:style>
  <w:style w:type="paragraph" w:customStyle="1" w:styleId="D96854BFECE64C978FB3BF905BF0B03120">
    <w:name w:val="D96854BFECE64C978FB3BF905BF0B03120"/>
    <w:rsid w:val="00A37BEA"/>
    <w:pPr>
      <w:ind w:left="720"/>
      <w:contextualSpacing/>
    </w:pPr>
  </w:style>
  <w:style w:type="paragraph" w:customStyle="1" w:styleId="29A07E4D90D049019F4B0A90646CEBC120">
    <w:name w:val="29A07E4D90D049019F4B0A90646CEBC120"/>
    <w:rsid w:val="00A37BEA"/>
    <w:pPr>
      <w:ind w:left="720"/>
      <w:contextualSpacing/>
    </w:pPr>
  </w:style>
  <w:style w:type="paragraph" w:customStyle="1" w:styleId="75079A33CEB14D4293BEC6AC4D44091E20">
    <w:name w:val="75079A33CEB14D4293BEC6AC4D44091E20"/>
    <w:rsid w:val="00A37BEA"/>
    <w:pPr>
      <w:ind w:left="720"/>
      <w:contextualSpacing/>
    </w:pPr>
  </w:style>
  <w:style w:type="paragraph" w:customStyle="1" w:styleId="02E404BAF5E94AF8A5156AAA6E42819220">
    <w:name w:val="02E404BAF5E94AF8A5156AAA6E42819220"/>
    <w:rsid w:val="00A37BEA"/>
    <w:pPr>
      <w:ind w:left="720"/>
      <w:contextualSpacing/>
    </w:pPr>
  </w:style>
  <w:style w:type="paragraph" w:customStyle="1" w:styleId="818B5D9DC9A74EF4A9A41EBF315A0DA620">
    <w:name w:val="818B5D9DC9A74EF4A9A41EBF315A0DA620"/>
    <w:rsid w:val="00A37BEA"/>
    <w:pPr>
      <w:ind w:left="720"/>
      <w:contextualSpacing/>
    </w:pPr>
  </w:style>
  <w:style w:type="paragraph" w:customStyle="1" w:styleId="C6589932A4144403A32C64FA7FCC780920">
    <w:name w:val="C6589932A4144403A32C64FA7FCC780920"/>
    <w:rsid w:val="00A37BEA"/>
    <w:pPr>
      <w:ind w:left="720"/>
      <w:contextualSpacing/>
    </w:pPr>
  </w:style>
  <w:style w:type="paragraph" w:customStyle="1" w:styleId="F41EE6D707654936A8310E87F53C703C20">
    <w:name w:val="F41EE6D707654936A8310E87F53C703C20"/>
    <w:rsid w:val="00A37BEA"/>
    <w:pPr>
      <w:ind w:left="720"/>
      <w:contextualSpacing/>
    </w:pPr>
  </w:style>
  <w:style w:type="paragraph" w:customStyle="1" w:styleId="1C8C917A6E074AE996567BCE2B0357C120">
    <w:name w:val="1C8C917A6E074AE996567BCE2B0357C120"/>
    <w:rsid w:val="00A37BEA"/>
    <w:pPr>
      <w:ind w:left="720"/>
      <w:contextualSpacing/>
    </w:pPr>
  </w:style>
  <w:style w:type="paragraph" w:customStyle="1" w:styleId="072AD74C33D449C188A86E3586A9A37520">
    <w:name w:val="072AD74C33D449C188A86E3586A9A37520"/>
    <w:rsid w:val="00A37BEA"/>
  </w:style>
  <w:style w:type="paragraph" w:customStyle="1" w:styleId="52B64573B75B4BA69FE052266EF313A020">
    <w:name w:val="52B64573B75B4BA69FE052266EF313A020"/>
    <w:rsid w:val="00A37BEA"/>
  </w:style>
  <w:style w:type="paragraph" w:customStyle="1" w:styleId="B46F5308BC6B44EAA2560C53BACD5CC120">
    <w:name w:val="B46F5308BC6B44EAA2560C53BACD5CC120"/>
    <w:rsid w:val="00A37BEA"/>
  </w:style>
  <w:style w:type="paragraph" w:customStyle="1" w:styleId="5EF805BC38E64855911C95174DAE1A5120">
    <w:name w:val="5EF805BC38E64855911C95174DAE1A5120"/>
    <w:rsid w:val="00A37BEA"/>
  </w:style>
  <w:style w:type="paragraph" w:customStyle="1" w:styleId="764EAF39496545A2A514742AE31BB89822">
    <w:name w:val="764EAF39496545A2A514742AE31BB89822"/>
    <w:rsid w:val="00A37BEA"/>
  </w:style>
  <w:style w:type="paragraph" w:customStyle="1" w:styleId="8BB3A8D3DA8440E5B8F0E09E6F9F23A422">
    <w:name w:val="8BB3A8D3DA8440E5B8F0E09E6F9F23A422"/>
    <w:rsid w:val="00A37BEA"/>
  </w:style>
  <w:style w:type="paragraph" w:customStyle="1" w:styleId="160846F05FB4451C8EFA80652AD6D14722">
    <w:name w:val="160846F05FB4451C8EFA80652AD6D14722"/>
    <w:rsid w:val="00A37BEA"/>
  </w:style>
  <w:style w:type="paragraph" w:customStyle="1" w:styleId="2C0DCE79D33E4B44B01B858CE383BAA221">
    <w:name w:val="2C0DCE79D33E4B44B01B858CE383BAA221"/>
    <w:rsid w:val="00A37BEA"/>
  </w:style>
  <w:style w:type="paragraph" w:customStyle="1" w:styleId="C52514A8DA394428B7FBFA347437986021">
    <w:name w:val="C52514A8DA394428B7FBFA347437986021"/>
    <w:rsid w:val="00A37BEA"/>
  </w:style>
  <w:style w:type="paragraph" w:customStyle="1" w:styleId="005C0A7E6D7C4C3491BA00A060C0461E22">
    <w:name w:val="005C0A7E6D7C4C3491BA00A060C0461E22"/>
    <w:rsid w:val="00A37BEA"/>
  </w:style>
  <w:style w:type="paragraph" w:customStyle="1" w:styleId="C2F067548E48497AAD6F6941676C5A7F21">
    <w:name w:val="C2F067548E48497AAD6F6941676C5A7F21"/>
    <w:rsid w:val="00A37BEA"/>
  </w:style>
  <w:style w:type="paragraph" w:customStyle="1" w:styleId="EC2A4A9CB13D415E8CA5031C23DA62D421">
    <w:name w:val="EC2A4A9CB13D415E8CA5031C23DA62D421"/>
    <w:rsid w:val="00A37BEA"/>
    <w:pPr>
      <w:ind w:left="720"/>
      <w:contextualSpacing/>
    </w:pPr>
  </w:style>
  <w:style w:type="paragraph" w:customStyle="1" w:styleId="4324B9211BF24AE2B275596EBD5087FF21">
    <w:name w:val="4324B9211BF24AE2B275596EBD5087FF21"/>
    <w:rsid w:val="00A37BEA"/>
    <w:pPr>
      <w:ind w:left="720"/>
      <w:contextualSpacing/>
    </w:pPr>
  </w:style>
  <w:style w:type="paragraph" w:customStyle="1" w:styleId="50716628B30B41D6A5088244AE4FE2F621">
    <w:name w:val="50716628B30B41D6A5088244AE4FE2F621"/>
    <w:rsid w:val="00A37BEA"/>
    <w:pPr>
      <w:ind w:left="720"/>
      <w:contextualSpacing/>
    </w:pPr>
  </w:style>
  <w:style w:type="paragraph" w:customStyle="1" w:styleId="7233E228F6B94B1FBFC88F9BE558873721">
    <w:name w:val="7233E228F6B94B1FBFC88F9BE558873721"/>
    <w:rsid w:val="00A37BEA"/>
    <w:pPr>
      <w:ind w:left="720"/>
      <w:contextualSpacing/>
    </w:pPr>
  </w:style>
  <w:style w:type="paragraph" w:customStyle="1" w:styleId="D96854BFECE64C978FB3BF905BF0B03121">
    <w:name w:val="D96854BFECE64C978FB3BF905BF0B03121"/>
    <w:rsid w:val="00A37BEA"/>
    <w:pPr>
      <w:ind w:left="720"/>
      <w:contextualSpacing/>
    </w:pPr>
  </w:style>
  <w:style w:type="paragraph" w:customStyle="1" w:styleId="29A07E4D90D049019F4B0A90646CEBC121">
    <w:name w:val="29A07E4D90D049019F4B0A90646CEBC121"/>
    <w:rsid w:val="00A37BEA"/>
    <w:pPr>
      <w:ind w:left="720"/>
      <w:contextualSpacing/>
    </w:pPr>
  </w:style>
  <w:style w:type="paragraph" w:customStyle="1" w:styleId="75079A33CEB14D4293BEC6AC4D44091E21">
    <w:name w:val="75079A33CEB14D4293BEC6AC4D44091E21"/>
    <w:rsid w:val="00A37BEA"/>
    <w:pPr>
      <w:ind w:left="720"/>
      <w:contextualSpacing/>
    </w:pPr>
  </w:style>
  <w:style w:type="paragraph" w:customStyle="1" w:styleId="02E404BAF5E94AF8A5156AAA6E42819221">
    <w:name w:val="02E404BAF5E94AF8A5156AAA6E42819221"/>
    <w:rsid w:val="00A37BEA"/>
    <w:pPr>
      <w:ind w:left="720"/>
      <w:contextualSpacing/>
    </w:pPr>
  </w:style>
  <w:style w:type="paragraph" w:customStyle="1" w:styleId="818B5D9DC9A74EF4A9A41EBF315A0DA621">
    <w:name w:val="818B5D9DC9A74EF4A9A41EBF315A0DA621"/>
    <w:rsid w:val="00A37BEA"/>
    <w:pPr>
      <w:ind w:left="720"/>
      <w:contextualSpacing/>
    </w:pPr>
  </w:style>
  <w:style w:type="paragraph" w:customStyle="1" w:styleId="C6589932A4144403A32C64FA7FCC780921">
    <w:name w:val="C6589932A4144403A32C64FA7FCC780921"/>
    <w:rsid w:val="00A37BEA"/>
    <w:pPr>
      <w:ind w:left="720"/>
      <w:contextualSpacing/>
    </w:pPr>
  </w:style>
  <w:style w:type="paragraph" w:customStyle="1" w:styleId="F41EE6D707654936A8310E87F53C703C21">
    <w:name w:val="F41EE6D707654936A8310E87F53C703C21"/>
    <w:rsid w:val="00A37BEA"/>
    <w:pPr>
      <w:ind w:left="720"/>
      <w:contextualSpacing/>
    </w:pPr>
  </w:style>
  <w:style w:type="paragraph" w:customStyle="1" w:styleId="1C8C917A6E074AE996567BCE2B0357C121">
    <w:name w:val="1C8C917A6E074AE996567BCE2B0357C121"/>
    <w:rsid w:val="00A37BEA"/>
    <w:pPr>
      <w:ind w:left="720"/>
      <w:contextualSpacing/>
    </w:pPr>
  </w:style>
  <w:style w:type="paragraph" w:customStyle="1" w:styleId="072AD74C33D449C188A86E3586A9A37521">
    <w:name w:val="072AD74C33D449C188A86E3586A9A37521"/>
    <w:rsid w:val="00A37BEA"/>
  </w:style>
  <w:style w:type="paragraph" w:customStyle="1" w:styleId="52B64573B75B4BA69FE052266EF313A021">
    <w:name w:val="52B64573B75B4BA69FE052266EF313A021"/>
    <w:rsid w:val="00A37BEA"/>
  </w:style>
  <w:style w:type="paragraph" w:customStyle="1" w:styleId="B46F5308BC6B44EAA2560C53BACD5CC121">
    <w:name w:val="B46F5308BC6B44EAA2560C53BACD5CC121"/>
    <w:rsid w:val="00A37BEA"/>
  </w:style>
  <w:style w:type="paragraph" w:customStyle="1" w:styleId="5EF805BC38E64855911C95174DAE1A5121">
    <w:name w:val="5EF805BC38E64855911C95174DAE1A5121"/>
    <w:rsid w:val="00A37BE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BEA"/>
    <w:rPr>
      <w:color w:val="808080"/>
    </w:rPr>
  </w:style>
  <w:style w:type="paragraph" w:customStyle="1" w:styleId="005C0A7E6D7C4C3491BA00A060C0461E">
    <w:name w:val="005C0A7E6D7C4C3491BA00A060C0461E"/>
  </w:style>
  <w:style w:type="paragraph" w:customStyle="1" w:styleId="764EAF39496545A2A514742AE31BB898">
    <w:name w:val="764EAF39496545A2A514742AE31BB898"/>
  </w:style>
  <w:style w:type="paragraph" w:customStyle="1" w:styleId="8BB3A8D3DA8440E5B8F0E09E6F9F23A4">
    <w:name w:val="8BB3A8D3DA8440E5B8F0E09E6F9F23A4"/>
  </w:style>
  <w:style w:type="paragraph" w:customStyle="1" w:styleId="160846F05FB4451C8EFA80652AD6D147">
    <w:name w:val="160846F05FB4451C8EFA80652AD6D147"/>
  </w:style>
  <w:style w:type="paragraph" w:customStyle="1" w:styleId="70D27A284EBE4EBB9DC36570290BA145">
    <w:name w:val="70D27A284EBE4EBB9DC36570290BA145"/>
  </w:style>
  <w:style w:type="paragraph" w:customStyle="1" w:styleId="7076DE7E8D784BCAA9C1E209236A3B81">
    <w:name w:val="7076DE7E8D784BCAA9C1E209236A3B81"/>
  </w:style>
  <w:style w:type="paragraph" w:customStyle="1" w:styleId="99EA3EEC21674A8080B0E8E99A6E2D82">
    <w:name w:val="99EA3EEC21674A8080B0E8E99A6E2D82"/>
  </w:style>
  <w:style w:type="paragraph" w:customStyle="1" w:styleId="45ACB7AC55F8443488BEB977243650E2">
    <w:name w:val="45ACB7AC55F8443488BEB977243650E2"/>
  </w:style>
  <w:style w:type="paragraph" w:customStyle="1" w:styleId="650973D3C87C45DDA556B269E9B321F7">
    <w:name w:val="650973D3C87C45DDA556B269E9B321F7"/>
  </w:style>
  <w:style w:type="paragraph" w:customStyle="1" w:styleId="7C1861B4ECBD47F29EC970E126176B00">
    <w:name w:val="7C1861B4ECBD47F29EC970E126176B00"/>
  </w:style>
  <w:style w:type="paragraph" w:customStyle="1" w:styleId="F08CC7A0BFB448A5B96D592950D6663B">
    <w:name w:val="F08CC7A0BFB448A5B96D592950D6663B"/>
  </w:style>
  <w:style w:type="paragraph" w:customStyle="1" w:styleId="71B5268AE44F4148B1A876BD57110825">
    <w:name w:val="71B5268AE44F4148B1A876BD57110825"/>
  </w:style>
  <w:style w:type="paragraph" w:customStyle="1" w:styleId="66A40979FBA344AA83F131DCF2410D4F">
    <w:name w:val="66A40979FBA344AA83F131DCF2410D4F"/>
  </w:style>
  <w:style w:type="paragraph" w:customStyle="1" w:styleId="5B37E90EE32A4C36AC172274A9A246F0">
    <w:name w:val="5B37E90EE32A4C36AC172274A9A246F0"/>
  </w:style>
  <w:style w:type="paragraph" w:customStyle="1" w:styleId="5017A99064AF448093C315720F06174B">
    <w:name w:val="5017A99064AF448093C315720F06174B"/>
  </w:style>
  <w:style w:type="paragraph" w:customStyle="1" w:styleId="4D81BF973CF044E8A438409D7998A56F">
    <w:name w:val="4D81BF973CF044E8A438409D7998A56F"/>
  </w:style>
  <w:style w:type="paragraph" w:customStyle="1" w:styleId="6F3339A9E2054E88AF5F3AC3F9948568">
    <w:name w:val="6F3339A9E2054E88AF5F3AC3F9948568"/>
  </w:style>
  <w:style w:type="paragraph" w:customStyle="1" w:styleId="433E6969131144929D9EEE90C34929AC">
    <w:name w:val="433E6969131144929D9EEE90C34929AC"/>
  </w:style>
  <w:style w:type="paragraph" w:customStyle="1" w:styleId="700BB8D239B1468CB6F7C87CF0A4FC19">
    <w:name w:val="700BB8D239B1468CB6F7C87CF0A4FC19"/>
  </w:style>
  <w:style w:type="paragraph" w:customStyle="1" w:styleId="6D062439C99A46F9AE7CBBC7B0FE4C63">
    <w:name w:val="6D062439C99A46F9AE7CBBC7B0FE4C63"/>
  </w:style>
  <w:style w:type="paragraph" w:customStyle="1" w:styleId="C24CA38AE8D441B88607A91DC7BD5399">
    <w:name w:val="C24CA38AE8D441B88607A91DC7BD5399"/>
  </w:style>
  <w:style w:type="paragraph" w:customStyle="1" w:styleId="FB552AAC373A47D7A1562EAE38A40557">
    <w:name w:val="FB552AAC373A47D7A1562EAE38A40557"/>
  </w:style>
  <w:style w:type="paragraph" w:customStyle="1" w:styleId="EA0F1F19241E4AF4A0EC340E51A6421A">
    <w:name w:val="EA0F1F19241E4AF4A0EC340E51A6421A"/>
  </w:style>
  <w:style w:type="paragraph" w:customStyle="1" w:styleId="4E908F8834C7482F9510003891E0E757">
    <w:name w:val="4E908F8834C7482F9510003891E0E757"/>
  </w:style>
  <w:style w:type="paragraph" w:customStyle="1" w:styleId="DAB2B153DC974EBD9B1396D73113DC83">
    <w:name w:val="DAB2B153DC974EBD9B1396D73113DC83"/>
  </w:style>
  <w:style w:type="paragraph" w:customStyle="1" w:styleId="EE7A687FFAAD419DB2C18D88B6B8D68D">
    <w:name w:val="EE7A687FFAAD419DB2C18D88B6B8D68D"/>
  </w:style>
  <w:style w:type="paragraph" w:customStyle="1" w:styleId="37BD8FA1AFAD426185EC2CE999EE9270">
    <w:name w:val="37BD8FA1AFAD426185EC2CE999EE9270"/>
  </w:style>
  <w:style w:type="paragraph" w:customStyle="1" w:styleId="A03BEEF4CB2D4F85A70FCB1DD99AB046">
    <w:name w:val="A03BEEF4CB2D4F85A70FCB1DD99AB046"/>
  </w:style>
  <w:style w:type="paragraph" w:customStyle="1" w:styleId="4AE5A8B5551E4FE2B71F9BCCE00CBBF7">
    <w:name w:val="4AE5A8B5551E4FE2B71F9BCCE00CBBF7"/>
  </w:style>
  <w:style w:type="paragraph" w:customStyle="1" w:styleId="3B890F59B82A4DD39EA597CC3BF979FA">
    <w:name w:val="3B890F59B82A4DD39EA597CC3BF979FA"/>
  </w:style>
  <w:style w:type="paragraph" w:customStyle="1" w:styleId="08C5E3A5EFDE46E7A801D88BD66F70A1">
    <w:name w:val="08C5E3A5EFDE46E7A801D88BD66F70A1"/>
  </w:style>
  <w:style w:type="paragraph" w:customStyle="1" w:styleId="1356ED9765EA4543944C54CAA4180E8B">
    <w:name w:val="1356ED9765EA4543944C54CAA4180E8B"/>
  </w:style>
  <w:style w:type="paragraph" w:customStyle="1" w:styleId="EB20666EE9ED450086A5022D9D381696">
    <w:name w:val="EB20666EE9ED450086A5022D9D381696"/>
  </w:style>
  <w:style w:type="paragraph" w:customStyle="1" w:styleId="0F01CA947CFA4800901D440B2FDEBDB1">
    <w:name w:val="0F01CA947CFA4800901D440B2FDEBDB1"/>
  </w:style>
  <w:style w:type="paragraph" w:customStyle="1" w:styleId="6BDD56FC02D046CFB22938D1BAE2FB70">
    <w:name w:val="6BDD56FC02D046CFB22938D1BAE2FB70"/>
  </w:style>
  <w:style w:type="paragraph" w:customStyle="1" w:styleId="08403F24F8A54C8D9F41B45CA1690442">
    <w:name w:val="08403F24F8A54C8D9F41B45CA1690442"/>
  </w:style>
  <w:style w:type="paragraph" w:customStyle="1" w:styleId="A4D4417B274345BD956762337DDFDE9E">
    <w:name w:val="A4D4417B274345BD956762337DDFDE9E"/>
  </w:style>
  <w:style w:type="paragraph" w:customStyle="1" w:styleId="94E01471A07D4884A0E80CDB3A0DAB25">
    <w:name w:val="94E01471A07D4884A0E80CDB3A0DAB25"/>
  </w:style>
  <w:style w:type="paragraph" w:customStyle="1" w:styleId="63D377946E18422EA7A01C77B03316ED">
    <w:name w:val="63D377946E18422EA7A01C77B03316ED"/>
  </w:style>
  <w:style w:type="paragraph" w:customStyle="1" w:styleId="DDB1EF9DEB964C2DB6EF217414E3799B">
    <w:name w:val="DDB1EF9DEB964C2DB6EF217414E3799B"/>
  </w:style>
  <w:style w:type="paragraph" w:customStyle="1" w:styleId="1302FD1061E84657BFA6A44944CE3DCD">
    <w:name w:val="1302FD1061E84657BFA6A44944CE3DCD"/>
  </w:style>
  <w:style w:type="paragraph" w:customStyle="1" w:styleId="381BFBD295C243ACAFB06424F40E8652">
    <w:name w:val="381BFBD295C243ACAFB06424F40E8652"/>
    <w:rsid w:val="006A3BB5"/>
  </w:style>
  <w:style w:type="paragraph" w:customStyle="1" w:styleId="091BFB18ADDE47589B63E52D11E24678">
    <w:name w:val="091BFB18ADDE47589B63E52D11E24678"/>
    <w:rsid w:val="006A3BB5"/>
  </w:style>
  <w:style w:type="paragraph" w:customStyle="1" w:styleId="448E3A65D3B142C281056D713455C519">
    <w:name w:val="448E3A65D3B142C281056D713455C519"/>
    <w:rsid w:val="006A3BB5"/>
  </w:style>
  <w:style w:type="paragraph" w:customStyle="1" w:styleId="164F90408F1B493F80DD6FDBC8CB19B5">
    <w:name w:val="164F90408F1B493F80DD6FDBC8CB19B5"/>
    <w:rsid w:val="006A3BB5"/>
  </w:style>
  <w:style w:type="paragraph" w:customStyle="1" w:styleId="9EFD20BECE71415985BFDC91494E29EA">
    <w:name w:val="9EFD20BECE71415985BFDC91494E29EA"/>
    <w:rsid w:val="006A3BB5"/>
  </w:style>
  <w:style w:type="paragraph" w:customStyle="1" w:styleId="DA658AD22B994D22B92C6305C50A7275">
    <w:name w:val="DA658AD22B994D22B92C6305C50A7275"/>
    <w:rsid w:val="006A3BB5"/>
  </w:style>
  <w:style w:type="paragraph" w:customStyle="1" w:styleId="78855DFD32FC45079B8FEA40F70E7CE2">
    <w:name w:val="78855DFD32FC45079B8FEA40F70E7CE2"/>
    <w:rsid w:val="006A3BB5"/>
  </w:style>
  <w:style w:type="paragraph" w:customStyle="1" w:styleId="E25EA1176D4F48408640E3B47DFB640E">
    <w:name w:val="E25EA1176D4F48408640E3B47DFB640E"/>
    <w:rsid w:val="006A3BB5"/>
  </w:style>
  <w:style w:type="paragraph" w:customStyle="1" w:styleId="023FCF5FFEBD4490B31F6E379075E252">
    <w:name w:val="023FCF5FFEBD4490B31F6E379075E252"/>
    <w:rsid w:val="006A3BB5"/>
  </w:style>
  <w:style w:type="paragraph" w:customStyle="1" w:styleId="0859A3C6EC32486E91DE0BF17EE327F8">
    <w:name w:val="0859A3C6EC32486E91DE0BF17EE327F8"/>
    <w:rsid w:val="006A3BB5"/>
  </w:style>
  <w:style w:type="paragraph" w:customStyle="1" w:styleId="79B91A8A55BB486B87B42C49FD785BE8">
    <w:name w:val="79B91A8A55BB486B87B42C49FD785BE8"/>
    <w:rsid w:val="006A3BB5"/>
  </w:style>
  <w:style w:type="paragraph" w:customStyle="1" w:styleId="194663BD3A414CCC834D79FBC3AF5790">
    <w:name w:val="194663BD3A414CCC834D79FBC3AF5790"/>
    <w:rsid w:val="006A3BB5"/>
  </w:style>
  <w:style w:type="paragraph" w:customStyle="1" w:styleId="00256AD9EF754FE585AA2275E46E899F">
    <w:name w:val="00256AD9EF754FE585AA2275E46E899F"/>
    <w:rsid w:val="006A3BB5"/>
  </w:style>
  <w:style w:type="paragraph" w:customStyle="1" w:styleId="0F29815286744B848BFDD73C3AB79E1B">
    <w:name w:val="0F29815286744B848BFDD73C3AB79E1B"/>
    <w:rsid w:val="006A3BB5"/>
  </w:style>
  <w:style w:type="paragraph" w:customStyle="1" w:styleId="1DF78C7C5E9F4993B001ACA45D7836FB">
    <w:name w:val="1DF78C7C5E9F4993B001ACA45D7836FB"/>
    <w:rsid w:val="006A3BB5"/>
  </w:style>
  <w:style w:type="paragraph" w:customStyle="1" w:styleId="A3B6714658A34118922CCB86E4C12767">
    <w:name w:val="A3B6714658A34118922CCB86E4C12767"/>
    <w:rsid w:val="006A3BB5"/>
  </w:style>
  <w:style w:type="paragraph" w:customStyle="1" w:styleId="4F5AD3BC1D1442DE9059FF1F4355EA91">
    <w:name w:val="4F5AD3BC1D1442DE9059FF1F4355EA91"/>
    <w:rsid w:val="006A3BB5"/>
  </w:style>
  <w:style w:type="paragraph" w:customStyle="1" w:styleId="66488A52B8A5401B9943E2839EE6B374">
    <w:name w:val="66488A52B8A5401B9943E2839EE6B374"/>
    <w:rsid w:val="006A3BB5"/>
  </w:style>
  <w:style w:type="paragraph" w:customStyle="1" w:styleId="1A9A8FB562074C35896038EB0D486932">
    <w:name w:val="1A9A8FB562074C35896038EB0D486932"/>
    <w:rsid w:val="006A3BB5"/>
  </w:style>
  <w:style w:type="paragraph" w:customStyle="1" w:styleId="2EF09D9B472346469DC777F8B4F7807C">
    <w:name w:val="2EF09D9B472346469DC777F8B4F7807C"/>
    <w:rsid w:val="006A3BB5"/>
  </w:style>
  <w:style w:type="paragraph" w:customStyle="1" w:styleId="6C44FC49902E4BFFA86CCA5DB89E5CB9">
    <w:name w:val="6C44FC49902E4BFFA86CCA5DB89E5CB9"/>
    <w:rsid w:val="00D101E4"/>
  </w:style>
  <w:style w:type="paragraph" w:customStyle="1" w:styleId="41CD33BABBCD4DD885C7AB6DD811E068">
    <w:name w:val="41CD33BABBCD4DD885C7AB6DD811E068"/>
    <w:rsid w:val="00D101E4"/>
  </w:style>
  <w:style w:type="paragraph" w:customStyle="1" w:styleId="8CF1ACF21ADA48F291038EA8F262CBBA">
    <w:name w:val="8CF1ACF21ADA48F291038EA8F262CBBA"/>
    <w:rsid w:val="00D101E4"/>
  </w:style>
  <w:style w:type="paragraph" w:customStyle="1" w:styleId="1A2E8A4FA00B4031B4EC5179C7E1C44D">
    <w:name w:val="1A2E8A4FA00B4031B4EC5179C7E1C44D"/>
    <w:rsid w:val="00D101E4"/>
  </w:style>
  <w:style w:type="paragraph" w:customStyle="1" w:styleId="73BB902AB4C44FAAB64A5C933B0BD534">
    <w:name w:val="73BB902AB4C44FAAB64A5C933B0BD534"/>
    <w:rsid w:val="00D101E4"/>
  </w:style>
  <w:style w:type="paragraph" w:customStyle="1" w:styleId="1CBFB53F030C496B9110835612B59247">
    <w:name w:val="1CBFB53F030C496B9110835612B59247"/>
    <w:rsid w:val="00D101E4"/>
  </w:style>
  <w:style w:type="paragraph" w:customStyle="1" w:styleId="6B0ED7ECABF2461F9DF62CF027DC29D5">
    <w:name w:val="6B0ED7ECABF2461F9DF62CF027DC29D5"/>
    <w:rsid w:val="00D101E4"/>
  </w:style>
  <w:style w:type="paragraph" w:customStyle="1" w:styleId="9BDCE375690A4C499FBEF7C53015428D">
    <w:name w:val="9BDCE375690A4C499FBEF7C53015428D"/>
    <w:rsid w:val="00D101E4"/>
  </w:style>
  <w:style w:type="paragraph" w:customStyle="1" w:styleId="95A90488EA344D8685072297E8923DE0">
    <w:name w:val="95A90488EA344D8685072297E8923DE0"/>
    <w:rsid w:val="00D101E4"/>
  </w:style>
  <w:style w:type="paragraph" w:customStyle="1" w:styleId="BBBAD01A0F1847839A24EC291A03DE37">
    <w:name w:val="BBBAD01A0F1847839A24EC291A03DE37"/>
    <w:rsid w:val="00D101E4"/>
  </w:style>
  <w:style w:type="paragraph" w:customStyle="1" w:styleId="08828A8BD5DC40F299EB81918A9827BD">
    <w:name w:val="08828A8BD5DC40F299EB81918A9827BD"/>
    <w:rsid w:val="00D101E4"/>
  </w:style>
  <w:style w:type="paragraph" w:customStyle="1" w:styleId="5E2A58C4362F4C2E88FCE3F3C57B35BA">
    <w:name w:val="5E2A58C4362F4C2E88FCE3F3C57B35BA"/>
    <w:rsid w:val="00D101E4"/>
  </w:style>
  <w:style w:type="paragraph" w:customStyle="1" w:styleId="513E009424DE4DEA83BFF35876355965">
    <w:name w:val="513E009424DE4DEA83BFF35876355965"/>
    <w:rsid w:val="00D101E4"/>
  </w:style>
  <w:style w:type="paragraph" w:customStyle="1" w:styleId="063335ACB52B4ED4AF72D2740B013AF2">
    <w:name w:val="063335ACB52B4ED4AF72D2740B013AF2"/>
    <w:rsid w:val="00D101E4"/>
  </w:style>
  <w:style w:type="paragraph" w:customStyle="1" w:styleId="E1F2AF150ABD4305911F9D07AE68B59A">
    <w:name w:val="E1F2AF150ABD4305911F9D07AE68B59A"/>
    <w:rsid w:val="00D101E4"/>
  </w:style>
  <w:style w:type="paragraph" w:customStyle="1" w:styleId="1949FD67071B41ADAEB3BCA52714B0B2">
    <w:name w:val="1949FD67071B41ADAEB3BCA52714B0B2"/>
    <w:rsid w:val="00D101E4"/>
  </w:style>
  <w:style w:type="paragraph" w:customStyle="1" w:styleId="59A3FCE9D3AF4D9D88B0C5939C0958B4">
    <w:name w:val="59A3FCE9D3AF4D9D88B0C5939C0958B4"/>
    <w:rsid w:val="00D101E4"/>
  </w:style>
  <w:style w:type="paragraph" w:customStyle="1" w:styleId="18A5638778D24377996E0623D04F1686">
    <w:name w:val="18A5638778D24377996E0623D04F1686"/>
    <w:rsid w:val="00D101E4"/>
  </w:style>
  <w:style w:type="paragraph" w:customStyle="1" w:styleId="66139736874D485995245BD71B9597C9">
    <w:name w:val="66139736874D485995245BD71B9597C9"/>
    <w:rsid w:val="00D101E4"/>
  </w:style>
  <w:style w:type="paragraph" w:customStyle="1" w:styleId="152831E2F4D14C8199B5A93632976FBC">
    <w:name w:val="152831E2F4D14C8199B5A93632976FBC"/>
    <w:rsid w:val="00D101E4"/>
  </w:style>
  <w:style w:type="paragraph" w:customStyle="1" w:styleId="1FD5140EE813499F9E9CF1446EDEFE70">
    <w:name w:val="1FD5140EE813499F9E9CF1446EDEFE70"/>
    <w:rsid w:val="00D101E4"/>
  </w:style>
  <w:style w:type="paragraph" w:customStyle="1" w:styleId="312865DC3F0C410689737B79AC03D6EF">
    <w:name w:val="312865DC3F0C410689737B79AC03D6EF"/>
    <w:rsid w:val="00D101E4"/>
  </w:style>
  <w:style w:type="paragraph" w:customStyle="1" w:styleId="F5C68ADEFCA74B4F99F1C7FAB92F3D8D">
    <w:name w:val="F5C68ADEFCA74B4F99F1C7FAB92F3D8D"/>
    <w:rsid w:val="00D101E4"/>
  </w:style>
  <w:style w:type="paragraph" w:customStyle="1" w:styleId="E9782C7570464FF4B64DF4C1147534BD">
    <w:name w:val="E9782C7570464FF4B64DF4C1147534BD"/>
    <w:rsid w:val="00D101E4"/>
  </w:style>
  <w:style w:type="paragraph" w:customStyle="1" w:styleId="94F4930E5BEC4C9B8624E38CF6F124F6">
    <w:name w:val="94F4930E5BEC4C9B8624E38CF6F124F6"/>
    <w:rsid w:val="00D101E4"/>
  </w:style>
  <w:style w:type="paragraph" w:customStyle="1" w:styleId="327C2DC12A5942A39DFD3E21BA0CAAA7">
    <w:name w:val="327C2DC12A5942A39DFD3E21BA0CAAA7"/>
    <w:rsid w:val="00D101E4"/>
  </w:style>
  <w:style w:type="paragraph" w:customStyle="1" w:styleId="DEEF574AC1E34068B9F7ED5046E87F7A">
    <w:name w:val="DEEF574AC1E34068B9F7ED5046E87F7A"/>
    <w:rsid w:val="00D101E4"/>
  </w:style>
  <w:style w:type="paragraph" w:customStyle="1" w:styleId="97EEF83E0EB54FE38C811DAC3FA2710E">
    <w:name w:val="97EEF83E0EB54FE38C811DAC3FA2710E"/>
    <w:rsid w:val="00D101E4"/>
  </w:style>
  <w:style w:type="paragraph" w:customStyle="1" w:styleId="DCFCAF06C16D4C5AB2DF9BA5894F32B2">
    <w:name w:val="DCFCAF06C16D4C5AB2DF9BA5894F32B2"/>
    <w:rsid w:val="00B40F04"/>
  </w:style>
  <w:style w:type="paragraph" w:customStyle="1" w:styleId="B182A35D3D3C4DD889A368A61F14F178">
    <w:name w:val="B182A35D3D3C4DD889A368A61F14F178"/>
    <w:rsid w:val="00B40F04"/>
  </w:style>
  <w:style w:type="paragraph" w:customStyle="1" w:styleId="B148FC4FAEE242089A152CCFA17D8EEC">
    <w:name w:val="B148FC4FAEE242089A152CCFA17D8EEC"/>
    <w:rsid w:val="00B40F04"/>
  </w:style>
  <w:style w:type="paragraph" w:customStyle="1" w:styleId="2BAA1651FE714FB8A4C4C25A8F1E46EA">
    <w:name w:val="2BAA1651FE714FB8A4C4C25A8F1E46EA"/>
    <w:rsid w:val="00B40F04"/>
  </w:style>
  <w:style w:type="paragraph" w:customStyle="1" w:styleId="FB19F3D7C62D44149E5A40FE9A1C0623">
    <w:name w:val="FB19F3D7C62D44149E5A40FE9A1C0623"/>
    <w:rsid w:val="00B40F04"/>
  </w:style>
  <w:style w:type="paragraph" w:customStyle="1" w:styleId="C97A2413242A4E919EB07D94CA2AE226">
    <w:name w:val="C97A2413242A4E919EB07D94CA2AE226"/>
    <w:rsid w:val="00B40F04"/>
  </w:style>
  <w:style w:type="paragraph" w:customStyle="1" w:styleId="B0C40F6FD9074312B849F1197F70CBCD">
    <w:name w:val="B0C40F6FD9074312B849F1197F70CBCD"/>
    <w:rsid w:val="00B40F04"/>
  </w:style>
  <w:style w:type="paragraph" w:customStyle="1" w:styleId="0490900043C64379B4CDA86B86D0EBCE">
    <w:name w:val="0490900043C64379B4CDA86B86D0EBCE"/>
    <w:rsid w:val="00B40F04"/>
  </w:style>
  <w:style w:type="paragraph" w:customStyle="1" w:styleId="C7BFC299C6394079AC2137D62A243F82">
    <w:name w:val="C7BFC299C6394079AC2137D62A243F82"/>
    <w:rsid w:val="00B40F04"/>
  </w:style>
  <w:style w:type="paragraph" w:customStyle="1" w:styleId="8160B939B4814B0581ABA8C3ED8E41C7">
    <w:name w:val="8160B939B4814B0581ABA8C3ED8E41C7"/>
    <w:rsid w:val="00B40F04"/>
  </w:style>
  <w:style w:type="paragraph" w:customStyle="1" w:styleId="42E5214C83674BDCACBBD783EBB302EF">
    <w:name w:val="42E5214C83674BDCACBBD783EBB302EF"/>
    <w:rsid w:val="00B40F04"/>
  </w:style>
  <w:style w:type="paragraph" w:customStyle="1" w:styleId="D85A8AAF08D24CBAA3043A06889DBBD4">
    <w:name w:val="D85A8AAF08D24CBAA3043A06889DBBD4"/>
    <w:rsid w:val="00B40F04"/>
  </w:style>
  <w:style w:type="paragraph" w:customStyle="1" w:styleId="70CE0B077D954995A7C10EB68309B3D0">
    <w:name w:val="70CE0B077D954995A7C10EB68309B3D0"/>
    <w:rsid w:val="00B40F04"/>
  </w:style>
  <w:style w:type="paragraph" w:customStyle="1" w:styleId="A6DCEC69B8F44FFD8C4FDAA1935767A1">
    <w:name w:val="A6DCEC69B8F44FFD8C4FDAA1935767A1"/>
    <w:rsid w:val="00B40F04"/>
  </w:style>
  <w:style w:type="paragraph" w:customStyle="1" w:styleId="449F22E54A13435EBB44DA8028557208">
    <w:name w:val="449F22E54A13435EBB44DA8028557208"/>
    <w:rsid w:val="00B40F04"/>
  </w:style>
  <w:style w:type="paragraph" w:customStyle="1" w:styleId="60D0261C99AC48C7A0D7F16FFBF0AF1D">
    <w:name w:val="60D0261C99AC48C7A0D7F16FFBF0AF1D"/>
    <w:rsid w:val="00B40F04"/>
  </w:style>
  <w:style w:type="paragraph" w:customStyle="1" w:styleId="B8C6BC6F0576433486FAD9BB32D9E3F2">
    <w:name w:val="B8C6BC6F0576433486FAD9BB32D9E3F2"/>
    <w:rsid w:val="00B40F04"/>
  </w:style>
  <w:style w:type="paragraph" w:customStyle="1" w:styleId="65FB4A70297C482796A65DFE7B3B75A7">
    <w:name w:val="65FB4A70297C482796A65DFE7B3B75A7"/>
    <w:rsid w:val="00B40F04"/>
  </w:style>
  <w:style w:type="paragraph" w:customStyle="1" w:styleId="8E934B640EA3425EB1B1CC07B44450A2">
    <w:name w:val="8E934B640EA3425EB1B1CC07B44450A2"/>
    <w:rsid w:val="00B40F04"/>
  </w:style>
  <w:style w:type="paragraph" w:customStyle="1" w:styleId="849D8F6081D84193B241AC0A372450E5">
    <w:name w:val="849D8F6081D84193B241AC0A372450E5"/>
    <w:rsid w:val="00B40F04"/>
  </w:style>
  <w:style w:type="paragraph" w:customStyle="1" w:styleId="F03A2003A6EC46FC8FC0DEDB6BE50336">
    <w:name w:val="F03A2003A6EC46FC8FC0DEDB6BE50336"/>
    <w:rsid w:val="00B40F04"/>
  </w:style>
  <w:style w:type="paragraph" w:customStyle="1" w:styleId="BF1E1C56A3B944BCB530ACCFC382B7D9">
    <w:name w:val="BF1E1C56A3B944BCB530ACCFC382B7D9"/>
    <w:rsid w:val="00B40F04"/>
  </w:style>
  <w:style w:type="paragraph" w:customStyle="1" w:styleId="42B14D32E54A4574901036929C471E2F">
    <w:name w:val="42B14D32E54A4574901036929C471E2F"/>
    <w:rsid w:val="00B40F04"/>
  </w:style>
  <w:style w:type="paragraph" w:customStyle="1" w:styleId="CD285BEE92C4415D822215F0F5E11113">
    <w:name w:val="CD285BEE92C4415D822215F0F5E11113"/>
    <w:rsid w:val="00B40F04"/>
  </w:style>
  <w:style w:type="paragraph" w:customStyle="1" w:styleId="DEF828254E4244789B50B1ECDC4A799F">
    <w:name w:val="DEF828254E4244789B50B1ECDC4A799F"/>
    <w:rsid w:val="009B6802"/>
  </w:style>
  <w:style w:type="paragraph" w:customStyle="1" w:styleId="764EAF39496545A2A514742AE31BB8981">
    <w:name w:val="764EAF39496545A2A514742AE31BB8981"/>
    <w:rsid w:val="00A37BEA"/>
  </w:style>
  <w:style w:type="paragraph" w:customStyle="1" w:styleId="8BB3A8D3DA8440E5B8F0E09E6F9F23A41">
    <w:name w:val="8BB3A8D3DA8440E5B8F0E09E6F9F23A41"/>
    <w:rsid w:val="00A37BEA"/>
  </w:style>
  <w:style w:type="paragraph" w:customStyle="1" w:styleId="160846F05FB4451C8EFA80652AD6D1471">
    <w:name w:val="160846F05FB4451C8EFA80652AD6D1471"/>
    <w:rsid w:val="00A37BEA"/>
  </w:style>
  <w:style w:type="paragraph" w:customStyle="1" w:styleId="B80DC08FAB3F43EEB83EE5D91D45A5CE">
    <w:name w:val="B80DC08FAB3F43EEB83EE5D91D45A5CE"/>
    <w:rsid w:val="00A37BEA"/>
  </w:style>
  <w:style w:type="paragraph" w:customStyle="1" w:styleId="2C0DCE79D33E4B44B01B858CE383BAA2">
    <w:name w:val="2C0DCE79D33E4B44B01B858CE383BAA2"/>
    <w:rsid w:val="00A37BEA"/>
  </w:style>
  <w:style w:type="paragraph" w:customStyle="1" w:styleId="C52514A8DA394428B7FBFA3474379860">
    <w:name w:val="C52514A8DA394428B7FBFA3474379860"/>
    <w:rsid w:val="00A37BEA"/>
  </w:style>
  <w:style w:type="paragraph" w:customStyle="1" w:styleId="005C0A7E6D7C4C3491BA00A060C0461E1">
    <w:name w:val="005C0A7E6D7C4C3491BA00A060C0461E1"/>
    <w:rsid w:val="00A37BEA"/>
  </w:style>
  <w:style w:type="paragraph" w:customStyle="1" w:styleId="C2F067548E48497AAD6F6941676C5A7F">
    <w:name w:val="C2F067548E48497AAD6F6941676C5A7F"/>
    <w:rsid w:val="00A37BEA"/>
  </w:style>
  <w:style w:type="paragraph" w:customStyle="1" w:styleId="EC2A4A9CB13D415E8CA5031C23DA62D4">
    <w:name w:val="EC2A4A9CB13D415E8CA5031C23DA62D4"/>
    <w:rsid w:val="00A37BEA"/>
    <w:pPr>
      <w:ind w:left="720"/>
      <w:contextualSpacing/>
    </w:pPr>
  </w:style>
  <w:style w:type="paragraph" w:customStyle="1" w:styleId="4324B9211BF24AE2B275596EBD5087FF">
    <w:name w:val="4324B9211BF24AE2B275596EBD5087FF"/>
    <w:rsid w:val="00A37BEA"/>
    <w:pPr>
      <w:ind w:left="720"/>
      <w:contextualSpacing/>
    </w:pPr>
  </w:style>
  <w:style w:type="paragraph" w:customStyle="1" w:styleId="50716628B30B41D6A5088244AE4FE2F6">
    <w:name w:val="50716628B30B41D6A5088244AE4FE2F6"/>
    <w:rsid w:val="00A37BEA"/>
    <w:pPr>
      <w:ind w:left="720"/>
      <w:contextualSpacing/>
    </w:pPr>
  </w:style>
  <w:style w:type="paragraph" w:customStyle="1" w:styleId="7233E228F6B94B1FBFC88F9BE5588737">
    <w:name w:val="7233E228F6B94B1FBFC88F9BE5588737"/>
    <w:rsid w:val="00A37BEA"/>
    <w:pPr>
      <w:ind w:left="720"/>
      <w:contextualSpacing/>
    </w:pPr>
  </w:style>
  <w:style w:type="paragraph" w:customStyle="1" w:styleId="D96854BFECE64C978FB3BF905BF0B031">
    <w:name w:val="D96854BFECE64C978FB3BF905BF0B031"/>
    <w:rsid w:val="00A37BEA"/>
    <w:pPr>
      <w:ind w:left="720"/>
      <w:contextualSpacing/>
    </w:pPr>
  </w:style>
  <w:style w:type="paragraph" w:customStyle="1" w:styleId="29A07E4D90D049019F4B0A90646CEBC1">
    <w:name w:val="29A07E4D90D049019F4B0A90646CEBC1"/>
    <w:rsid w:val="00A37BEA"/>
    <w:pPr>
      <w:ind w:left="720"/>
      <w:contextualSpacing/>
    </w:pPr>
  </w:style>
  <w:style w:type="paragraph" w:customStyle="1" w:styleId="75079A33CEB14D4293BEC6AC4D44091E">
    <w:name w:val="75079A33CEB14D4293BEC6AC4D44091E"/>
    <w:rsid w:val="00A37BEA"/>
    <w:pPr>
      <w:ind w:left="720"/>
      <w:contextualSpacing/>
    </w:pPr>
  </w:style>
  <w:style w:type="paragraph" w:customStyle="1" w:styleId="02E404BAF5E94AF8A5156AAA6E428192">
    <w:name w:val="02E404BAF5E94AF8A5156AAA6E428192"/>
    <w:rsid w:val="00A37BEA"/>
    <w:pPr>
      <w:ind w:left="720"/>
      <w:contextualSpacing/>
    </w:pPr>
  </w:style>
  <w:style w:type="paragraph" w:customStyle="1" w:styleId="818B5D9DC9A74EF4A9A41EBF315A0DA6">
    <w:name w:val="818B5D9DC9A74EF4A9A41EBF315A0DA6"/>
    <w:rsid w:val="00A37BEA"/>
    <w:pPr>
      <w:ind w:left="720"/>
      <w:contextualSpacing/>
    </w:pPr>
  </w:style>
  <w:style w:type="paragraph" w:customStyle="1" w:styleId="C6589932A4144403A32C64FA7FCC7809">
    <w:name w:val="C6589932A4144403A32C64FA7FCC7809"/>
    <w:rsid w:val="00A37BEA"/>
    <w:pPr>
      <w:ind w:left="720"/>
      <w:contextualSpacing/>
    </w:pPr>
  </w:style>
  <w:style w:type="paragraph" w:customStyle="1" w:styleId="F41EE6D707654936A8310E87F53C703C">
    <w:name w:val="F41EE6D707654936A8310E87F53C703C"/>
    <w:rsid w:val="00A37BEA"/>
    <w:pPr>
      <w:ind w:left="720"/>
      <w:contextualSpacing/>
    </w:pPr>
  </w:style>
  <w:style w:type="paragraph" w:customStyle="1" w:styleId="1C8C917A6E074AE996567BCE2B0357C1">
    <w:name w:val="1C8C917A6E074AE996567BCE2B0357C1"/>
    <w:rsid w:val="00A37BEA"/>
    <w:pPr>
      <w:ind w:left="720"/>
      <w:contextualSpacing/>
    </w:pPr>
  </w:style>
  <w:style w:type="paragraph" w:customStyle="1" w:styleId="072AD74C33D449C188A86E3586A9A375">
    <w:name w:val="072AD74C33D449C188A86E3586A9A375"/>
    <w:rsid w:val="00A37BEA"/>
  </w:style>
  <w:style w:type="paragraph" w:customStyle="1" w:styleId="52B64573B75B4BA69FE052266EF313A0">
    <w:name w:val="52B64573B75B4BA69FE052266EF313A0"/>
    <w:rsid w:val="00A37BEA"/>
  </w:style>
  <w:style w:type="paragraph" w:customStyle="1" w:styleId="B46F5308BC6B44EAA2560C53BACD5CC1">
    <w:name w:val="B46F5308BC6B44EAA2560C53BACD5CC1"/>
    <w:rsid w:val="00A37BEA"/>
  </w:style>
  <w:style w:type="paragraph" w:customStyle="1" w:styleId="5EF805BC38E64855911C95174DAE1A51">
    <w:name w:val="5EF805BC38E64855911C95174DAE1A51"/>
    <w:rsid w:val="00A37BEA"/>
  </w:style>
  <w:style w:type="paragraph" w:customStyle="1" w:styleId="764EAF39496545A2A514742AE31BB8982">
    <w:name w:val="764EAF39496545A2A514742AE31BB8982"/>
    <w:rsid w:val="00A37BEA"/>
  </w:style>
  <w:style w:type="paragraph" w:customStyle="1" w:styleId="8BB3A8D3DA8440E5B8F0E09E6F9F23A42">
    <w:name w:val="8BB3A8D3DA8440E5B8F0E09E6F9F23A42"/>
    <w:rsid w:val="00A37BEA"/>
  </w:style>
  <w:style w:type="paragraph" w:customStyle="1" w:styleId="160846F05FB4451C8EFA80652AD6D1472">
    <w:name w:val="160846F05FB4451C8EFA80652AD6D1472"/>
    <w:rsid w:val="00A37BEA"/>
  </w:style>
  <w:style w:type="paragraph" w:customStyle="1" w:styleId="2C0DCE79D33E4B44B01B858CE383BAA21">
    <w:name w:val="2C0DCE79D33E4B44B01B858CE383BAA21"/>
    <w:rsid w:val="00A37BEA"/>
  </w:style>
  <w:style w:type="paragraph" w:customStyle="1" w:styleId="C52514A8DA394428B7FBFA34743798601">
    <w:name w:val="C52514A8DA394428B7FBFA34743798601"/>
    <w:rsid w:val="00A37BEA"/>
  </w:style>
  <w:style w:type="paragraph" w:customStyle="1" w:styleId="005C0A7E6D7C4C3491BA00A060C0461E2">
    <w:name w:val="005C0A7E6D7C4C3491BA00A060C0461E2"/>
    <w:rsid w:val="00A37BEA"/>
  </w:style>
  <w:style w:type="paragraph" w:customStyle="1" w:styleId="C2F067548E48497AAD6F6941676C5A7F1">
    <w:name w:val="C2F067548E48497AAD6F6941676C5A7F1"/>
    <w:rsid w:val="00A37BEA"/>
  </w:style>
  <w:style w:type="paragraph" w:customStyle="1" w:styleId="EC2A4A9CB13D415E8CA5031C23DA62D41">
    <w:name w:val="EC2A4A9CB13D415E8CA5031C23DA62D41"/>
    <w:rsid w:val="00A37BEA"/>
    <w:pPr>
      <w:ind w:left="720"/>
      <w:contextualSpacing/>
    </w:pPr>
  </w:style>
  <w:style w:type="paragraph" w:customStyle="1" w:styleId="4324B9211BF24AE2B275596EBD5087FF1">
    <w:name w:val="4324B9211BF24AE2B275596EBD5087FF1"/>
    <w:rsid w:val="00A37BEA"/>
    <w:pPr>
      <w:ind w:left="720"/>
      <w:contextualSpacing/>
    </w:pPr>
  </w:style>
  <w:style w:type="paragraph" w:customStyle="1" w:styleId="50716628B30B41D6A5088244AE4FE2F61">
    <w:name w:val="50716628B30B41D6A5088244AE4FE2F61"/>
    <w:rsid w:val="00A37BEA"/>
    <w:pPr>
      <w:ind w:left="720"/>
      <w:contextualSpacing/>
    </w:pPr>
  </w:style>
  <w:style w:type="paragraph" w:customStyle="1" w:styleId="7233E228F6B94B1FBFC88F9BE55887371">
    <w:name w:val="7233E228F6B94B1FBFC88F9BE55887371"/>
    <w:rsid w:val="00A37BEA"/>
    <w:pPr>
      <w:ind w:left="720"/>
      <w:contextualSpacing/>
    </w:pPr>
  </w:style>
  <w:style w:type="paragraph" w:customStyle="1" w:styleId="D96854BFECE64C978FB3BF905BF0B0311">
    <w:name w:val="D96854BFECE64C978FB3BF905BF0B0311"/>
    <w:rsid w:val="00A37BEA"/>
    <w:pPr>
      <w:ind w:left="720"/>
      <w:contextualSpacing/>
    </w:pPr>
  </w:style>
  <w:style w:type="paragraph" w:customStyle="1" w:styleId="29A07E4D90D049019F4B0A90646CEBC11">
    <w:name w:val="29A07E4D90D049019F4B0A90646CEBC11"/>
    <w:rsid w:val="00A37BEA"/>
    <w:pPr>
      <w:ind w:left="720"/>
      <w:contextualSpacing/>
    </w:pPr>
  </w:style>
  <w:style w:type="paragraph" w:customStyle="1" w:styleId="75079A33CEB14D4293BEC6AC4D44091E1">
    <w:name w:val="75079A33CEB14D4293BEC6AC4D44091E1"/>
    <w:rsid w:val="00A37BEA"/>
    <w:pPr>
      <w:ind w:left="720"/>
      <w:contextualSpacing/>
    </w:pPr>
  </w:style>
  <w:style w:type="paragraph" w:customStyle="1" w:styleId="02E404BAF5E94AF8A5156AAA6E4281921">
    <w:name w:val="02E404BAF5E94AF8A5156AAA6E4281921"/>
    <w:rsid w:val="00A37BEA"/>
    <w:pPr>
      <w:ind w:left="720"/>
      <w:contextualSpacing/>
    </w:pPr>
  </w:style>
  <w:style w:type="paragraph" w:customStyle="1" w:styleId="818B5D9DC9A74EF4A9A41EBF315A0DA61">
    <w:name w:val="818B5D9DC9A74EF4A9A41EBF315A0DA61"/>
    <w:rsid w:val="00A37BEA"/>
    <w:pPr>
      <w:ind w:left="720"/>
      <w:contextualSpacing/>
    </w:pPr>
  </w:style>
  <w:style w:type="paragraph" w:customStyle="1" w:styleId="C6589932A4144403A32C64FA7FCC78091">
    <w:name w:val="C6589932A4144403A32C64FA7FCC78091"/>
    <w:rsid w:val="00A37BEA"/>
    <w:pPr>
      <w:ind w:left="720"/>
      <w:contextualSpacing/>
    </w:pPr>
  </w:style>
  <w:style w:type="paragraph" w:customStyle="1" w:styleId="F41EE6D707654936A8310E87F53C703C1">
    <w:name w:val="F41EE6D707654936A8310E87F53C703C1"/>
    <w:rsid w:val="00A37BEA"/>
    <w:pPr>
      <w:ind w:left="720"/>
      <w:contextualSpacing/>
    </w:pPr>
  </w:style>
  <w:style w:type="paragraph" w:customStyle="1" w:styleId="1C8C917A6E074AE996567BCE2B0357C11">
    <w:name w:val="1C8C917A6E074AE996567BCE2B0357C11"/>
    <w:rsid w:val="00A37BEA"/>
    <w:pPr>
      <w:ind w:left="720"/>
      <w:contextualSpacing/>
    </w:pPr>
  </w:style>
  <w:style w:type="paragraph" w:customStyle="1" w:styleId="072AD74C33D449C188A86E3586A9A3751">
    <w:name w:val="072AD74C33D449C188A86E3586A9A3751"/>
    <w:rsid w:val="00A37BEA"/>
  </w:style>
  <w:style w:type="paragraph" w:customStyle="1" w:styleId="52B64573B75B4BA69FE052266EF313A01">
    <w:name w:val="52B64573B75B4BA69FE052266EF313A01"/>
    <w:rsid w:val="00A37BEA"/>
  </w:style>
  <w:style w:type="paragraph" w:customStyle="1" w:styleId="B46F5308BC6B44EAA2560C53BACD5CC11">
    <w:name w:val="B46F5308BC6B44EAA2560C53BACD5CC11"/>
    <w:rsid w:val="00A37BEA"/>
  </w:style>
  <w:style w:type="paragraph" w:customStyle="1" w:styleId="5EF805BC38E64855911C95174DAE1A511">
    <w:name w:val="5EF805BC38E64855911C95174DAE1A511"/>
    <w:rsid w:val="00A37BEA"/>
  </w:style>
  <w:style w:type="paragraph" w:customStyle="1" w:styleId="764EAF39496545A2A514742AE31BB8983">
    <w:name w:val="764EAF39496545A2A514742AE31BB8983"/>
    <w:rsid w:val="00A37BEA"/>
  </w:style>
  <w:style w:type="paragraph" w:customStyle="1" w:styleId="8BB3A8D3DA8440E5B8F0E09E6F9F23A43">
    <w:name w:val="8BB3A8D3DA8440E5B8F0E09E6F9F23A43"/>
    <w:rsid w:val="00A37BEA"/>
  </w:style>
  <w:style w:type="paragraph" w:customStyle="1" w:styleId="160846F05FB4451C8EFA80652AD6D1473">
    <w:name w:val="160846F05FB4451C8EFA80652AD6D1473"/>
    <w:rsid w:val="00A37BEA"/>
  </w:style>
  <w:style w:type="paragraph" w:customStyle="1" w:styleId="2C0DCE79D33E4B44B01B858CE383BAA22">
    <w:name w:val="2C0DCE79D33E4B44B01B858CE383BAA22"/>
    <w:rsid w:val="00A37BEA"/>
  </w:style>
  <w:style w:type="paragraph" w:customStyle="1" w:styleId="C52514A8DA394428B7FBFA34743798602">
    <w:name w:val="C52514A8DA394428B7FBFA34743798602"/>
    <w:rsid w:val="00A37BEA"/>
  </w:style>
  <w:style w:type="paragraph" w:customStyle="1" w:styleId="005C0A7E6D7C4C3491BA00A060C0461E3">
    <w:name w:val="005C0A7E6D7C4C3491BA00A060C0461E3"/>
    <w:rsid w:val="00A37BEA"/>
  </w:style>
  <w:style w:type="paragraph" w:customStyle="1" w:styleId="C2F067548E48497AAD6F6941676C5A7F2">
    <w:name w:val="C2F067548E48497AAD6F6941676C5A7F2"/>
    <w:rsid w:val="00A37BEA"/>
  </w:style>
  <w:style w:type="paragraph" w:customStyle="1" w:styleId="EC2A4A9CB13D415E8CA5031C23DA62D42">
    <w:name w:val="EC2A4A9CB13D415E8CA5031C23DA62D42"/>
    <w:rsid w:val="00A37BEA"/>
    <w:pPr>
      <w:ind w:left="720"/>
      <w:contextualSpacing/>
    </w:pPr>
  </w:style>
  <w:style w:type="paragraph" w:customStyle="1" w:styleId="4324B9211BF24AE2B275596EBD5087FF2">
    <w:name w:val="4324B9211BF24AE2B275596EBD5087FF2"/>
    <w:rsid w:val="00A37BEA"/>
    <w:pPr>
      <w:ind w:left="720"/>
      <w:contextualSpacing/>
    </w:pPr>
  </w:style>
  <w:style w:type="paragraph" w:customStyle="1" w:styleId="50716628B30B41D6A5088244AE4FE2F62">
    <w:name w:val="50716628B30B41D6A5088244AE4FE2F62"/>
    <w:rsid w:val="00A37BEA"/>
    <w:pPr>
      <w:ind w:left="720"/>
      <w:contextualSpacing/>
    </w:pPr>
  </w:style>
  <w:style w:type="paragraph" w:customStyle="1" w:styleId="7233E228F6B94B1FBFC88F9BE55887372">
    <w:name w:val="7233E228F6B94B1FBFC88F9BE55887372"/>
    <w:rsid w:val="00A37BEA"/>
    <w:pPr>
      <w:ind w:left="720"/>
      <w:contextualSpacing/>
    </w:pPr>
  </w:style>
  <w:style w:type="paragraph" w:customStyle="1" w:styleId="D96854BFECE64C978FB3BF905BF0B0312">
    <w:name w:val="D96854BFECE64C978FB3BF905BF0B0312"/>
    <w:rsid w:val="00A37BEA"/>
    <w:pPr>
      <w:ind w:left="720"/>
      <w:contextualSpacing/>
    </w:pPr>
  </w:style>
  <w:style w:type="paragraph" w:customStyle="1" w:styleId="29A07E4D90D049019F4B0A90646CEBC12">
    <w:name w:val="29A07E4D90D049019F4B0A90646CEBC12"/>
    <w:rsid w:val="00A37BEA"/>
    <w:pPr>
      <w:ind w:left="720"/>
      <w:contextualSpacing/>
    </w:pPr>
  </w:style>
  <w:style w:type="paragraph" w:customStyle="1" w:styleId="75079A33CEB14D4293BEC6AC4D44091E2">
    <w:name w:val="75079A33CEB14D4293BEC6AC4D44091E2"/>
    <w:rsid w:val="00A37BEA"/>
    <w:pPr>
      <w:ind w:left="720"/>
      <w:contextualSpacing/>
    </w:pPr>
  </w:style>
  <w:style w:type="paragraph" w:customStyle="1" w:styleId="02E404BAF5E94AF8A5156AAA6E4281922">
    <w:name w:val="02E404BAF5E94AF8A5156AAA6E4281922"/>
    <w:rsid w:val="00A37BEA"/>
    <w:pPr>
      <w:ind w:left="720"/>
      <w:contextualSpacing/>
    </w:pPr>
  </w:style>
  <w:style w:type="paragraph" w:customStyle="1" w:styleId="818B5D9DC9A74EF4A9A41EBF315A0DA62">
    <w:name w:val="818B5D9DC9A74EF4A9A41EBF315A0DA62"/>
    <w:rsid w:val="00A37BEA"/>
    <w:pPr>
      <w:ind w:left="720"/>
      <w:contextualSpacing/>
    </w:pPr>
  </w:style>
  <w:style w:type="paragraph" w:customStyle="1" w:styleId="C6589932A4144403A32C64FA7FCC78092">
    <w:name w:val="C6589932A4144403A32C64FA7FCC78092"/>
    <w:rsid w:val="00A37BEA"/>
    <w:pPr>
      <w:ind w:left="720"/>
      <w:contextualSpacing/>
    </w:pPr>
  </w:style>
  <w:style w:type="paragraph" w:customStyle="1" w:styleId="F41EE6D707654936A8310E87F53C703C2">
    <w:name w:val="F41EE6D707654936A8310E87F53C703C2"/>
    <w:rsid w:val="00A37BEA"/>
    <w:pPr>
      <w:ind w:left="720"/>
      <w:contextualSpacing/>
    </w:pPr>
  </w:style>
  <w:style w:type="paragraph" w:customStyle="1" w:styleId="1C8C917A6E074AE996567BCE2B0357C12">
    <w:name w:val="1C8C917A6E074AE996567BCE2B0357C12"/>
    <w:rsid w:val="00A37BEA"/>
    <w:pPr>
      <w:ind w:left="720"/>
      <w:contextualSpacing/>
    </w:pPr>
  </w:style>
  <w:style w:type="paragraph" w:customStyle="1" w:styleId="072AD74C33D449C188A86E3586A9A3752">
    <w:name w:val="072AD74C33D449C188A86E3586A9A3752"/>
    <w:rsid w:val="00A37BEA"/>
  </w:style>
  <w:style w:type="paragraph" w:customStyle="1" w:styleId="52B64573B75B4BA69FE052266EF313A02">
    <w:name w:val="52B64573B75B4BA69FE052266EF313A02"/>
    <w:rsid w:val="00A37BEA"/>
  </w:style>
  <w:style w:type="paragraph" w:customStyle="1" w:styleId="B46F5308BC6B44EAA2560C53BACD5CC12">
    <w:name w:val="B46F5308BC6B44EAA2560C53BACD5CC12"/>
    <w:rsid w:val="00A37BEA"/>
  </w:style>
  <w:style w:type="paragraph" w:customStyle="1" w:styleId="5EF805BC38E64855911C95174DAE1A512">
    <w:name w:val="5EF805BC38E64855911C95174DAE1A512"/>
    <w:rsid w:val="00A37BEA"/>
  </w:style>
  <w:style w:type="paragraph" w:customStyle="1" w:styleId="764EAF39496545A2A514742AE31BB8984">
    <w:name w:val="764EAF39496545A2A514742AE31BB8984"/>
    <w:rsid w:val="00A37BEA"/>
  </w:style>
  <w:style w:type="paragraph" w:customStyle="1" w:styleId="8BB3A8D3DA8440E5B8F0E09E6F9F23A44">
    <w:name w:val="8BB3A8D3DA8440E5B8F0E09E6F9F23A44"/>
    <w:rsid w:val="00A37BEA"/>
  </w:style>
  <w:style w:type="paragraph" w:customStyle="1" w:styleId="160846F05FB4451C8EFA80652AD6D1474">
    <w:name w:val="160846F05FB4451C8EFA80652AD6D1474"/>
    <w:rsid w:val="00A37BEA"/>
  </w:style>
  <w:style w:type="paragraph" w:customStyle="1" w:styleId="2C0DCE79D33E4B44B01B858CE383BAA23">
    <w:name w:val="2C0DCE79D33E4B44B01B858CE383BAA23"/>
    <w:rsid w:val="00A37BEA"/>
  </w:style>
  <w:style w:type="paragraph" w:customStyle="1" w:styleId="C52514A8DA394428B7FBFA34743798603">
    <w:name w:val="C52514A8DA394428B7FBFA34743798603"/>
    <w:rsid w:val="00A37BEA"/>
  </w:style>
  <w:style w:type="paragraph" w:customStyle="1" w:styleId="005C0A7E6D7C4C3491BA00A060C0461E4">
    <w:name w:val="005C0A7E6D7C4C3491BA00A060C0461E4"/>
    <w:rsid w:val="00A37BEA"/>
  </w:style>
  <w:style w:type="paragraph" w:customStyle="1" w:styleId="C2F067548E48497AAD6F6941676C5A7F3">
    <w:name w:val="C2F067548E48497AAD6F6941676C5A7F3"/>
    <w:rsid w:val="00A37BEA"/>
  </w:style>
  <w:style w:type="paragraph" w:customStyle="1" w:styleId="EC2A4A9CB13D415E8CA5031C23DA62D43">
    <w:name w:val="EC2A4A9CB13D415E8CA5031C23DA62D43"/>
    <w:rsid w:val="00A37BEA"/>
    <w:pPr>
      <w:ind w:left="720"/>
      <w:contextualSpacing/>
    </w:pPr>
  </w:style>
  <w:style w:type="paragraph" w:customStyle="1" w:styleId="4324B9211BF24AE2B275596EBD5087FF3">
    <w:name w:val="4324B9211BF24AE2B275596EBD5087FF3"/>
    <w:rsid w:val="00A37BEA"/>
    <w:pPr>
      <w:ind w:left="720"/>
      <w:contextualSpacing/>
    </w:pPr>
  </w:style>
  <w:style w:type="paragraph" w:customStyle="1" w:styleId="50716628B30B41D6A5088244AE4FE2F63">
    <w:name w:val="50716628B30B41D6A5088244AE4FE2F63"/>
    <w:rsid w:val="00A37BEA"/>
    <w:pPr>
      <w:ind w:left="720"/>
      <w:contextualSpacing/>
    </w:pPr>
  </w:style>
  <w:style w:type="paragraph" w:customStyle="1" w:styleId="7233E228F6B94B1FBFC88F9BE55887373">
    <w:name w:val="7233E228F6B94B1FBFC88F9BE55887373"/>
    <w:rsid w:val="00A37BEA"/>
    <w:pPr>
      <w:ind w:left="720"/>
      <w:contextualSpacing/>
    </w:pPr>
  </w:style>
  <w:style w:type="paragraph" w:customStyle="1" w:styleId="D96854BFECE64C978FB3BF905BF0B0313">
    <w:name w:val="D96854BFECE64C978FB3BF905BF0B0313"/>
    <w:rsid w:val="00A37BEA"/>
    <w:pPr>
      <w:ind w:left="720"/>
      <w:contextualSpacing/>
    </w:pPr>
  </w:style>
  <w:style w:type="paragraph" w:customStyle="1" w:styleId="29A07E4D90D049019F4B0A90646CEBC13">
    <w:name w:val="29A07E4D90D049019F4B0A90646CEBC13"/>
    <w:rsid w:val="00A37BEA"/>
    <w:pPr>
      <w:ind w:left="720"/>
      <w:contextualSpacing/>
    </w:pPr>
  </w:style>
  <w:style w:type="paragraph" w:customStyle="1" w:styleId="75079A33CEB14D4293BEC6AC4D44091E3">
    <w:name w:val="75079A33CEB14D4293BEC6AC4D44091E3"/>
    <w:rsid w:val="00A37BEA"/>
    <w:pPr>
      <w:ind w:left="720"/>
      <w:contextualSpacing/>
    </w:pPr>
  </w:style>
  <w:style w:type="paragraph" w:customStyle="1" w:styleId="02E404BAF5E94AF8A5156AAA6E4281923">
    <w:name w:val="02E404BAF5E94AF8A5156AAA6E4281923"/>
    <w:rsid w:val="00A37BEA"/>
    <w:pPr>
      <w:ind w:left="720"/>
      <w:contextualSpacing/>
    </w:pPr>
  </w:style>
  <w:style w:type="paragraph" w:customStyle="1" w:styleId="818B5D9DC9A74EF4A9A41EBF315A0DA63">
    <w:name w:val="818B5D9DC9A74EF4A9A41EBF315A0DA63"/>
    <w:rsid w:val="00A37BEA"/>
    <w:pPr>
      <w:ind w:left="720"/>
      <w:contextualSpacing/>
    </w:pPr>
  </w:style>
  <w:style w:type="paragraph" w:customStyle="1" w:styleId="C6589932A4144403A32C64FA7FCC78093">
    <w:name w:val="C6589932A4144403A32C64FA7FCC78093"/>
    <w:rsid w:val="00A37BEA"/>
    <w:pPr>
      <w:ind w:left="720"/>
      <w:contextualSpacing/>
    </w:pPr>
  </w:style>
  <w:style w:type="paragraph" w:customStyle="1" w:styleId="F41EE6D707654936A8310E87F53C703C3">
    <w:name w:val="F41EE6D707654936A8310E87F53C703C3"/>
    <w:rsid w:val="00A37BEA"/>
    <w:pPr>
      <w:ind w:left="720"/>
      <w:contextualSpacing/>
    </w:pPr>
  </w:style>
  <w:style w:type="paragraph" w:customStyle="1" w:styleId="1C8C917A6E074AE996567BCE2B0357C13">
    <w:name w:val="1C8C917A6E074AE996567BCE2B0357C13"/>
    <w:rsid w:val="00A37BEA"/>
    <w:pPr>
      <w:ind w:left="720"/>
      <w:contextualSpacing/>
    </w:pPr>
  </w:style>
  <w:style w:type="paragraph" w:customStyle="1" w:styleId="072AD74C33D449C188A86E3586A9A3753">
    <w:name w:val="072AD74C33D449C188A86E3586A9A3753"/>
    <w:rsid w:val="00A37BEA"/>
  </w:style>
  <w:style w:type="paragraph" w:customStyle="1" w:styleId="52B64573B75B4BA69FE052266EF313A03">
    <w:name w:val="52B64573B75B4BA69FE052266EF313A03"/>
    <w:rsid w:val="00A37BEA"/>
  </w:style>
  <w:style w:type="paragraph" w:customStyle="1" w:styleId="B46F5308BC6B44EAA2560C53BACD5CC13">
    <w:name w:val="B46F5308BC6B44EAA2560C53BACD5CC13"/>
    <w:rsid w:val="00A37BEA"/>
  </w:style>
  <w:style w:type="paragraph" w:customStyle="1" w:styleId="5EF805BC38E64855911C95174DAE1A513">
    <w:name w:val="5EF805BC38E64855911C95174DAE1A513"/>
    <w:rsid w:val="00A37BEA"/>
  </w:style>
  <w:style w:type="paragraph" w:customStyle="1" w:styleId="764EAF39496545A2A514742AE31BB8985">
    <w:name w:val="764EAF39496545A2A514742AE31BB8985"/>
    <w:rsid w:val="00A37BEA"/>
  </w:style>
  <w:style w:type="paragraph" w:customStyle="1" w:styleId="8BB3A8D3DA8440E5B8F0E09E6F9F23A45">
    <w:name w:val="8BB3A8D3DA8440E5B8F0E09E6F9F23A45"/>
    <w:rsid w:val="00A37BEA"/>
  </w:style>
  <w:style w:type="paragraph" w:customStyle="1" w:styleId="160846F05FB4451C8EFA80652AD6D1475">
    <w:name w:val="160846F05FB4451C8EFA80652AD6D1475"/>
    <w:rsid w:val="00A37BEA"/>
  </w:style>
  <w:style w:type="paragraph" w:customStyle="1" w:styleId="2C0DCE79D33E4B44B01B858CE383BAA24">
    <w:name w:val="2C0DCE79D33E4B44B01B858CE383BAA24"/>
    <w:rsid w:val="00A37BEA"/>
  </w:style>
  <w:style w:type="paragraph" w:customStyle="1" w:styleId="C52514A8DA394428B7FBFA34743798604">
    <w:name w:val="C52514A8DA394428B7FBFA34743798604"/>
    <w:rsid w:val="00A37BEA"/>
  </w:style>
  <w:style w:type="paragraph" w:customStyle="1" w:styleId="005C0A7E6D7C4C3491BA00A060C0461E5">
    <w:name w:val="005C0A7E6D7C4C3491BA00A060C0461E5"/>
    <w:rsid w:val="00A37BEA"/>
  </w:style>
  <w:style w:type="paragraph" w:customStyle="1" w:styleId="C2F067548E48497AAD6F6941676C5A7F4">
    <w:name w:val="C2F067548E48497AAD6F6941676C5A7F4"/>
    <w:rsid w:val="00A37BEA"/>
  </w:style>
  <w:style w:type="paragraph" w:customStyle="1" w:styleId="EC2A4A9CB13D415E8CA5031C23DA62D44">
    <w:name w:val="EC2A4A9CB13D415E8CA5031C23DA62D44"/>
    <w:rsid w:val="00A37BEA"/>
    <w:pPr>
      <w:ind w:left="720"/>
      <w:contextualSpacing/>
    </w:pPr>
  </w:style>
  <w:style w:type="paragraph" w:customStyle="1" w:styleId="4324B9211BF24AE2B275596EBD5087FF4">
    <w:name w:val="4324B9211BF24AE2B275596EBD5087FF4"/>
    <w:rsid w:val="00A37BEA"/>
    <w:pPr>
      <w:ind w:left="720"/>
      <w:contextualSpacing/>
    </w:pPr>
  </w:style>
  <w:style w:type="paragraph" w:customStyle="1" w:styleId="50716628B30B41D6A5088244AE4FE2F64">
    <w:name w:val="50716628B30B41D6A5088244AE4FE2F64"/>
    <w:rsid w:val="00A37BEA"/>
    <w:pPr>
      <w:ind w:left="720"/>
      <w:contextualSpacing/>
    </w:pPr>
  </w:style>
  <w:style w:type="paragraph" w:customStyle="1" w:styleId="7233E228F6B94B1FBFC88F9BE55887374">
    <w:name w:val="7233E228F6B94B1FBFC88F9BE55887374"/>
    <w:rsid w:val="00A37BEA"/>
    <w:pPr>
      <w:ind w:left="720"/>
      <w:contextualSpacing/>
    </w:pPr>
  </w:style>
  <w:style w:type="paragraph" w:customStyle="1" w:styleId="D96854BFECE64C978FB3BF905BF0B0314">
    <w:name w:val="D96854BFECE64C978FB3BF905BF0B0314"/>
    <w:rsid w:val="00A37BEA"/>
    <w:pPr>
      <w:ind w:left="720"/>
      <w:contextualSpacing/>
    </w:pPr>
  </w:style>
  <w:style w:type="paragraph" w:customStyle="1" w:styleId="29A07E4D90D049019F4B0A90646CEBC14">
    <w:name w:val="29A07E4D90D049019F4B0A90646CEBC14"/>
    <w:rsid w:val="00A37BEA"/>
    <w:pPr>
      <w:ind w:left="720"/>
      <w:contextualSpacing/>
    </w:pPr>
  </w:style>
  <w:style w:type="paragraph" w:customStyle="1" w:styleId="75079A33CEB14D4293BEC6AC4D44091E4">
    <w:name w:val="75079A33CEB14D4293BEC6AC4D44091E4"/>
    <w:rsid w:val="00A37BEA"/>
    <w:pPr>
      <w:ind w:left="720"/>
      <w:contextualSpacing/>
    </w:pPr>
  </w:style>
  <w:style w:type="paragraph" w:customStyle="1" w:styleId="02E404BAF5E94AF8A5156AAA6E4281924">
    <w:name w:val="02E404BAF5E94AF8A5156AAA6E4281924"/>
    <w:rsid w:val="00A37BEA"/>
    <w:pPr>
      <w:ind w:left="720"/>
      <w:contextualSpacing/>
    </w:pPr>
  </w:style>
  <w:style w:type="paragraph" w:customStyle="1" w:styleId="818B5D9DC9A74EF4A9A41EBF315A0DA64">
    <w:name w:val="818B5D9DC9A74EF4A9A41EBF315A0DA64"/>
    <w:rsid w:val="00A37BEA"/>
    <w:pPr>
      <w:ind w:left="720"/>
      <w:contextualSpacing/>
    </w:pPr>
  </w:style>
  <w:style w:type="paragraph" w:customStyle="1" w:styleId="C6589932A4144403A32C64FA7FCC78094">
    <w:name w:val="C6589932A4144403A32C64FA7FCC78094"/>
    <w:rsid w:val="00A37BEA"/>
    <w:pPr>
      <w:ind w:left="720"/>
      <w:contextualSpacing/>
    </w:pPr>
  </w:style>
  <w:style w:type="paragraph" w:customStyle="1" w:styleId="F41EE6D707654936A8310E87F53C703C4">
    <w:name w:val="F41EE6D707654936A8310E87F53C703C4"/>
    <w:rsid w:val="00A37BEA"/>
    <w:pPr>
      <w:ind w:left="720"/>
      <w:contextualSpacing/>
    </w:pPr>
  </w:style>
  <w:style w:type="paragraph" w:customStyle="1" w:styleId="1C8C917A6E074AE996567BCE2B0357C14">
    <w:name w:val="1C8C917A6E074AE996567BCE2B0357C14"/>
    <w:rsid w:val="00A37BEA"/>
    <w:pPr>
      <w:ind w:left="720"/>
      <w:contextualSpacing/>
    </w:pPr>
  </w:style>
  <w:style w:type="paragraph" w:customStyle="1" w:styleId="072AD74C33D449C188A86E3586A9A3754">
    <w:name w:val="072AD74C33D449C188A86E3586A9A3754"/>
    <w:rsid w:val="00A37BEA"/>
  </w:style>
  <w:style w:type="paragraph" w:customStyle="1" w:styleId="52B64573B75B4BA69FE052266EF313A04">
    <w:name w:val="52B64573B75B4BA69FE052266EF313A04"/>
    <w:rsid w:val="00A37BEA"/>
  </w:style>
  <w:style w:type="paragraph" w:customStyle="1" w:styleId="B46F5308BC6B44EAA2560C53BACD5CC14">
    <w:name w:val="B46F5308BC6B44EAA2560C53BACD5CC14"/>
    <w:rsid w:val="00A37BEA"/>
  </w:style>
  <w:style w:type="paragraph" w:customStyle="1" w:styleId="5EF805BC38E64855911C95174DAE1A514">
    <w:name w:val="5EF805BC38E64855911C95174DAE1A514"/>
    <w:rsid w:val="00A37BEA"/>
  </w:style>
  <w:style w:type="paragraph" w:customStyle="1" w:styleId="764EAF39496545A2A514742AE31BB8986">
    <w:name w:val="764EAF39496545A2A514742AE31BB8986"/>
    <w:rsid w:val="00A37BEA"/>
  </w:style>
  <w:style w:type="paragraph" w:customStyle="1" w:styleId="8BB3A8D3DA8440E5B8F0E09E6F9F23A46">
    <w:name w:val="8BB3A8D3DA8440E5B8F0E09E6F9F23A46"/>
    <w:rsid w:val="00A37BEA"/>
  </w:style>
  <w:style w:type="paragraph" w:customStyle="1" w:styleId="160846F05FB4451C8EFA80652AD6D1476">
    <w:name w:val="160846F05FB4451C8EFA80652AD6D1476"/>
    <w:rsid w:val="00A37BEA"/>
  </w:style>
  <w:style w:type="paragraph" w:customStyle="1" w:styleId="2C0DCE79D33E4B44B01B858CE383BAA25">
    <w:name w:val="2C0DCE79D33E4B44B01B858CE383BAA25"/>
    <w:rsid w:val="00A37BEA"/>
  </w:style>
  <w:style w:type="paragraph" w:customStyle="1" w:styleId="C52514A8DA394428B7FBFA34743798605">
    <w:name w:val="C52514A8DA394428B7FBFA34743798605"/>
    <w:rsid w:val="00A37BEA"/>
  </w:style>
  <w:style w:type="paragraph" w:customStyle="1" w:styleId="005C0A7E6D7C4C3491BA00A060C0461E6">
    <w:name w:val="005C0A7E6D7C4C3491BA00A060C0461E6"/>
    <w:rsid w:val="00A37BEA"/>
  </w:style>
  <w:style w:type="paragraph" w:customStyle="1" w:styleId="C2F067548E48497AAD6F6941676C5A7F5">
    <w:name w:val="C2F067548E48497AAD6F6941676C5A7F5"/>
    <w:rsid w:val="00A37BEA"/>
  </w:style>
  <w:style w:type="paragraph" w:customStyle="1" w:styleId="EC2A4A9CB13D415E8CA5031C23DA62D45">
    <w:name w:val="EC2A4A9CB13D415E8CA5031C23DA62D45"/>
    <w:rsid w:val="00A37BEA"/>
    <w:pPr>
      <w:ind w:left="720"/>
      <w:contextualSpacing/>
    </w:pPr>
  </w:style>
  <w:style w:type="paragraph" w:customStyle="1" w:styleId="4324B9211BF24AE2B275596EBD5087FF5">
    <w:name w:val="4324B9211BF24AE2B275596EBD5087FF5"/>
    <w:rsid w:val="00A37BEA"/>
    <w:pPr>
      <w:ind w:left="720"/>
      <w:contextualSpacing/>
    </w:pPr>
  </w:style>
  <w:style w:type="paragraph" w:customStyle="1" w:styleId="50716628B30B41D6A5088244AE4FE2F65">
    <w:name w:val="50716628B30B41D6A5088244AE4FE2F65"/>
    <w:rsid w:val="00A37BEA"/>
    <w:pPr>
      <w:ind w:left="720"/>
      <w:contextualSpacing/>
    </w:pPr>
  </w:style>
  <w:style w:type="paragraph" w:customStyle="1" w:styleId="7233E228F6B94B1FBFC88F9BE55887375">
    <w:name w:val="7233E228F6B94B1FBFC88F9BE55887375"/>
    <w:rsid w:val="00A37BEA"/>
    <w:pPr>
      <w:ind w:left="720"/>
      <w:contextualSpacing/>
    </w:pPr>
  </w:style>
  <w:style w:type="paragraph" w:customStyle="1" w:styleId="D96854BFECE64C978FB3BF905BF0B0315">
    <w:name w:val="D96854BFECE64C978FB3BF905BF0B0315"/>
    <w:rsid w:val="00A37BEA"/>
    <w:pPr>
      <w:ind w:left="720"/>
      <w:contextualSpacing/>
    </w:pPr>
  </w:style>
  <w:style w:type="paragraph" w:customStyle="1" w:styleId="29A07E4D90D049019F4B0A90646CEBC15">
    <w:name w:val="29A07E4D90D049019F4B0A90646CEBC15"/>
    <w:rsid w:val="00A37BEA"/>
    <w:pPr>
      <w:ind w:left="720"/>
      <w:contextualSpacing/>
    </w:pPr>
  </w:style>
  <w:style w:type="paragraph" w:customStyle="1" w:styleId="75079A33CEB14D4293BEC6AC4D44091E5">
    <w:name w:val="75079A33CEB14D4293BEC6AC4D44091E5"/>
    <w:rsid w:val="00A37BEA"/>
    <w:pPr>
      <w:ind w:left="720"/>
      <w:contextualSpacing/>
    </w:pPr>
  </w:style>
  <w:style w:type="paragraph" w:customStyle="1" w:styleId="02E404BAF5E94AF8A5156AAA6E4281925">
    <w:name w:val="02E404BAF5E94AF8A5156AAA6E4281925"/>
    <w:rsid w:val="00A37BEA"/>
    <w:pPr>
      <w:ind w:left="720"/>
      <w:contextualSpacing/>
    </w:pPr>
  </w:style>
  <w:style w:type="paragraph" w:customStyle="1" w:styleId="818B5D9DC9A74EF4A9A41EBF315A0DA65">
    <w:name w:val="818B5D9DC9A74EF4A9A41EBF315A0DA65"/>
    <w:rsid w:val="00A37BEA"/>
    <w:pPr>
      <w:ind w:left="720"/>
      <w:contextualSpacing/>
    </w:pPr>
  </w:style>
  <w:style w:type="paragraph" w:customStyle="1" w:styleId="C6589932A4144403A32C64FA7FCC78095">
    <w:name w:val="C6589932A4144403A32C64FA7FCC78095"/>
    <w:rsid w:val="00A37BEA"/>
    <w:pPr>
      <w:ind w:left="720"/>
      <w:contextualSpacing/>
    </w:pPr>
  </w:style>
  <w:style w:type="paragraph" w:customStyle="1" w:styleId="F41EE6D707654936A8310E87F53C703C5">
    <w:name w:val="F41EE6D707654936A8310E87F53C703C5"/>
    <w:rsid w:val="00A37BEA"/>
    <w:pPr>
      <w:ind w:left="720"/>
      <w:contextualSpacing/>
    </w:pPr>
  </w:style>
  <w:style w:type="paragraph" w:customStyle="1" w:styleId="1C8C917A6E074AE996567BCE2B0357C15">
    <w:name w:val="1C8C917A6E074AE996567BCE2B0357C15"/>
    <w:rsid w:val="00A37BEA"/>
    <w:pPr>
      <w:ind w:left="720"/>
      <w:contextualSpacing/>
    </w:pPr>
  </w:style>
  <w:style w:type="paragraph" w:customStyle="1" w:styleId="072AD74C33D449C188A86E3586A9A3755">
    <w:name w:val="072AD74C33D449C188A86E3586A9A3755"/>
    <w:rsid w:val="00A37BEA"/>
  </w:style>
  <w:style w:type="paragraph" w:customStyle="1" w:styleId="52B64573B75B4BA69FE052266EF313A05">
    <w:name w:val="52B64573B75B4BA69FE052266EF313A05"/>
    <w:rsid w:val="00A37BEA"/>
  </w:style>
  <w:style w:type="paragraph" w:customStyle="1" w:styleId="B46F5308BC6B44EAA2560C53BACD5CC15">
    <w:name w:val="B46F5308BC6B44EAA2560C53BACD5CC15"/>
    <w:rsid w:val="00A37BEA"/>
  </w:style>
  <w:style w:type="paragraph" w:customStyle="1" w:styleId="5EF805BC38E64855911C95174DAE1A515">
    <w:name w:val="5EF805BC38E64855911C95174DAE1A515"/>
    <w:rsid w:val="00A37BEA"/>
  </w:style>
  <w:style w:type="paragraph" w:customStyle="1" w:styleId="764EAF39496545A2A514742AE31BB8987">
    <w:name w:val="764EAF39496545A2A514742AE31BB8987"/>
    <w:rsid w:val="00A37BEA"/>
  </w:style>
  <w:style w:type="paragraph" w:customStyle="1" w:styleId="8BB3A8D3DA8440E5B8F0E09E6F9F23A47">
    <w:name w:val="8BB3A8D3DA8440E5B8F0E09E6F9F23A47"/>
    <w:rsid w:val="00A37BEA"/>
  </w:style>
  <w:style w:type="paragraph" w:customStyle="1" w:styleId="160846F05FB4451C8EFA80652AD6D1477">
    <w:name w:val="160846F05FB4451C8EFA80652AD6D1477"/>
    <w:rsid w:val="00A37BEA"/>
  </w:style>
  <w:style w:type="paragraph" w:customStyle="1" w:styleId="2C0DCE79D33E4B44B01B858CE383BAA26">
    <w:name w:val="2C0DCE79D33E4B44B01B858CE383BAA26"/>
    <w:rsid w:val="00A37BEA"/>
  </w:style>
  <w:style w:type="paragraph" w:customStyle="1" w:styleId="C52514A8DA394428B7FBFA34743798606">
    <w:name w:val="C52514A8DA394428B7FBFA34743798606"/>
    <w:rsid w:val="00A37BEA"/>
  </w:style>
  <w:style w:type="paragraph" w:customStyle="1" w:styleId="005C0A7E6D7C4C3491BA00A060C0461E7">
    <w:name w:val="005C0A7E6D7C4C3491BA00A060C0461E7"/>
    <w:rsid w:val="00A37BEA"/>
  </w:style>
  <w:style w:type="paragraph" w:customStyle="1" w:styleId="C2F067548E48497AAD6F6941676C5A7F6">
    <w:name w:val="C2F067548E48497AAD6F6941676C5A7F6"/>
    <w:rsid w:val="00A37BEA"/>
  </w:style>
  <w:style w:type="paragraph" w:customStyle="1" w:styleId="EC2A4A9CB13D415E8CA5031C23DA62D46">
    <w:name w:val="EC2A4A9CB13D415E8CA5031C23DA62D46"/>
    <w:rsid w:val="00A37BEA"/>
    <w:pPr>
      <w:ind w:left="720"/>
      <w:contextualSpacing/>
    </w:pPr>
  </w:style>
  <w:style w:type="paragraph" w:customStyle="1" w:styleId="4324B9211BF24AE2B275596EBD5087FF6">
    <w:name w:val="4324B9211BF24AE2B275596EBD5087FF6"/>
    <w:rsid w:val="00A37BEA"/>
    <w:pPr>
      <w:ind w:left="720"/>
      <w:contextualSpacing/>
    </w:pPr>
  </w:style>
  <w:style w:type="paragraph" w:customStyle="1" w:styleId="50716628B30B41D6A5088244AE4FE2F66">
    <w:name w:val="50716628B30B41D6A5088244AE4FE2F66"/>
    <w:rsid w:val="00A37BEA"/>
    <w:pPr>
      <w:ind w:left="720"/>
      <w:contextualSpacing/>
    </w:pPr>
  </w:style>
  <w:style w:type="paragraph" w:customStyle="1" w:styleId="7233E228F6B94B1FBFC88F9BE55887376">
    <w:name w:val="7233E228F6B94B1FBFC88F9BE55887376"/>
    <w:rsid w:val="00A37BEA"/>
    <w:pPr>
      <w:ind w:left="720"/>
      <w:contextualSpacing/>
    </w:pPr>
  </w:style>
  <w:style w:type="paragraph" w:customStyle="1" w:styleId="D96854BFECE64C978FB3BF905BF0B0316">
    <w:name w:val="D96854BFECE64C978FB3BF905BF0B0316"/>
    <w:rsid w:val="00A37BEA"/>
    <w:pPr>
      <w:ind w:left="720"/>
      <w:contextualSpacing/>
    </w:pPr>
  </w:style>
  <w:style w:type="paragraph" w:customStyle="1" w:styleId="29A07E4D90D049019F4B0A90646CEBC16">
    <w:name w:val="29A07E4D90D049019F4B0A90646CEBC16"/>
    <w:rsid w:val="00A37BEA"/>
    <w:pPr>
      <w:ind w:left="720"/>
      <w:contextualSpacing/>
    </w:pPr>
  </w:style>
  <w:style w:type="paragraph" w:customStyle="1" w:styleId="75079A33CEB14D4293BEC6AC4D44091E6">
    <w:name w:val="75079A33CEB14D4293BEC6AC4D44091E6"/>
    <w:rsid w:val="00A37BEA"/>
    <w:pPr>
      <w:ind w:left="720"/>
      <w:contextualSpacing/>
    </w:pPr>
  </w:style>
  <w:style w:type="paragraph" w:customStyle="1" w:styleId="02E404BAF5E94AF8A5156AAA6E4281926">
    <w:name w:val="02E404BAF5E94AF8A5156AAA6E4281926"/>
    <w:rsid w:val="00A37BEA"/>
    <w:pPr>
      <w:ind w:left="720"/>
      <w:contextualSpacing/>
    </w:pPr>
  </w:style>
  <w:style w:type="paragraph" w:customStyle="1" w:styleId="818B5D9DC9A74EF4A9A41EBF315A0DA66">
    <w:name w:val="818B5D9DC9A74EF4A9A41EBF315A0DA66"/>
    <w:rsid w:val="00A37BEA"/>
    <w:pPr>
      <w:ind w:left="720"/>
      <w:contextualSpacing/>
    </w:pPr>
  </w:style>
  <w:style w:type="paragraph" w:customStyle="1" w:styleId="C6589932A4144403A32C64FA7FCC78096">
    <w:name w:val="C6589932A4144403A32C64FA7FCC78096"/>
    <w:rsid w:val="00A37BEA"/>
    <w:pPr>
      <w:ind w:left="720"/>
      <w:contextualSpacing/>
    </w:pPr>
  </w:style>
  <w:style w:type="paragraph" w:customStyle="1" w:styleId="F41EE6D707654936A8310E87F53C703C6">
    <w:name w:val="F41EE6D707654936A8310E87F53C703C6"/>
    <w:rsid w:val="00A37BEA"/>
    <w:pPr>
      <w:ind w:left="720"/>
      <w:contextualSpacing/>
    </w:pPr>
  </w:style>
  <w:style w:type="paragraph" w:customStyle="1" w:styleId="1C8C917A6E074AE996567BCE2B0357C16">
    <w:name w:val="1C8C917A6E074AE996567BCE2B0357C16"/>
    <w:rsid w:val="00A37BEA"/>
    <w:pPr>
      <w:ind w:left="720"/>
      <w:contextualSpacing/>
    </w:pPr>
  </w:style>
  <w:style w:type="paragraph" w:customStyle="1" w:styleId="072AD74C33D449C188A86E3586A9A3756">
    <w:name w:val="072AD74C33D449C188A86E3586A9A3756"/>
    <w:rsid w:val="00A37BEA"/>
  </w:style>
  <w:style w:type="paragraph" w:customStyle="1" w:styleId="52B64573B75B4BA69FE052266EF313A06">
    <w:name w:val="52B64573B75B4BA69FE052266EF313A06"/>
    <w:rsid w:val="00A37BEA"/>
  </w:style>
  <w:style w:type="paragraph" w:customStyle="1" w:styleId="B46F5308BC6B44EAA2560C53BACD5CC16">
    <w:name w:val="B46F5308BC6B44EAA2560C53BACD5CC16"/>
    <w:rsid w:val="00A37BEA"/>
  </w:style>
  <w:style w:type="paragraph" w:customStyle="1" w:styleId="5EF805BC38E64855911C95174DAE1A516">
    <w:name w:val="5EF805BC38E64855911C95174DAE1A516"/>
    <w:rsid w:val="00A37BEA"/>
  </w:style>
  <w:style w:type="paragraph" w:customStyle="1" w:styleId="764EAF39496545A2A514742AE31BB8988">
    <w:name w:val="764EAF39496545A2A514742AE31BB8988"/>
    <w:rsid w:val="00A37BEA"/>
  </w:style>
  <w:style w:type="paragraph" w:customStyle="1" w:styleId="8BB3A8D3DA8440E5B8F0E09E6F9F23A48">
    <w:name w:val="8BB3A8D3DA8440E5B8F0E09E6F9F23A48"/>
    <w:rsid w:val="00A37BEA"/>
  </w:style>
  <w:style w:type="paragraph" w:customStyle="1" w:styleId="160846F05FB4451C8EFA80652AD6D1478">
    <w:name w:val="160846F05FB4451C8EFA80652AD6D1478"/>
    <w:rsid w:val="00A37BEA"/>
  </w:style>
  <w:style w:type="paragraph" w:customStyle="1" w:styleId="2C0DCE79D33E4B44B01B858CE383BAA27">
    <w:name w:val="2C0DCE79D33E4B44B01B858CE383BAA27"/>
    <w:rsid w:val="00A37BEA"/>
  </w:style>
  <w:style w:type="paragraph" w:customStyle="1" w:styleId="C52514A8DA394428B7FBFA34743798607">
    <w:name w:val="C52514A8DA394428B7FBFA34743798607"/>
    <w:rsid w:val="00A37BEA"/>
  </w:style>
  <w:style w:type="paragraph" w:customStyle="1" w:styleId="005C0A7E6D7C4C3491BA00A060C0461E8">
    <w:name w:val="005C0A7E6D7C4C3491BA00A060C0461E8"/>
    <w:rsid w:val="00A37BEA"/>
  </w:style>
  <w:style w:type="paragraph" w:customStyle="1" w:styleId="C2F067548E48497AAD6F6941676C5A7F7">
    <w:name w:val="C2F067548E48497AAD6F6941676C5A7F7"/>
    <w:rsid w:val="00A37BEA"/>
  </w:style>
  <w:style w:type="paragraph" w:customStyle="1" w:styleId="EC2A4A9CB13D415E8CA5031C23DA62D47">
    <w:name w:val="EC2A4A9CB13D415E8CA5031C23DA62D47"/>
    <w:rsid w:val="00A37BEA"/>
    <w:pPr>
      <w:ind w:left="720"/>
      <w:contextualSpacing/>
    </w:pPr>
  </w:style>
  <w:style w:type="paragraph" w:customStyle="1" w:styleId="4324B9211BF24AE2B275596EBD5087FF7">
    <w:name w:val="4324B9211BF24AE2B275596EBD5087FF7"/>
    <w:rsid w:val="00A37BEA"/>
    <w:pPr>
      <w:ind w:left="720"/>
      <w:contextualSpacing/>
    </w:pPr>
  </w:style>
  <w:style w:type="paragraph" w:customStyle="1" w:styleId="50716628B30B41D6A5088244AE4FE2F67">
    <w:name w:val="50716628B30B41D6A5088244AE4FE2F67"/>
    <w:rsid w:val="00A37BEA"/>
    <w:pPr>
      <w:ind w:left="720"/>
      <w:contextualSpacing/>
    </w:pPr>
  </w:style>
  <w:style w:type="paragraph" w:customStyle="1" w:styleId="7233E228F6B94B1FBFC88F9BE55887377">
    <w:name w:val="7233E228F6B94B1FBFC88F9BE55887377"/>
    <w:rsid w:val="00A37BEA"/>
    <w:pPr>
      <w:ind w:left="720"/>
      <w:contextualSpacing/>
    </w:pPr>
  </w:style>
  <w:style w:type="paragraph" w:customStyle="1" w:styleId="D96854BFECE64C978FB3BF905BF0B0317">
    <w:name w:val="D96854BFECE64C978FB3BF905BF0B0317"/>
    <w:rsid w:val="00A37BEA"/>
    <w:pPr>
      <w:ind w:left="720"/>
      <w:contextualSpacing/>
    </w:pPr>
  </w:style>
  <w:style w:type="paragraph" w:customStyle="1" w:styleId="29A07E4D90D049019F4B0A90646CEBC17">
    <w:name w:val="29A07E4D90D049019F4B0A90646CEBC17"/>
    <w:rsid w:val="00A37BEA"/>
    <w:pPr>
      <w:ind w:left="720"/>
      <w:contextualSpacing/>
    </w:pPr>
  </w:style>
  <w:style w:type="paragraph" w:customStyle="1" w:styleId="75079A33CEB14D4293BEC6AC4D44091E7">
    <w:name w:val="75079A33CEB14D4293BEC6AC4D44091E7"/>
    <w:rsid w:val="00A37BEA"/>
    <w:pPr>
      <w:ind w:left="720"/>
      <w:contextualSpacing/>
    </w:pPr>
  </w:style>
  <w:style w:type="paragraph" w:customStyle="1" w:styleId="02E404BAF5E94AF8A5156AAA6E4281927">
    <w:name w:val="02E404BAF5E94AF8A5156AAA6E4281927"/>
    <w:rsid w:val="00A37BEA"/>
    <w:pPr>
      <w:ind w:left="720"/>
      <w:contextualSpacing/>
    </w:pPr>
  </w:style>
  <w:style w:type="paragraph" w:customStyle="1" w:styleId="818B5D9DC9A74EF4A9A41EBF315A0DA67">
    <w:name w:val="818B5D9DC9A74EF4A9A41EBF315A0DA67"/>
    <w:rsid w:val="00A37BEA"/>
    <w:pPr>
      <w:ind w:left="720"/>
      <w:contextualSpacing/>
    </w:pPr>
  </w:style>
  <w:style w:type="paragraph" w:customStyle="1" w:styleId="C6589932A4144403A32C64FA7FCC78097">
    <w:name w:val="C6589932A4144403A32C64FA7FCC78097"/>
    <w:rsid w:val="00A37BEA"/>
    <w:pPr>
      <w:ind w:left="720"/>
      <w:contextualSpacing/>
    </w:pPr>
  </w:style>
  <w:style w:type="paragraph" w:customStyle="1" w:styleId="F41EE6D707654936A8310E87F53C703C7">
    <w:name w:val="F41EE6D707654936A8310E87F53C703C7"/>
    <w:rsid w:val="00A37BEA"/>
    <w:pPr>
      <w:ind w:left="720"/>
      <w:contextualSpacing/>
    </w:pPr>
  </w:style>
  <w:style w:type="paragraph" w:customStyle="1" w:styleId="1C8C917A6E074AE996567BCE2B0357C17">
    <w:name w:val="1C8C917A6E074AE996567BCE2B0357C17"/>
    <w:rsid w:val="00A37BEA"/>
    <w:pPr>
      <w:ind w:left="720"/>
      <w:contextualSpacing/>
    </w:pPr>
  </w:style>
  <w:style w:type="paragraph" w:customStyle="1" w:styleId="072AD74C33D449C188A86E3586A9A3757">
    <w:name w:val="072AD74C33D449C188A86E3586A9A3757"/>
    <w:rsid w:val="00A37BEA"/>
  </w:style>
  <w:style w:type="paragraph" w:customStyle="1" w:styleId="52B64573B75B4BA69FE052266EF313A07">
    <w:name w:val="52B64573B75B4BA69FE052266EF313A07"/>
    <w:rsid w:val="00A37BEA"/>
  </w:style>
  <w:style w:type="paragraph" w:customStyle="1" w:styleId="B46F5308BC6B44EAA2560C53BACD5CC17">
    <w:name w:val="B46F5308BC6B44EAA2560C53BACD5CC17"/>
    <w:rsid w:val="00A37BEA"/>
  </w:style>
  <w:style w:type="paragraph" w:customStyle="1" w:styleId="5EF805BC38E64855911C95174DAE1A517">
    <w:name w:val="5EF805BC38E64855911C95174DAE1A517"/>
    <w:rsid w:val="00A37BEA"/>
  </w:style>
  <w:style w:type="paragraph" w:customStyle="1" w:styleId="764EAF39496545A2A514742AE31BB8989">
    <w:name w:val="764EAF39496545A2A514742AE31BB8989"/>
    <w:rsid w:val="00A37BEA"/>
  </w:style>
  <w:style w:type="paragraph" w:customStyle="1" w:styleId="8BB3A8D3DA8440E5B8F0E09E6F9F23A49">
    <w:name w:val="8BB3A8D3DA8440E5B8F0E09E6F9F23A49"/>
    <w:rsid w:val="00A37BEA"/>
  </w:style>
  <w:style w:type="paragraph" w:customStyle="1" w:styleId="160846F05FB4451C8EFA80652AD6D1479">
    <w:name w:val="160846F05FB4451C8EFA80652AD6D1479"/>
    <w:rsid w:val="00A37BEA"/>
  </w:style>
  <w:style w:type="paragraph" w:customStyle="1" w:styleId="2C0DCE79D33E4B44B01B858CE383BAA28">
    <w:name w:val="2C0DCE79D33E4B44B01B858CE383BAA28"/>
    <w:rsid w:val="00A37BEA"/>
  </w:style>
  <w:style w:type="paragraph" w:customStyle="1" w:styleId="C52514A8DA394428B7FBFA34743798608">
    <w:name w:val="C52514A8DA394428B7FBFA34743798608"/>
    <w:rsid w:val="00A37BEA"/>
  </w:style>
  <w:style w:type="paragraph" w:customStyle="1" w:styleId="005C0A7E6D7C4C3491BA00A060C0461E9">
    <w:name w:val="005C0A7E6D7C4C3491BA00A060C0461E9"/>
    <w:rsid w:val="00A37BEA"/>
  </w:style>
  <w:style w:type="paragraph" w:customStyle="1" w:styleId="C2F067548E48497AAD6F6941676C5A7F8">
    <w:name w:val="C2F067548E48497AAD6F6941676C5A7F8"/>
    <w:rsid w:val="00A37BEA"/>
  </w:style>
  <w:style w:type="paragraph" w:customStyle="1" w:styleId="EC2A4A9CB13D415E8CA5031C23DA62D48">
    <w:name w:val="EC2A4A9CB13D415E8CA5031C23DA62D48"/>
    <w:rsid w:val="00A37BEA"/>
    <w:pPr>
      <w:ind w:left="720"/>
      <w:contextualSpacing/>
    </w:pPr>
  </w:style>
  <w:style w:type="paragraph" w:customStyle="1" w:styleId="4324B9211BF24AE2B275596EBD5087FF8">
    <w:name w:val="4324B9211BF24AE2B275596EBD5087FF8"/>
    <w:rsid w:val="00A37BEA"/>
    <w:pPr>
      <w:ind w:left="720"/>
      <w:contextualSpacing/>
    </w:pPr>
  </w:style>
  <w:style w:type="paragraph" w:customStyle="1" w:styleId="50716628B30B41D6A5088244AE4FE2F68">
    <w:name w:val="50716628B30B41D6A5088244AE4FE2F68"/>
    <w:rsid w:val="00A37BEA"/>
    <w:pPr>
      <w:ind w:left="720"/>
      <w:contextualSpacing/>
    </w:pPr>
  </w:style>
  <w:style w:type="paragraph" w:customStyle="1" w:styleId="7233E228F6B94B1FBFC88F9BE55887378">
    <w:name w:val="7233E228F6B94B1FBFC88F9BE55887378"/>
    <w:rsid w:val="00A37BEA"/>
    <w:pPr>
      <w:ind w:left="720"/>
      <w:contextualSpacing/>
    </w:pPr>
  </w:style>
  <w:style w:type="paragraph" w:customStyle="1" w:styleId="D96854BFECE64C978FB3BF905BF0B0318">
    <w:name w:val="D96854BFECE64C978FB3BF905BF0B0318"/>
    <w:rsid w:val="00A37BEA"/>
    <w:pPr>
      <w:ind w:left="720"/>
      <w:contextualSpacing/>
    </w:pPr>
  </w:style>
  <w:style w:type="paragraph" w:customStyle="1" w:styleId="29A07E4D90D049019F4B0A90646CEBC18">
    <w:name w:val="29A07E4D90D049019F4B0A90646CEBC18"/>
    <w:rsid w:val="00A37BEA"/>
    <w:pPr>
      <w:ind w:left="720"/>
      <w:contextualSpacing/>
    </w:pPr>
  </w:style>
  <w:style w:type="paragraph" w:customStyle="1" w:styleId="75079A33CEB14D4293BEC6AC4D44091E8">
    <w:name w:val="75079A33CEB14D4293BEC6AC4D44091E8"/>
    <w:rsid w:val="00A37BEA"/>
    <w:pPr>
      <w:ind w:left="720"/>
      <w:contextualSpacing/>
    </w:pPr>
  </w:style>
  <w:style w:type="paragraph" w:customStyle="1" w:styleId="02E404BAF5E94AF8A5156AAA6E4281928">
    <w:name w:val="02E404BAF5E94AF8A5156AAA6E4281928"/>
    <w:rsid w:val="00A37BEA"/>
    <w:pPr>
      <w:ind w:left="720"/>
      <w:contextualSpacing/>
    </w:pPr>
  </w:style>
  <w:style w:type="paragraph" w:customStyle="1" w:styleId="818B5D9DC9A74EF4A9A41EBF315A0DA68">
    <w:name w:val="818B5D9DC9A74EF4A9A41EBF315A0DA68"/>
    <w:rsid w:val="00A37BEA"/>
    <w:pPr>
      <w:ind w:left="720"/>
      <w:contextualSpacing/>
    </w:pPr>
  </w:style>
  <w:style w:type="paragraph" w:customStyle="1" w:styleId="C6589932A4144403A32C64FA7FCC78098">
    <w:name w:val="C6589932A4144403A32C64FA7FCC78098"/>
    <w:rsid w:val="00A37BEA"/>
    <w:pPr>
      <w:ind w:left="720"/>
      <w:contextualSpacing/>
    </w:pPr>
  </w:style>
  <w:style w:type="paragraph" w:customStyle="1" w:styleId="F41EE6D707654936A8310E87F53C703C8">
    <w:name w:val="F41EE6D707654936A8310E87F53C703C8"/>
    <w:rsid w:val="00A37BEA"/>
    <w:pPr>
      <w:ind w:left="720"/>
      <w:contextualSpacing/>
    </w:pPr>
  </w:style>
  <w:style w:type="paragraph" w:customStyle="1" w:styleId="1C8C917A6E074AE996567BCE2B0357C18">
    <w:name w:val="1C8C917A6E074AE996567BCE2B0357C18"/>
    <w:rsid w:val="00A37BEA"/>
    <w:pPr>
      <w:ind w:left="720"/>
      <w:contextualSpacing/>
    </w:pPr>
  </w:style>
  <w:style w:type="paragraph" w:customStyle="1" w:styleId="072AD74C33D449C188A86E3586A9A3758">
    <w:name w:val="072AD74C33D449C188A86E3586A9A3758"/>
    <w:rsid w:val="00A37BEA"/>
  </w:style>
  <w:style w:type="paragraph" w:customStyle="1" w:styleId="52B64573B75B4BA69FE052266EF313A08">
    <w:name w:val="52B64573B75B4BA69FE052266EF313A08"/>
    <w:rsid w:val="00A37BEA"/>
  </w:style>
  <w:style w:type="paragraph" w:customStyle="1" w:styleId="B46F5308BC6B44EAA2560C53BACD5CC18">
    <w:name w:val="B46F5308BC6B44EAA2560C53BACD5CC18"/>
    <w:rsid w:val="00A37BEA"/>
  </w:style>
  <w:style w:type="paragraph" w:customStyle="1" w:styleId="5EF805BC38E64855911C95174DAE1A518">
    <w:name w:val="5EF805BC38E64855911C95174DAE1A518"/>
    <w:rsid w:val="00A37BEA"/>
  </w:style>
  <w:style w:type="paragraph" w:customStyle="1" w:styleId="764EAF39496545A2A514742AE31BB89810">
    <w:name w:val="764EAF39496545A2A514742AE31BB89810"/>
    <w:rsid w:val="00A37BEA"/>
  </w:style>
  <w:style w:type="paragraph" w:customStyle="1" w:styleId="8BB3A8D3DA8440E5B8F0E09E6F9F23A410">
    <w:name w:val="8BB3A8D3DA8440E5B8F0E09E6F9F23A410"/>
    <w:rsid w:val="00A37BEA"/>
  </w:style>
  <w:style w:type="paragraph" w:customStyle="1" w:styleId="160846F05FB4451C8EFA80652AD6D14710">
    <w:name w:val="160846F05FB4451C8EFA80652AD6D14710"/>
    <w:rsid w:val="00A37BEA"/>
  </w:style>
  <w:style w:type="paragraph" w:customStyle="1" w:styleId="2C0DCE79D33E4B44B01B858CE383BAA29">
    <w:name w:val="2C0DCE79D33E4B44B01B858CE383BAA29"/>
    <w:rsid w:val="00A37BEA"/>
  </w:style>
  <w:style w:type="paragraph" w:customStyle="1" w:styleId="C52514A8DA394428B7FBFA34743798609">
    <w:name w:val="C52514A8DA394428B7FBFA34743798609"/>
    <w:rsid w:val="00A37BEA"/>
  </w:style>
  <w:style w:type="paragraph" w:customStyle="1" w:styleId="005C0A7E6D7C4C3491BA00A060C0461E10">
    <w:name w:val="005C0A7E6D7C4C3491BA00A060C0461E10"/>
    <w:rsid w:val="00A37BEA"/>
  </w:style>
  <w:style w:type="paragraph" w:customStyle="1" w:styleId="C2F067548E48497AAD6F6941676C5A7F9">
    <w:name w:val="C2F067548E48497AAD6F6941676C5A7F9"/>
    <w:rsid w:val="00A37BEA"/>
  </w:style>
  <w:style w:type="paragraph" w:customStyle="1" w:styleId="EC2A4A9CB13D415E8CA5031C23DA62D49">
    <w:name w:val="EC2A4A9CB13D415E8CA5031C23DA62D49"/>
    <w:rsid w:val="00A37BEA"/>
    <w:pPr>
      <w:ind w:left="720"/>
      <w:contextualSpacing/>
    </w:pPr>
  </w:style>
  <w:style w:type="paragraph" w:customStyle="1" w:styleId="4324B9211BF24AE2B275596EBD5087FF9">
    <w:name w:val="4324B9211BF24AE2B275596EBD5087FF9"/>
    <w:rsid w:val="00A37BEA"/>
    <w:pPr>
      <w:ind w:left="720"/>
      <w:contextualSpacing/>
    </w:pPr>
  </w:style>
  <w:style w:type="paragraph" w:customStyle="1" w:styleId="50716628B30B41D6A5088244AE4FE2F69">
    <w:name w:val="50716628B30B41D6A5088244AE4FE2F69"/>
    <w:rsid w:val="00A37BEA"/>
    <w:pPr>
      <w:ind w:left="720"/>
      <w:contextualSpacing/>
    </w:pPr>
  </w:style>
  <w:style w:type="paragraph" w:customStyle="1" w:styleId="7233E228F6B94B1FBFC88F9BE55887379">
    <w:name w:val="7233E228F6B94B1FBFC88F9BE55887379"/>
    <w:rsid w:val="00A37BEA"/>
    <w:pPr>
      <w:ind w:left="720"/>
      <w:contextualSpacing/>
    </w:pPr>
  </w:style>
  <w:style w:type="paragraph" w:customStyle="1" w:styleId="D96854BFECE64C978FB3BF905BF0B0319">
    <w:name w:val="D96854BFECE64C978FB3BF905BF0B0319"/>
    <w:rsid w:val="00A37BEA"/>
    <w:pPr>
      <w:ind w:left="720"/>
      <w:contextualSpacing/>
    </w:pPr>
  </w:style>
  <w:style w:type="paragraph" w:customStyle="1" w:styleId="29A07E4D90D049019F4B0A90646CEBC19">
    <w:name w:val="29A07E4D90D049019F4B0A90646CEBC19"/>
    <w:rsid w:val="00A37BEA"/>
    <w:pPr>
      <w:ind w:left="720"/>
      <w:contextualSpacing/>
    </w:pPr>
  </w:style>
  <w:style w:type="paragraph" w:customStyle="1" w:styleId="75079A33CEB14D4293BEC6AC4D44091E9">
    <w:name w:val="75079A33CEB14D4293BEC6AC4D44091E9"/>
    <w:rsid w:val="00A37BEA"/>
    <w:pPr>
      <w:ind w:left="720"/>
      <w:contextualSpacing/>
    </w:pPr>
  </w:style>
  <w:style w:type="paragraph" w:customStyle="1" w:styleId="02E404BAF5E94AF8A5156AAA6E4281929">
    <w:name w:val="02E404BAF5E94AF8A5156AAA6E4281929"/>
    <w:rsid w:val="00A37BEA"/>
    <w:pPr>
      <w:ind w:left="720"/>
      <w:contextualSpacing/>
    </w:pPr>
  </w:style>
  <w:style w:type="paragraph" w:customStyle="1" w:styleId="818B5D9DC9A74EF4A9A41EBF315A0DA69">
    <w:name w:val="818B5D9DC9A74EF4A9A41EBF315A0DA69"/>
    <w:rsid w:val="00A37BEA"/>
    <w:pPr>
      <w:ind w:left="720"/>
      <w:contextualSpacing/>
    </w:pPr>
  </w:style>
  <w:style w:type="paragraph" w:customStyle="1" w:styleId="C6589932A4144403A32C64FA7FCC78099">
    <w:name w:val="C6589932A4144403A32C64FA7FCC78099"/>
    <w:rsid w:val="00A37BEA"/>
    <w:pPr>
      <w:ind w:left="720"/>
      <w:contextualSpacing/>
    </w:pPr>
  </w:style>
  <w:style w:type="paragraph" w:customStyle="1" w:styleId="F41EE6D707654936A8310E87F53C703C9">
    <w:name w:val="F41EE6D707654936A8310E87F53C703C9"/>
    <w:rsid w:val="00A37BEA"/>
    <w:pPr>
      <w:ind w:left="720"/>
      <w:contextualSpacing/>
    </w:pPr>
  </w:style>
  <w:style w:type="paragraph" w:customStyle="1" w:styleId="1C8C917A6E074AE996567BCE2B0357C19">
    <w:name w:val="1C8C917A6E074AE996567BCE2B0357C19"/>
    <w:rsid w:val="00A37BEA"/>
    <w:pPr>
      <w:ind w:left="720"/>
      <w:contextualSpacing/>
    </w:pPr>
  </w:style>
  <w:style w:type="paragraph" w:customStyle="1" w:styleId="072AD74C33D449C188A86E3586A9A3759">
    <w:name w:val="072AD74C33D449C188A86E3586A9A3759"/>
    <w:rsid w:val="00A37BEA"/>
  </w:style>
  <w:style w:type="paragraph" w:customStyle="1" w:styleId="52B64573B75B4BA69FE052266EF313A09">
    <w:name w:val="52B64573B75B4BA69FE052266EF313A09"/>
    <w:rsid w:val="00A37BEA"/>
  </w:style>
  <w:style w:type="paragraph" w:customStyle="1" w:styleId="B46F5308BC6B44EAA2560C53BACD5CC19">
    <w:name w:val="B46F5308BC6B44EAA2560C53BACD5CC19"/>
    <w:rsid w:val="00A37BEA"/>
  </w:style>
  <w:style w:type="paragraph" w:customStyle="1" w:styleId="5EF805BC38E64855911C95174DAE1A519">
    <w:name w:val="5EF805BC38E64855911C95174DAE1A519"/>
    <w:rsid w:val="00A37BEA"/>
  </w:style>
  <w:style w:type="paragraph" w:customStyle="1" w:styleId="764EAF39496545A2A514742AE31BB89811">
    <w:name w:val="764EAF39496545A2A514742AE31BB89811"/>
    <w:rsid w:val="00A37BEA"/>
  </w:style>
  <w:style w:type="paragraph" w:customStyle="1" w:styleId="8BB3A8D3DA8440E5B8F0E09E6F9F23A411">
    <w:name w:val="8BB3A8D3DA8440E5B8F0E09E6F9F23A411"/>
    <w:rsid w:val="00A37BEA"/>
  </w:style>
  <w:style w:type="paragraph" w:customStyle="1" w:styleId="160846F05FB4451C8EFA80652AD6D14711">
    <w:name w:val="160846F05FB4451C8EFA80652AD6D14711"/>
    <w:rsid w:val="00A37BEA"/>
  </w:style>
  <w:style w:type="paragraph" w:customStyle="1" w:styleId="2C0DCE79D33E4B44B01B858CE383BAA210">
    <w:name w:val="2C0DCE79D33E4B44B01B858CE383BAA210"/>
    <w:rsid w:val="00A37BEA"/>
  </w:style>
  <w:style w:type="paragraph" w:customStyle="1" w:styleId="C52514A8DA394428B7FBFA347437986010">
    <w:name w:val="C52514A8DA394428B7FBFA347437986010"/>
    <w:rsid w:val="00A37BEA"/>
  </w:style>
  <w:style w:type="paragraph" w:customStyle="1" w:styleId="005C0A7E6D7C4C3491BA00A060C0461E11">
    <w:name w:val="005C0A7E6D7C4C3491BA00A060C0461E11"/>
    <w:rsid w:val="00A37BEA"/>
  </w:style>
  <w:style w:type="paragraph" w:customStyle="1" w:styleId="C2F067548E48497AAD6F6941676C5A7F10">
    <w:name w:val="C2F067548E48497AAD6F6941676C5A7F10"/>
    <w:rsid w:val="00A37BEA"/>
  </w:style>
  <w:style w:type="paragraph" w:customStyle="1" w:styleId="EC2A4A9CB13D415E8CA5031C23DA62D410">
    <w:name w:val="EC2A4A9CB13D415E8CA5031C23DA62D410"/>
    <w:rsid w:val="00A37BEA"/>
    <w:pPr>
      <w:ind w:left="720"/>
      <w:contextualSpacing/>
    </w:pPr>
  </w:style>
  <w:style w:type="paragraph" w:customStyle="1" w:styleId="4324B9211BF24AE2B275596EBD5087FF10">
    <w:name w:val="4324B9211BF24AE2B275596EBD5087FF10"/>
    <w:rsid w:val="00A37BEA"/>
    <w:pPr>
      <w:ind w:left="720"/>
      <w:contextualSpacing/>
    </w:pPr>
  </w:style>
  <w:style w:type="paragraph" w:customStyle="1" w:styleId="50716628B30B41D6A5088244AE4FE2F610">
    <w:name w:val="50716628B30B41D6A5088244AE4FE2F610"/>
    <w:rsid w:val="00A37BEA"/>
    <w:pPr>
      <w:ind w:left="720"/>
      <w:contextualSpacing/>
    </w:pPr>
  </w:style>
  <w:style w:type="paragraph" w:customStyle="1" w:styleId="7233E228F6B94B1FBFC88F9BE558873710">
    <w:name w:val="7233E228F6B94B1FBFC88F9BE558873710"/>
    <w:rsid w:val="00A37BEA"/>
    <w:pPr>
      <w:ind w:left="720"/>
      <w:contextualSpacing/>
    </w:pPr>
  </w:style>
  <w:style w:type="paragraph" w:customStyle="1" w:styleId="D96854BFECE64C978FB3BF905BF0B03110">
    <w:name w:val="D96854BFECE64C978FB3BF905BF0B03110"/>
    <w:rsid w:val="00A37BEA"/>
    <w:pPr>
      <w:ind w:left="720"/>
      <w:contextualSpacing/>
    </w:pPr>
  </w:style>
  <w:style w:type="paragraph" w:customStyle="1" w:styleId="29A07E4D90D049019F4B0A90646CEBC110">
    <w:name w:val="29A07E4D90D049019F4B0A90646CEBC110"/>
    <w:rsid w:val="00A37BEA"/>
    <w:pPr>
      <w:ind w:left="720"/>
      <w:contextualSpacing/>
    </w:pPr>
  </w:style>
  <w:style w:type="paragraph" w:customStyle="1" w:styleId="75079A33CEB14D4293BEC6AC4D44091E10">
    <w:name w:val="75079A33CEB14D4293BEC6AC4D44091E10"/>
    <w:rsid w:val="00A37BEA"/>
    <w:pPr>
      <w:ind w:left="720"/>
      <w:contextualSpacing/>
    </w:pPr>
  </w:style>
  <w:style w:type="paragraph" w:customStyle="1" w:styleId="02E404BAF5E94AF8A5156AAA6E42819210">
    <w:name w:val="02E404BAF5E94AF8A5156AAA6E42819210"/>
    <w:rsid w:val="00A37BEA"/>
    <w:pPr>
      <w:ind w:left="720"/>
      <w:contextualSpacing/>
    </w:pPr>
  </w:style>
  <w:style w:type="paragraph" w:customStyle="1" w:styleId="818B5D9DC9A74EF4A9A41EBF315A0DA610">
    <w:name w:val="818B5D9DC9A74EF4A9A41EBF315A0DA610"/>
    <w:rsid w:val="00A37BEA"/>
    <w:pPr>
      <w:ind w:left="720"/>
      <w:contextualSpacing/>
    </w:pPr>
  </w:style>
  <w:style w:type="paragraph" w:customStyle="1" w:styleId="C6589932A4144403A32C64FA7FCC780910">
    <w:name w:val="C6589932A4144403A32C64FA7FCC780910"/>
    <w:rsid w:val="00A37BEA"/>
    <w:pPr>
      <w:ind w:left="720"/>
      <w:contextualSpacing/>
    </w:pPr>
  </w:style>
  <w:style w:type="paragraph" w:customStyle="1" w:styleId="F41EE6D707654936A8310E87F53C703C10">
    <w:name w:val="F41EE6D707654936A8310E87F53C703C10"/>
    <w:rsid w:val="00A37BEA"/>
    <w:pPr>
      <w:ind w:left="720"/>
      <w:contextualSpacing/>
    </w:pPr>
  </w:style>
  <w:style w:type="paragraph" w:customStyle="1" w:styleId="1C8C917A6E074AE996567BCE2B0357C110">
    <w:name w:val="1C8C917A6E074AE996567BCE2B0357C110"/>
    <w:rsid w:val="00A37BEA"/>
    <w:pPr>
      <w:ind w:left="720"/>
      <w:contextualSpacing/>
    </w:pPr>
  </w:style>
  <w:style w:type="paragraph" w:customStyle="1" w:styleId="072AD74C33D449C188A86E3586A9A37510">
    <w:name w:val="072AD74C33D449C188A86E3586A9A37510"/>
    <w:rsid w:val="00A37BEA"/>
  </w:style>
  <w:style w:type="paragraph" w:customStyle="1" w:styleId="52B64573B75B4BA69FE052266EF313A010">
    <w:name w:val="52B64573B75B4BA69FE052266EF313A010"/>
    <w:rsid w:val="00A37BEA"/>
  </w:style>
  <w:style w:type="paragraph" w:customStyle="1" w:styleId="B46F5308BC6B44EAA2560C53BACD5CC110">
    <w:name w:val="B46F5308BC6B44EAA2560C53BACD5CC110"/>
    <w:rsid w:val="00A37BEA"/>
  </w:style>
  <w:style w:type="paragraph" w:customStyle="1" w:styleId="5EF805BC38E64855911C95174DAE1A5110">
    <w:name w:val="5EF805BC38E64855911C95174DAE1A5110"/>
    <w:rsid w:val="00A37BEA"/>
  </w:style>
  <w:style w:type="paragraph" w:customStyle="1" w:styleId="764EAF39496545A2A514742AE31BB89812">
    <w:name w:val="764EAF39496545A2A514742AE31BB89812"/>
    <w:rsid w:val="00A37BEA"/>
  </w:style>
  <w:style w:type="paragraph" w:customStyle="1" w:styleId="8BB3A8D3DA8440E5B8F0E09E6F9F23A412">
    <w:name w:val="8BB3A8D3DA8440E5B8F0E09E6F9F23A412"/>
    <w:rsid w:val="00A37BEA"/>
  </w:style>
  <w:style w:type="paragraph" w:customStyle="1" w:styleId="160846F05FB4451C8EFA80652AD6D14712">
    <w:name w:val="160846F05FB4451C8EFA80652AD6D14712"/>
    <w:rsid w:val="00A37BEA"/>
  </w:style>
  <w:style w:type="paragraph" w:customStyle="1" w:styleId="2C0DCE79D33E4B44B01B858CE383BAA211">
    <w:name w:val="2C0DCE79D33E4B44B01B858CE383BAA211"/>
    <w:rsid w:val="00A37BEA"/>
  </w:style>
  <w:style w:type="paragraph" w:customStyle="1" w:styleId="C52514A8DA394428B7FBFA347437986011">
    <w:name w:val="C52514A8DA394428B7FBFA347437986011"/>
    <w:rsid w:val="00A37BEA"/>
  </w:style>
  <w:style w:type="paragraph" w:customStyle="1" w:styleId="005C0A7E6D7C4C3491BA00A060C0461E12">
    <w:name w:val="005C0A7E6D7C4C3491BA00A060C0461E12"/>
    <w:rsid w:val="00A37BEA"/>
  </w:style>
  <w:style w:type="paragraph" w:customStyle="1" w:styleId="C2F067548E48497AAD6F6941676C5A7F11">
    <w:name w:val="C2F067548E48497AAD6F6941676C5A7F11"/>
    <w:rsid w:val="00A37BEA"/>
  </w:style>
  <w:style w:type="paragraph" w:customStyle="1" w:styleId="EC2A4A9CB13D415E8CA5031C23DA62D411">
    <w:name w:val="EC2A4A9CB13D415E8CA5031C23DA62D411"/>
    <w:rsid w:val="00A37BEA"/>
    <w:pPr>
      <w:ind w:left="720"/>
      <w:contextualSpacing/>
    </w:pPr>
  </w:style>
  <w:style w:type="paragraph" w:customStyle="1" w:styleId="4324B9211BF24AE2B275596EBD5087FF11">
    <w:name w:val="4324B9211BF24AE2B275596EBD5087FF11"/>
    <w:rsid w:val="00A37BEA"/>
    <w:pPr>
      <w:ind w:left="720"/>
      <w:contextualSpacing/>
    </w:pPr>
  </w:style>
  <w:style w:type="paragraph" w:customStyle="1" w:styleId="50716628B30B41D6A5088244AE4FE2F611">
    <w:name w:val="50716628B30B41D6A5088244AE4FE2F611"/>
    <w:rsid w:val="00A37BEA"/>
    <w:pPr>
      <w:ind w:left="720"/>
      <w:contextualSpacing/>
    </w:pPr>
  </w:style>
  <w:style w:type="paragraph" w:customStyle="1" w:styleId="7233E228F6B94B1FBFC88F9BE558873711">
    <w:name w:val="7233E228F6B94B1FBFC88F9BE558873711"/>
    <w:rsid w:val="00A37BEA"/>
    <w:pPr>
      <w:ind w:left="720"/>
      <w:contextualSpacing/>
    </w:pPr>
  </w:style>
  <w:style w:type="paragraph" w:customStyle="1" w:styleId="D96854BFECE64C978FB3BF905BF0B03111">
    <w:name w:val="D96854BFECE64C978FB3BF905BF0B03111"/>
    <w:rsid w:val="00A37BEA"/>
    <w:pPr>
      <w:ind w:left="720"/>
      <w:contextualSpacing/>
    </w:pPr>
  </w:style>
  <w:style w:type="paragraph" w:customStyle="1" w:styleId="29A07E4D90D049019F4B0A90646CEBC111">
    <w:name w:val="29A07E4D90D049019F4B0A90646CEBC111"/>
    <w:rsid w:val="00A37BEA"/>
    <w:pPr>
      <w:ind w:left="720"/>
      <w:contextualSpacing/>
    </w:pPr>
  </w:style>
  <w:style w:type="paragraph" w:customStyle="1" w:styleId="75079A33CEB14D4293BEC6AC4D44091E11">
    <w:name w:val="75079A33CEB14D4293BEC6AC4D44091E11"/>
    <w:rsid w:val="00A37BEA"/>
    <w:pPr>
      <w:ind w:left="720"/>
      <w:contextualSpacing/>
    </w:pPr>
  </w:style>
  <w:style w:type="paragraph" w:customStyle="1" w:styleId="02E404BAF5E94AF8A5156AAA6E42819211">
    <w:name w:val="02E404BAF5E94AF8A5156AAA6E42819211"/>
    <w:rsid w:val="00A37BEA"/>
    <w:pPr>
      <w:ind w:left="720"/>
      <w:contextualSpacing/>
    </w:pPr>
  </w:style>
  <w:style w:type="paragraph" w:customStyle="1" w:styleId="818B5D9DC9A74EF4A9A41EBF315A0DA611">
    <w:name w:val="818B5D9DC9A74EF4A9A41EBF315A0DA611"/>
    <w:rsid w:val="00A37BEA"/>
    <w:pPr>
      <w:ind w:left="720"/>
      <w:contextualSpacing/>
    </w:pPr>
  </w:style>
  <w:style w:type="paragraph" w:customStyle="1" w:styleId="C6589932A4144403A32C64FA7FCC780911">
    <w:name w:val="C6589932A4144403A32C64FA7FCC780911"/>
    <w:rsid w:val="00A37BEA"/>
    <w:pPr>
      <w:ind w:left="720"/>
      <w:contextualSpacing/>
    </w:pPr>
  </w:style>
  <w:style w:type="paragraph" w:customStyle="1" w:styleId="F41EE6D707654936A8310E87F53C703C11">
    <w:name w:val="F41EE6D707654936A8310E87F53C703C11"/>
    <w:rsid w:val="00A37BEA"/>
    <w:pPr>
      <w:ind w:left="720"/>
      <w:contextualSpacing/>
    </w:pPr>
  </w:style>
  <w:style w:type="paragraph" w:customStyle="1" w:styleId="1C8C917A6E074AE996567BCE2B0357C111">
    <w:name w:val="1C8C917A6E074AE996567BCE2B0357C111"/>
    <w:rsid w:val="00A37BEA"/>
    <w:pPr>
      <w:ind w:left="720"/>
      <w:contextualSpacing/>
    </w:pPr>
  </w:style>
  <w:style w:type="paragraph" w:customStyle="1" w:styleId="072AD74C33D449C188A86E3586A9A37511">
    <w:name w:val="072AD74C33D449C188A86E3586A9A37511"/>
    <w:rsid w:val="00A37BEA"/>
  </w:style>
  <w:style w:type="paragraph" w:customStyle="1" w:styleId="52B64573B75B4BA69FE052266EF313A011">
    <w:name w:val="52B64573B75B4BA69FE052266EF313A011"/>
    <w:rsid w:val="00A37BEA"/>
  </w:style>
  <w:style w:type="paragraph" w:customStyle="1" w:styleId="B46F5308BC6B44EAA2560C53BACD5CC111">
    <w:name w:val="B46F5308BC6B44EAA2560C53BACD5CC111"/>
    <w:rsid w:val="00A37BEA"/>
  </w:style>
  <w:style w:type="paragraph" w:customStyle="1" w:styleId="5EF805BC38E64855911C95174DAE1A5111">
    <w:name w:val="5EF805BC38E64855911C95174DAE1A5111"/>
    <w:rsid w:val="00A37BEA"/>
  </w:style>
  <w:style w:type="paragraph" w:customStyle="1" w:styleId="764EAF39496545A2A514742AE31BB89813">
    <w:name w:val="764EAF39496545A2A514742AE31BB89813"/>
    <w:rsid w:val="00A37BEA"/>
  </w:style>
  <w:style w:type="paragraph" w:customStyle="1" w:styleId="8BB3A8D3DA8440E5B8F0E09E6F9F23A413">
    <w:name w:val="8BB3A8D3DA8440E5B8F0E09E6F9F23A413"/>
    <w:rsid w:val="00A37BEA"/>
  </w:style>
  <w:style w:type="paragraph" w:customStyle="1" w:styleId="160846F05FB4451C8EFA80652AD6D14713">
    <w:name w:val="160846F05FB4451C8EFA80652AD6D14713"/>
    <w:rsid w:val="00A37BEA"/>
  </w:style>
  <w:style w:type="paragraph" w:customStyle="1" w:styleId="2C0DCE79D33E4B44B01B858CE383BAA212">
    <w:name w:val="2C0DCE79D33E4B44B01B858CE383BAA212"/>
    <w:rsid w:val="00A37BEA"/>
  </w:style>
  <w:style w:type="paragraph" w:customStyle="1" w:styleId="C52514A8DA394428B7FBFA347437986012">
    <w:name w:val="C52514A8DA394428B7FBFA347437986012"/>
    <w:rsid w:val="00A37BEA"/>
  </w:style>
  <w:style w:type="paragraph" w:customStyle="1" w:styleId="005C0A7E6D7C4C3491BA00A060C0461E13">
    <w:name w:val="005C0A7E6D7C4C3491BA00A060C0461E13"/>
    <w:rsid w:val="00A37BEA"/>
  </w:style>
  <w:style w:type="paragraph" w:customStyle="1" w:styleId="C2F067548E48497AAD6F6941676C5A7F12">
    <w:name w:val="C2F067548E48497AAD6F6941676C5A7F12"/>
    <w:rsid w:val="00A37BEA"/>
  </w:style>
  <w:style w:type="paragraph" w:customStyle="1" w:styleId="EC2A4A9CB13D415E8CA5031C23DA62D412">
    <w:name w:val="EC2A4A9CB13D415E8CA5031C23DA62D412"/>
    <w:rsid w:val="00A37BEA"/>
    <w:pPr>
      <w:ind w:left="720"/>
      <w:contextualSpacing/>
    </w:pPr>
  </w:style>
  <w:style w:type="paragraph" w:customStyle="1" w:styleId="4324B9211BF24AE2B275596EBD5087FF12">
    <w:name w:val="4324B9211BF24AE2B275596EBD5087FF12"/>
    <w:rsid w:val="00A37BEA"/>
    <w:pPr>
      <w:ind w:left="720"/>
      <w:contextualSpacing/>
    </w:pPr>
  </w:style>
  <w:style w:type="paragraph" w:customStyle="1" w:styleId="50716628B30B41D6A5088244AE4FE2F612">
    <w:name w:val="50716628B30B41D6A5088244AE4FE2F612"/>
    <w:rsid w:val="00A37BEA"/>
    <w:pPr>
      <w:ind w:left="720"/>
      <w:contextualSpacing/>
    </w:pPr>
  </w:style>
  <w:style w:type="paragraph" w:customStyle="1" w:styleId="7233E228F6B94B1FBFC88F9BE558873712">
    <w:name w:val="7233E228F6B94B1FBFC88F9BE558873712"/>
    <w:rsid w:val="00A37BEA"/>
    <w:pPr>
      <w:ind w:left="720"/>
      <w:contextualSpacing/>
    </w:pPr>
  </w:style>
  <w:style w:type="paragraph" w:customStyle="1" w:styleId="D96854BFECE64C978FB3BF905BF0B03112">
    <w:name w:val="D96854BFECE64C978FB3BF905BF0B03112"/>
    <w:rsid w:val="00A37BEA"/>
    <w:pPr>
      <w:ind w:left="720"/>
      <w:contextualSpacing/>
    </w:pPr>
  </w:style>
  <w:style w:type="paragraph" w:customStyle="1" w:styleId="29A07E4D90D049019F4B0A90646CEBC112">
    <w:name w:val="29A07E4D90D049019F4B0A90646CEBC112"/>
    <w:rsid w:val="00A37BEA"/>
    <w:pPr>
      <w:ind w:left="720"/>
      <w:contextualSpacing/>
    </w:pPr>
  </w:style>
  <w:style w:type="paragraph" w:customStyle="1" w:styleId="75079A33CEB14D4293BEC6AC4D44091E12">
    <w:name w:val="75079A33CEB14D4293BEC6AC4D44091E12"/>
    <w:rsid w:val="00A37BEA"/>
    <w:pPr>
      <w:ind w:left="720"/>
      <w:contextualSpacing/>
    </w:pPr>
  </w:style>
  <w:style w:type="paragraph" w:customStyle="1" w:styleId="02E404BAF5E94AF8A5156AAA6E42819212">
    <w:name w:val="02E404BAF5E94AF8A5156AAA6E42819212"/>
    <w:rsid w:val="00A37BEA"/>
    <w:pPr>
      <w:ind w:left="720"/>
      <w:contextualSpacing/>
    </w:pPr>
  </w:style>
  <w:style w:type="paragraph" w:customStyle="1" w:styleId="818B5D9DC9A74EF4A9A41EBF315A0DA612">
    <w:name w:val="818B5D9DC9A74EF4A9A41EBF315A0DA612"/>
    <w:rsid w:val="00A37BEA"/>
    <w:pPr>
      <w:ind w:left="720"/>
      <w:contextualSpacing/>
    </w:pPr>
  </w:style>
  <w:style w:type="paragraph" w:customStyle="1" w:styleId="C6589932A4144403A32C64FA7FCC780912">
    <w:name w:val="C6589932A4144403A32C64FA7FCC780912"/>
    <w:rsid w:val="00A37BEA"/>
    <w:pPr>
      <w:ind w:left="720"/>
      <w:contextualSpacing/>
    </w:pPr>
  </w:style>
  <w:style w:type="paragraph" w:customStyle="1" w:styleId="F41EE6D707654936A8310E87F53C703C12">
    <w:name w:val="F41EE6D707654936A8310E87F53C703C12"/>
    <w:rsid w:val="00A37BEA"/>
    <w:pPr>
      <w:ind w:left="720"/>
      <w:contextualSpacing/>
    </w:pPr>
  </w:style>
  <w:style w:type="paragraph" w:customStyle="1" w:styleId="1C8C917A6E074AE996567BCE2B0357C112">
    <w:name w:val="1C8C917A6E074AE996567BCE2B0357C112"/>
    <w:rsid w:val="00A37BEA"/>
    <w:pPr>
      <w:ind w:left="720"/>
      <w:contextualSpacing/>
    </w:pPr>
  </w:style>
  <w:style w:type="paragraph" w:customStyle="1" w:styleId="072AD74C33D449C188A86E3586A9A37512">
    <w:name w:val="072AD74C33D449C188A86E3586A9A37512"/>
    <w:rsid w:val="00A37BEA"/>
  </w:style>
  <w:style w:type="paragraph" w:customStyle="1" w:styleId="52B64573B75B4BA69FE052266EF313A012">
    <w:name w:val="52B64573B75B4BA69FE052266EF313A012"/>
    <w:rsid w:val="00A37BEA"/>
  </w:style>
  <w:style w:type="paragraph" w:customStyle="1" w:styleId="B46F5308BC6B44EAA2560C53BACD5CC112">
    <w:name w:val="B46F5308BC6B44EAA2560C53BACD5CC112"/>
    <w:rsid w:val="00A37BEA"/>
  </w:style>
  <w:style w:type="paragraph" w:customStyle="1" w:styleId="5EF805BC38E64855911C95174DAE1A5112">
    <w:name w:val="5EF805BC38E64855911C95174DAE1A5112"/>
    <w:rsid w:val="00A37BEA"/>
  </w:style>
  <w:style w:type="paragraph" w:customStyle="1" w:styleId="764EAF39496545A2A514742AE31BB89814">
    <w:name w:val="764EAF39496545A2A514742AE31BB89814"/>
    <w:rsid w:val="00A37BEA"/>
  </w:style>
  <w:style w:type="paragraph" w:customStyle="1" w:styleId="8BB3A8D3DA8440E5B8F0E09E6F9F23A414">
    <w:name w:val="8BB3A8D3DA8440E5B8F0E09E6F9F23A414"/>
    <w:rsid w:val="00A37BEA"/>
  </w:style>
  <w:style w:type="paragraph" w:customStyle="1" w:styleId="160846F05FB4451C8EFA80652AD6D14714">
    <w:name w:val="160846F05FB4451C8EFA80652AD6D14714"/>
    <w:rsid w:val="00A37BEA"/>
  </w:style>
  <w:style w:type="paragraph" w:customStyle="1" w:styleId="2C0DCE79D33E4B44B01B858CE383BAA213">
    <w:name w:val="2C0DCE79D33E4B44B01B858CE383BAA213"/>
    <w:rsid w:val="00A37BEA"/>
  </w:style>
  <w:style w:type="paragraph" w:customStyle="1" w:styleId="C52514A8DA394428B7FBFA347437986013">
    <w:name w:val="C52514A8DA394428B7FBFA347437986013"/>
    <w:rsid w:val="00A37BEA"/>
  </w:style>
  <w:style w:type="paragraph" w:customStyle="1" w:styleId="005C0A7E6D7C4C3491BA00A060C0461E14">
    <w:name w:val="005C0A7E6D7C4C3491BA00A060C0461E14"/>
    <w:rsid w:val="00A37BEA"/>
  </w:style>
  <w:style w:type="paragraph" w:customStyle="1" w:styleId="C2F067548E48497AAD6F6941676C5A7F13">
    <w:name w:val="C2F067548E48497AAD6F6941676C5A7F13"/>
    <w:rsid w:val="00A37BEA"/>
  </w:style>
  <w:style w:type="paragraph" w:customStyle="1" w:styleId="EC2A4A9CB13D415E8CA5031C23DA62D413">
    <w:name w:val="EC2A4A9CB13D415E8CA5031C23DA62D413"/>
    <w:rsid w:val="00A37BEA"/>
    <w:pPr>
      <w:ind w:left="720"/>
      <w:contextualSpacing/>
    </w:pPr>
  </w:style>
  <w:style w:type="paragraph" w:customStyle="1" w:styleId="4324B9211BF24AE2B275596EBD5087FF13">
    <w:name w:val="4324B9211BF24AE2B275596EBD5087FF13"/>
    <w:rsid w:val="00A37BEA"/>
    <w:pPr>
      <w:ind w:left="720"/>
      <w:contextualSpacing/>
    </w:pPr>
  </w:style>
  <w:style w:type="paragraph" w:customStyle="1" w:styleId="50716628B30B41D6A5088244AE4FE2F613">
    <w:name w:val="50716628B30B41D6A5088244AE4FE2F613"/>
    <w:rsid w:val="00A37BEA"/>
    <w:pPr>
      <w:ind w:left="720"/>
      <w:contextualSpacing/>
    </w:pPr>
  </w:style>
  <w:style w:type="paragraph" w:customStyle="1" w:styleId="7233E228F6B94B1FBFC88F9BE558873713">
    <w:name w:val="7233E228F6B94B1FBFC88F9BE558873713"/>
    <w:rsid w:val="00A37BEA"/>
    <w:pPr>
      <w:ind w:left="720"/>
      <w:contextualSpacing/>
    </w:pPr>
  </w:style>
  <w:style w:type="paragraph" w:customStyle="1" w:styleId="D96854BFECE64C978FB3BF905BF0B03113">
    <w:name w:val="D96854BFECE64C978FB3BF905BF0B03113"/>
    <w:rsid w:val="00A37BEA"/>
    <w:pPr>
      <w:ind w:left="720"/>
      <w:contextualSpacing/>
    </w:pPr>
  </w:style>
  <w:style w:type="paragraph" w:customStyle="1" w:styleId="29A07E4D90D049019F4B0A90646CEBC113">
    <w:name w:val="29A07E4D90D049019F4B0A90646CEBC113"/>
    <w:rsid w:val="00A37BEA"/>
    <w:pPr>
      <w:ind w:left="720"/>
      <w:contextualSpacing/>
    </w:pPr>
  </w:style>
  <w:style w:type="paragraph" w:customStyle="1" w:styleId="75079A33CEB14D4293BEC6AC4D44091E13">
    <w:name w:val="75079A33CEB14D4293BEC6AC4D44091E13"/>
    <w:rsid w:val="00A37BEA"/>
    <w:pPr>
      <w:ind w:left="720"/>
      <w:contextualSpacing/>
    </w:pPr>
  </w:style>
  <w:style w:type="paragraph" w:customStyle="1" w:styleId="02E404BAF5E94AF8A5156AAA6E42819213">
    <w:name w:val="02E404BAF5E94AF8A5156AAA6E42819213"/>
    <w:rsid w:val="00A37BEA"/>
    <w:pPr>
      <w:ind w:left="720"/>
      <w:contextualSpacing/>
    </w:pPr>
  </w:style>
  <w:style w:type="paragraph" w:customStyle="1" w:styleId="818B5D9DC9A74EF4A9A41EBF315A0DA613">
    <w:name w:val="818B5D9DC9A74EF4A9A41EBF315A0DA613"/>
    <w:rsid w:val="00A37BEA"/>
    <w:pPr>
      <w:ind w:left="720"/>
      <w:contextualSpacing/>
    </w:pPr>
  </w:style>
  <w:style w:type="paragraph" w:customStyle="1" w:styleId="C6589932A4144403A32C64FA7FCC780913">
    <w:name w:val="C6589932A4144403A32C64FA7FCC780913"/>
    <w:rsid w:val="00A37BEA"/>
    <w:pPr>
      <w:ind w:left="720"/>
      <w:contextualSpacing/>
    </w:pPr>
  </w:style>
  <w:style w:type="paragraph" w:customStyle="1" w:styleId="F41EE6D707654936A8310E87F53C703C13">
    <w:name w:val="F41EE6D707654936A8310E87F53C703C13"/>
    <w:rsid w:val="00A37BEA"/>
    <w:pPr>
      <w:ind w:left="720"/>
      <w:contextualSpacing/>
    </w:pPr>
  </w:style>
  <w:style w:type="paragraph" w:customStyle="1" w:styleId="1C8C917A6E074AE996567BCE2B0357C113">
    <w:name w:val="1C8C917A6E074AE996567BCE2B0357C113"/>
    <w:rsid w:val="00A37BEA"/>
    <w:pPr>
      <w:ind w:left="720"/>
      <w:contextualSpacing/>
    </w:pPr>
  </w:style>
  <w:style w:type="paragraph" w:customStyle="1" w:styleId="072AD74C33D449C188A86E3586A9A37513">
    <w:name w:val="072AD74C33D449C188A86E3586A9A37513"/>
    <w:rsid w:val="00A37BEA"/>
  </w:style>
  <w:style w:type="paragraph" w:customStyle="1" w:styleId="52B64573B75B4BA69FE052266EF313A013">
    <w:name w:val="52B64573B75B4BA69FE052266EF313A013"/>
    <w:rsid w:val="00A37BEA"/>
  </w:style>
  <w:style w:type="paragraph" w:customStyle="1" w:styleId="B46F5308BC6B44EAA2560C53BACD5CC113">
    <w:name w:val="B46F5308BC6B44EAA2560C53BACD5CC113"/>
    <w:rsid w:val="00A37BEA"/>
  </w:style>
  <w:style w:type="paragraph" w:customStyle="1" w:styleId="5EF805BC38E64855911C95174DAE1A5113">
    <w:name w:val="5EF805BC38E64855911C95174DAE1A5113"/>
    <w:rsid w:val="00A37BEA"/>
  </w:style>
  <w:style w:type="paragraph" w:customStyle="1" w:styleId="764EAF39496545A2A514742AE31BB89815">
    <w:name w:val="764EAF39496545A2A514742AE31BB89815"/>
    <w:rsid w:val="00A37BEA"/>
  </w:style>
  <w:style w:type="paragraph" w:customStyle="1" w:styleId="8BB3A8D3DA8440E5B8F0E09E6F9F23A415">
    <w:name w:val="8BB3A8D3DA8440E5B8F0E09E6F9F23A415"/>
    <w:rsid w:val="00A37BEA"/>
  </w:style>
  <w:style w:type="paragraph" w:customStyle="1" w:styleId="160846F05FB4451C8EFA80652AD6D14715">
    <w:name w:val="160846F05FB4451C8EFA80652AD6D14715"/>
    <w:rsid w:val="00A37BEA"/>
  </w:style>
  <w:style w:type="paragraph" w:customStyle="1" w:styleId="2C0DCE79D33E4B44B01B858CE383BAA214">
    <w:name w:val="2C0DCE79D33E4B44B01B858CE383BAA214"/>
    <w:rsid w:val="00A37BEA"/>
  </w:style>
  <w:style w:type="paragraph" w:customStyle="1" w:styleId="C52514A8DA394428B7FBFA347437986014">
    <w:name w:val="C52514A8DA394428B7FBFA347437986014"/>
    <w:rsid w:val="00A37BEA"/>
  </w:style>
  <w:style w:type="paragraph" w:customStyle="1" w:styleId="005C0A7E6D7C4C3491BA00A060C0461E15">
    <w:name w:val="005C0A7E6D7C4C3491BA00A060C0461E15"/>
    <w:rsid w:val="00A37BEA"/>
  </w:style>
  <w:style w:type="paragraph" w:customStyle="1" w:styleId="C2F067548E48497AAD6F6941676C5A7F14">
    <w:name w:val="C2F067548E48497AAD6F6941676C5A7F14"/>
    <w:rsid w:val="00A37BEA"/>
  </w:style>
  <w:style w:type="paragraph" w:customStyle="1" w:styleId="EC2A4A9CB13D415E8CA5031C23DA62D414">
    <w:name w:val="EC2A4A9CB13D415E8CA5031C23DA62D414"/>
    <w:rsid w:val="00A37BEA"/>
    <w:pPr>
      <w:ind w:left="720"/>
      <w:contextualSpacing/>
    </w:pPr>
  </w:style>
  <w:style w:type="paragraph" w:customStyle="1" w:styleId="4324B9211BF24AE2B275596EBD5087FF14">
    <w:name w:val="4324B9211BF24AE2B275596EBD5087FF14"/>
    <w:rsid w:val="00A37BEA"/>
    <w:pPr>
      <w:ind w:left="720"/>
      <w:contextualSpacing/>
    </w:pPr>
  </w:style>
  <w:style w:type="paragraph" w:customStyle="1" w:styleId="50716628B30B41D6A5088244AE4FE2F614">
    <w:name w:val="50716628B30B41D6A5088244AE4FE2F614"/>
    <w:rsid w:val="00A37BEA"/>
    <w:pPr>
      <w:ind w:left="720"/>
      <w:contextualSpacing/>
    </w:pPr>
  </w:style>
  <w:style w:type="paragraph" w:customStyle="1" w:styleId="7233E228F6B94B1FBFC88F9BE558873714">
    <w:name w:val="7233E228F6B94B1FBFC88F9BE558873714"/>
    <w:rsid w:val="00A37BEA"/>
    <w:pPr>
      <w:ind w:left="720"/>
      <w:contextualSpacing/>
    </w:pPr>
  </w:style>
  <w:style w:type="paragraph" w:customStyle="1" w:styleId="D96854BFECE64C978FB3BF905BF0B03114">
    <w:name w:val="D96854BFECE64C978FB3BF905BF0B03114"/>
    <w:rsid w:val="00A37BEA"/>
    <w:pPr>
      <w:ind w:left="720"/>
      <w:contextualSpacing/>
    </w:pPr>
  </w:style>
  <w:style w:type="paragraph" w:customStyle="1" w:styleId="29A07E4D90D049019F4B0A90646CEBC114">
    <w:name w:val="29A07E4D90D049019F4B0A90646CEBC114"/>
    <w:rsid w:val="00A37BEA"/>
    <w:pPr>
      <w:ind w:left="720"/>
      <w:contextualSpacing/>
    </w:pPr>
  </w:style>
  <w:style w:type="paragraph" w:customStyle="1" w:styleId="75079A33CEB14D4293BEC6AC4D44091E14">
    <w:name w:val="75079A33CEB14D4293BEC6AC4D44091E14"/>
    <w:rsid w:val="00A37BEA"/>
    <w:pPr>
      <w:ind w:left="720"/>
      <w:contextualSpacing/>
    </w:pPr>
  </w:style>
  <w:style w:type="paragraph" w:customStyle="1" w:styleId="02E404BAF5E94AF8A5156AAA6E42819214">
    <w:name w:val="02E404BAF5E94AF8A5156AAA6E42819214"/>
    <w:rsid w:val="00A37BEA"/>
    <w:pPr>
      <w:ind w:left="720"/>
      <w:contextualSpacing/>
    </w:pPr>
  </w:style>
  <w:style w:type="paragraph" w:customStyle="1" w:styleId="818B5D9DC9A74EF4A9A41EBF315A0DA614">
    <w:name w:val="818B5D9DC9A74EF4A9A41EBF315A0DA614"/>
    <w:rsid w:val="00A37BEA"/>
    <w:pPr>
      <w:ind w:left="720"/>
      <w:contextualSpacing/>
    </w:pPr>
  </w:style>
  <w:style w:type="paragraph" w:customStyle="1" w:styleId="C6589932A4144403A32C64FA7FCC780914">
    <w:name w:val="C6589932A4144403A32C64FA7FCC780914"/>
    <w:rsid w:val="00A37BEA"/>
    <w:pPr>
      <w:ind w:left="720"/>
      <w:contextualSpacing/>
    </w:pPr>
  </w:style>
  <w:style w:type="paragraph" w:customStyle="1" w:styleId="F41EE6D707654936A8310E87F53C703C14">
    <w:name w:val="F41EE6D707654936A8310E87F53C703C14"/>
    <w:rsid w:val="00A37BEA"/>
    <w:pPr>
      <w:ind w:left="720"/>
      <w:contextualSpacing/>
    </w:pPr>
  </w:style>
  <w:style w:type="paragraph" w:customStyle="1" w:styleId="1C8C917A6E074AE996567BCE2B0357C114">
    <w:name w:val="1C8C917A6E074AE996567BCE2B0357C114"/>
    <w:rsid w:val="00A37BEA"/>
    <w:pPr>
      <w:ind w:left="720"/>
      <w:contextualSpacing/>
    </w:pPr>
  </w:style>
  <w:style w:type="paragraph" w:customStyle="1" w:styleId="072AD74C33D449C188A86E3586A9A37514">
    <w:name w:val="072AD74C33D449C188A86E3586A9A37514"/>
    <w:rsid w:val="00A37BEA"/>
  </w:style>
  <w:style w:type="paragraph" w:customStyle="1" w:styleId="52B64573B75B4BA69FE052266EF313A014">
    <w:name w:val="52B64573B75B4BA69FE052266EF313A014"/>
    <w:rsid w:val="00A37BEA"/>
  </w:style>
  <w:style w:type="paragraph" w:customStyle="1" w:styleId="B46F5308BC6B44EAA2560C53BACD5CC114">
    <w:name w:val="B46F5308BC6B44EAA2560C53BACD5CC114"/>
    <w:rsid w:val="00A37BEA"/>
  </w:style>
  <w:style w:type="paragraph" w:customStyle="1" w:styleId="5EF805BC38E64855911C95174DAE1A5114">
    <w:name w:val="5EF805BC38E64855911C95174DAE1A5114"/>
    <w:rsid w:val="00A37BEA"/>
  </w:style>
  <w:style w:type="paragraph" w:customStyle="1" w:styleId="764EAF39496545A2A514742AE31BB89816">
    <w:name w:val="764EAF39496545A2A514742AE31BB89816"/>
    <w:rsid w:val="00A37BEA"/>
  </w:style>
  <w:style w:type="paragraph" w:customStyle="1" w:styleId="8BB3A8D3DA8440E5B8F0E09E6F9F23A416">
    <w:name w:val="8BB3A8D3DA8440E5B8F0E09E6F9F23A416"/>
    <w:rsid w:val="00A37BEA"/>
  </w:style>
  <w:style w:type="paragraph" w:customStyle="1" w:styleId="160846F05FB4451C8EFA80652AD6D14716">
    <w:name w:val="160846F05FB4451C8EFA80652AD6D14716"/>
    <w:rsid w:val="00A37BEA"/>
  </w:style>
  <w:style w:type="paragraph" w:customStyle="1" w:styleId="2C0DCE79D33E4B44B01B858CE383BAA215">
    <w:name w:val="2C0DCE79D33E4B44B01B858CE383BAA215"/>
    <w:rsid w:val="00A37BEA"/>
  </w:style>
  <w:style w:type="paragraph" w:customStyle="1" w:styleId="C52514A8DA394428B7FBFA347437986015">
    <w:name w:val="C52514A8DA394428B7FBFA347437986015"/>
    <w:rsid w:val="00A37BEA"/>
  </w:style>
  <w:style w:type="paragraph" w:customStyle="1" w:styleId="005C0A7E6D7C4C3491BA00A060C0461E16">
    <w:name w:val="005C0A7E6D7C4C3491BA00A060C0461E16"/>
    <w:rsid w:val="00A37BEA"/>
  </w:style>
  <w:style w:type="paragraph" w:customStyle="1" w:styleId="C2F067548E48497AAD6F6941676C5A7F15">
    <w:name w:val="C2F067548E48497AAD6F6941676C5A7F15"/>
    <w:rsid w:val="00A37BEA"/>
  </w:style>
  <w:style w:type="paragraph" w:customStyle="1" w:styleId="EC2A4A9CB13D415E8CA5031C23DA62D415">
    <w:name w:val="EC2A4A9CB13D415E8CA5031C23DA62D415"/>
    <w:rsid w:val="00A37BEA"/>
    <w:pPr>
      <w:ind w:left="720"/>
      <w:contextualSpacing/>
    </w:pPr>
  </w:style>
  <w:style w:type="paragraph" w:customStyle="1" w:styleId="4324B9211BF24AE2B275596EBD5087FF15">
    <w:name w:val="4324B9211BF24AE2B275596EBD5087FF15"/>
    <w:rsid w:val="00A37BEA"/>
    <w:pPr>
      <w:ind w:left="720"/>
      <w:contextualSpacing/>
    </w:pPr>
  </w:style>
  <w:style w:type="paragraph" w:customStyle="1" w:styleId="50716628B30B41D6A5088244AE4FE2F615">
    <w:name w:val="50716628B30B41D6A5088244AE4FE2F615"/>
    <w:rsid w:val="00A37BEA"/>
    <w:pPr>
      <w:ind w:left="720"/>
      <w:contextualSpacing/>
    </w:pPr>
  </w:style>
  <w:style w:type="paragraph" w:customStyle="1" w:styleId="7233E228F6B94B1FBFC88F9BE558873715">
    <w:name w:val="7233E228F6B94B1FBFC88F9BE558873715"/>
    <w:rsid w:val="00A37BEA"/>
    <w:pPr>
      <w:ind w:left="720"/>
      <w:contextualSpacing/>
    </w:pPr>
  </w:style>
  <w:style w:type="paragraph" w:customStyle="1" w:styleId="D96854BFECE64C978FB3BF905BF0B03115">
    <w:name w:val="D96854BFECE64C978FB3BF905BF0B03115"/>
    <w:rsid w:val="00A37BEA"/>
    <w:pPr>
      <w:ind w:left="720"/>
      <w:contextualSpacing/>
    </w:pPr>
  </w:style>
  <w:style w:type="paragraph" w:customStyle="1" w:styleId="29A07E4D90D049019F4B0A90646CEBC115">
    <w:name w:val="29A07E4D90D049019F4B0A90646CEBC115"/>
    <w:rsid w:val="00A37BEA"/>
    <w:pPr>
      <w:ind w:left="720"/>
      <w:contextualSpacing/>
    </w:pPr>
  </w:style>
  <w:style w:type="paragraph" w:customStyle="1" w:styleId="75079A33CEB14D4293BEC6AC4D44091E15">
    <w:name w:val="75079A33CEB14D4293BEC6AC4D44091E15"/>
    <w:rsid w:val="00A37BEA"/>
    <w:pPr>
      <w:ind w:left="720"/>
      <w:contextualSpacing/>
    </w:pPr>
  </w:style>
  <w:style w:type="paragraph" w:customStyle="1" w:styleId="02E404BAF5E94AF8A5156AAA6E42819215">
    <w:name w:val="02E404BAF5E94AF8A5156AAA6E42819215"/>
    <w:rsid w:val="00A37BEA"/>
    <w:pPr>
      <w:ind w:left="720"/>
      <w:contextualSpacing/>
    </w:pPr>
  </w:style>
  <w:style w:type="paragraph" w:customStyle="1" w:styleId="818B5D9DC9A74EF4A9A41EBF315A0DA615">
    <w:name w:val="818B5D9DC9A74EF4A9A41EBF315A0DA615"/>
    <w:rsid w:val="00A37BEA"/>
    <w:pPr>
      <w:ind w:left="720"/>
      <w:contextualSpacing/>
    </w:pPr>
  </w:style>
  <w:style w:type="paragraph" w:customStyle="1" w:styleId="C6589932A4144403A32C64FA7FCC780915">
    <w:name w:val="C6589932A4144403A32C64FA7FCC780915"/>
    <w:rsid w:val="00A37BEA"/>
    <w:pPr>
      <w:ind w:left="720"/>
      <w:contextualSpacing/>
    </w:pPr>
  </w:style>
  <w:style w:type="paragraph" w:customStyle="1" w:styleId="F41EE6D707654936A8310E87F53C703C15">
    <w:name w:val="F41EE6D707654936A8310E87F53C703C15"/>
    <w:rsid w:val="00A37BEA"/>
    <w:pPr>
      <w:ind w:left="720"/>
      <w:contextualSpacing/>
    </w:pPr>
  </w:style>
  <w:style w:type="paragraph" w:customStyle="1" w:styleId="1C8C917A6E074AE996567BCE2B0357C115">
    <w:name w:val="1C8C917A6E074AE996567BCE2B0357C115"/>
    <w:rsid w:val="00A37BEA"/>
    <w:pPr>
      <w:ind w:left="720"/>
      <w:contextualSpacing/>
    </w:pPr>
  </w:style>
  <w:style w:type="paragraph" w:customStyle="1" w:styleId="072AD74C33D449C188A86E3586A9A37515">
    <w:name w:val="072AD74C33D449C188A86E3586A9A37515"/>
    <w:rsid w:val="00A37BEA"/>
  </w:style>
  <w:style w:type="paragraph" w:customStyle="1" w:styleId="52B64573B75B4BA69FE052266EF313A015">
    <w:name w:val="52B64573B75B4BA69FE052266EF313A015"/>
    <w:rsid w:val="00A37BEA"/>
  </w:style>
  <w:style w:type="paragraph" w:customStyle="1" w:styleId="B46F5308BC6B44EAA2560C53BACD5CC115">
    <w:name w:val="B46F5308BC6B44EAA2560C53BACD5CC115"/>
    <w:rsid w:val="00A37BEA"/>
  </w:style>
  <w:style w:type="paragraph" w:customStyle="1" w:styleId="5EF805BC38E64855911C95174DAE1A5115">
    <w:name w:val="5EF805BC38E64855911C95174DAE1A5115"/>
    <w:rsid w:val="00A37BEA"/>
  </w:style>
  <w:style w:type="paragraph" w:customStyle="1" w:styleId="764EAF39496545A2A514742AE31BB89817">
    <w:name w:val="764EAF39496545A2A514742AE31BB89817"/>
    <w:rsid w:val="00A37BEA"/>
  </w:style>
  <w:style w:type="paragraph" w:customStyle="1" w:styleId="8BB3A8D3DA8440E5B8F0E09E6F9F23A417">
    <w:name w:val="8BB3A8D3DA8440E5B8F0E09E6F9F23A417"/>
    <w:rsid w:val="00A37BEA"/>
  </w:style>
  <w:style w:type="paragraph" w:customStyle="1" w:styleId="160846F05FB4451C8EFA80652AD6D14717">
    <w:name w:val="160846F05FB4451C8EFA80652AD6D14717"/>
    <w:rsid w:val="00A37BEA"/>
  </w:style>
  <w:style w:type="paragraph" w:customStyle="1" w:styleId="2C0DCE79D33E4B44B01B858CE383BAA216">
    <w:name w:val="2C0DCE79D33E4B44B01B858CE383BAA216"/>
    <w:rsid w:val="00A37BEA"/>
  </w:style>
  <w:style w:type="paragraph" w:customStyle="1" w:styleId="C52514A8DA394428B7FBFA347437986016">
    <w:name w:val="C52514A8DA394428B7FBFA347437986016"/>
    <w:rsid w:val="00A37BEA"/>
  </w:style>
  <w:style w:type="paragraph" w:customStyle="1" w:styleId="005C0A7E6D7C4C3491BA00A060C0461E17">
    <w:name w:val="005C0A7E6D7C4C3491BA00A060C0461E17"/>
    <w:rsid w:val="00A37BEA"/>
  </w:style>
  <w:style w:type="paragraph" w:customStyle="1" w:styleId="C2F067548E48497AAD6F6941676C5A7F16">
    <w:name w:val="C2F067548E48497AAD6F6941676C5A7F16"/>
    <w:rsid w:val="00A37BEA"/>
  </w:style>
  <w:style w:type="paragraph" w:customStyle="1" w:styleId="EC2A4A9CB13D415E8CA5031C23DA62D416">
    <w:name w:val="EC2A4A9CB13D415E8CA5031C23DA62D416"/>
    <w:rsid w:val="00A37BEA"/>
    <w:pPr>
      <w:ind w:left="720"/>
      <w:contextualSpacing/>
    </w:pPr>
  </w:style>
  <w:style w:type="paragraph" w:customStyle="1" w:styleId="4324B9211BF24AE2B275596EBD5087FF16">
    <w:name w:val="4324B9211BF24AE2B275596EBD5087FF16"/>
    <w:rsid w:val="00A37BEA"/>
    <w:pPr>
      <w:ind w:left="720"/>
      <w:contextualSpacing/>
    </w:pPr>
  </w:style>
  <w:style w:type="paragraph" w:customStyle="1" w:styleId="50716628B30B41D6A5088244AE4FE2F616">
    <w:name w:val="50716628B30B41D6A5088244AE4FE2F616"/>
    <w:rsid w:val="00A37BEA"/>
    <w:pPr>
      <w:ind w:left="720"/>
      <w:contextualSpacing/>
    </w:pPr>
  </w:style>
  <w:style w:type="paragraph" w:customStyle="1" w:styleId="7233E228F6B94B1FBFC88F9BE558873716">
    <w:name w:val="7233E228F6B94B1FBFC88F9BE558873716"/>
    <w:rsid w:val="00A37BEA"/>
    <w:pPr>
      <w:ind w:left="720"/>
      <w:contextualSpacing/>
    </w:pPr>
  </w:style>
  <w:style w:type="paragraph" w:customStyle="1" w:styleId="D96854BFECE64C978FB3BF905BF0B03116">
    <w:name w:val="D96854BFECE64C978FB3BF905BF0B03116"/>
    <w:rsid w:val="00A37BEA"/>
    <w:pPr>
      <w:ind w:left="720"/>
      <w:contextualSpacing/>
    </w:pPr>
  </w:style>
  <w:style w:type="paragraph" w:customStyle="1" w:styleId="29A07E4D90D049019F4B0A90646CEBC116">
    <w:name w:val="29A07E4D90D049019F4B0A90646CEBC116"/>
    <w:rsid w:val="00A37BEA"/>
    <w:pPr>
      <w:ind w:left="720"/>
      <w:contextualSpacing/>
    </w:pPr>
  </w:style>
  <w:style w:type="paragraph" w:customStyle="1" w:styleId="75079A33CEB14D4293BEC6AC4D44091E16">
    <w:name w:val="75079A33CEB14D4293BEC6AC4D44091E16"/>
    <w:rsid w:val="00A37BEA"/>
    <w:pPr>
      <w:ind w:left="720"/>
      <w:contextualSpacing/>
    </w:pPr>
  </w:style>
  <w:style w:type="paragraph" w:customStyle="1" w:styleId="02E404BAF5E94AF8A5156AAA6E42819216">
    <w:name w:val="02E404BAF5E94AF8A5156AAA6E42819216"/>
    <w:rsid w:val="00A37BEA"/>
    <w:pPr>
      <w:ind w:left="720"/>
      <w:contextualSpacing/>
    </w:pPr>
  </w:style>
  <w:style w:type="paragraph" w:customStyle="1" w:styleId="818B5D9DC9A74EF4A9A41EBF315A0DA616">
    <w:name w:val="818B5D9DC9A74EF4A9A41EBF315A0DA616"/>
    <w:rsid w:val="00A37BEA"/>
    <w:pPr>
      <w:ind w:left="720"/>
      <w:contextualSpacing/>
    </w:pPr>
  </w:style>
  <w:style w:type="paragraph" w:customStyle="1" w:styleId="C6589932A4144403A32C64FA7FCC780916">
    <w:name w:val="C6589932A4144403A32C64FA7FCC780916"/>
    <w:rsid w:val="00A37BEA"/>
    <w:pPr>
      <w:ind w:left="720"/>
      <w:contextualSpacing/>
    </w:pPr>
  </w:style>
  <w:style w:type="paragraph" w:customStyle="1" w:styleId="F41EE6D707654936A8310E87F53C703C16">
    <w:name w:val="F41EE6D707654936A8310E87F53C703C16"/>
    <w:rsid w:val="00A37BEA"/>
    <w:pPr>
      <w:ind w:left="720"/>
      <w:contextualSpacing/>
    </w:pPr>
  </w:style>
  <w:style w:type="paragraph" w:customStyle="1" w:styleId="1C8C917A6E074AE996567BCE2B0357C116">
    <w:name w:val="1C8C917A6E074AE996567BCE2B0357C116"/>
    <w:rsid w:val="00A37BEA"/>
    <w:pPr>
      <w:ind w:left="720"/>
      <w:contextualSpacing/>
    </w:pPr>
  </w:style>
  <w:style w:type="paragraph" w:customStyle="1" w:styleId="072AD74C33D449C188A86E3586A9A37516">
    <w:name w:val="072AD74C33D449C188A86E3586A9A37516"/>
    <w:rsid w:val="00A37BEA"/>
  </w:style>
  <w:style w:type="paragraph" w:customStyle="1" w:styleId="52B64573B75B4BA69FE052266EF313A016">
    <w:name w:val="52B64573B75B4BA69FE052266EF313A016"/>
    <w:rsid w:val="00A37BEA"/>
  </w:style>
  <w:style w:type="paragraph" w:customStyle="1" w:styleId="B46F5308BC6B44EAA2560C53BACD5CC116">
    <w:name w:val="B46F5308BC6B44EAA2560C53BACD5CC116"/>
    <w:rsid w:val="00A37BEA"/>
  </w:style>
  <w:style w:type="paragraph" w:customStyle="1" w:styleId="5EF805BC38E64855911C95174DAE1A5116">
    <w:name w:val="5EF805BC38E64855911C95174DAE1A5116"/>
    <w:rsid w:val="00A37BEA"/>
  </w:style>
  <w:style w:type="paragraph" w:customStyle="1" w:styleId="764EAF39496545A2A514742AE31BB89818">
    <w:name w:val="764EAF39496545A2A514742AE31BB89818"/>
    <w:rsid w:val="00A37BEA"/>
  </w:style>
  <w:style w:type="paragraph" w:customStyle="1" w:styleId="8BB3A8D3DA8440E5B8F0E09E6F9F23A418">
    <w:name w:val="8BB3A8D3DA8440E5B8F0E09E6F9F23A418"/>
    <w:rsid w:val="00A37BEA"/>
  </w:style>
  <w:style w:type="paragraph" w:customStyle="1" w:styleId="160846F05FB4451C8EFA80652AD6D14718">
    <w:name w:val="160846F05FB4451C8EFA80652AD6D14718"/>
    <w:rsid w:val="00A37BEA"/>
  </w:style>
  <w:style w:type="paragraph" w:customStyle="1" w:styleId="2C0DCE79D33E4B44B01B858CE383BAA217">
    <w:name w:val="2C0DCE79D33E4B44B01B858CE383BAA217"/>
    <w:rsid w:val="00A37BEA"/>
  </w:style>
  <w:style w:type="paragraph" w:customStyle="1" w:styleId="C52514A8DA394428B7FBFA347437986017">
    <w:name w:val="C52514A8DA394428B7FBFA347437986017"/>
    <w:rsid w:val="00A37BEA"/>
  </w:style>
  <w:style w:type="paragraph" w:customStyle="1" w:styleId="005C0A7E6D7C4C3491BA00A060C0461E18">
    <w:name w:val="005C0A7E6D7C4C3491BA00A060C0461E18"/>
    <w:rsid w:val="00A37BEA"/>
  </w:style>
  <w:style w:type="paragraph" w:customStyle="1" w:styleId="C2F067548E48497AAD6F6941676C5A7F17">
    <w:name w:val="C2F067548E48497AAD6F6941676C5A7F17"/>
    <w:rsid w:val="00A37BEA"/>
  </w:style>
  <w:style w:type="paragraph" w:customStyle="1" w:styleId="EC2A4A9CB13D415E8CA5031C23DA62D417">
    <w:name w:val="EC2A4A9CB13D415E8CA5031C23DA62D417"/>
    <w:rsid w:val="00A37BEA"/>
    <w:pPr>
      <w:ind w:left="720"/>
      <w:contextualSpacing/>
    </w:pPr>
  </w:style>
  <w:style w:type="paragraph" w:customStyle="1" w:styleId="4324B9211BF24AE2B275596EBD5087FF17">
    <w:name w:val="4324B9211BF24AE2B275596EBD5087FF17"/>
    <w:rsid w:val="00A37BEA"/>
    <w:pPr>
      <w:ind w:left="720"/>
      <w:contextualSpacing/>
    </w:pPr>
  </w:style>
  <w:style w:type="paragraph" w:customStyle="1" w:styleId="50716628B30B41D6A5088244AE4FE2F617">
    <w:name w:val="50716628B30B41D6A5088244AE4FE2F617"/>
    <w:rsid w:val="00A37BEA"/>
    <w:pPr>
      <w:ind w:left="720"/>
      <w:contextualSpacing/>
    </w:pPr>
  </w:style>
  <w:style w:type="paragraph" w:customStyle="1" w:styleId="7233E228F6B94B1FBFC88F9BE558873717">
    <w:name w:val="7233E228F6B94B1FBFC88F9BE558873717"/>
    <w:rsid w:val="00A37BEA"/>
    <w:pPr>
      <w:ind w:left="720"/>
      <w:contextualSpacing/>
    </w:pPr>
  </w:style>
  <w:style w:type="paragraph" w:customStyle="1" w:styleId="D96854BFECE64C978FB3BF905BF0B03117">
    <w:name w:val="D96854BFECE64C978FB3BF905BF0B03117"/>
    <w:rsid w:val="00A37BEA"/>
    <w:pPr>
      <w:ind w:left="720"/>
      <w:contextualSpacing/>
    </w:pPr>
  </w:style>
  <w:style w:type="paragraph" w:customStyle="1" w:styleId="29A07E4D90D049019F4B0A90646CEBC117">
    <w:name w:val="29A07E4D90D049019F4B0A90646CEBC117"/>
    <w:rsid w:val="00A37BEA"/>
    <w:pPr>
      <w:ind w:left="720"/>
      <w:contextualSpacing/>
    </w:pPr>
  </w:style>
  <w:style w:type="paragraph" w:customStyle="1" w:styleId="75079A33CEB14D4293BEC6AC4D44091E17">
    <w:name w:val="75079A33CEB14D4293BEC6AC4D44091E17"/>
    <w:rsid w:val="00A37BEA"/>
    <w:pPr>
      <w:ind w:left="720"/>
      <w:contextualSpacing/>
    </w:pPr>
  </w:style>
  <w:style w:type="paragraph" w:customStyle="1" w:styleId="02E404BAF5E94AF8A5156AAA6E42819217">
    <w:name w:val="02E404BAF5E94AF8A5156AAA6E42819217"/>
    <w:rsid w:val="00A37BEA"/>
    <w:pPr>
      <w:ind w:left="720"/>
      <w:contextualSpacing/>
    </w:pPr>
  </w:style>
  <w:style w:type="paragraph" w:customStyle="1" w:styleId="818B5D9DC9A74EF4A9A41EBF315A0DA617">
    <w:name w:val="818B5D9DC9A74EF4A9A41EBF315A0DA617"/>
    <w:rsid w:val="00A37BEA"/>
    <w:pPr>
      <w:ind w:left="720"/>
      <w:contextualSpacing/>
    </w:pPr>
  </w:style>
  <w:style w:type="paragraph" w:customStyle="1" w:styleId="C6589932A4144403A32C64FA7FCC780917">
    <w:name w:val="C6589932A4144403A32C64FA7FCC780917"/>
    <w:rsid w:val="00A37BEA"/>
    <w:pPr>
      <w:ind w:left="720"/>
      <w:contextualSpacing/>
    </w:pPr>
  </w:style>
  <w:style w:type="paragraph" w:customStyle="1" w:styleId="F41EE6D707654936A8310E87F53C703C17">
    <w:name w:val="F41EE6D707654936A8310E87F53C703C17"/>
    <w:rsid w:val="00A37BEA"/>
    <w:pPr>
      <w:ind w:left="720"/>
      <w:contextualSpacing/>
    </w:pPr>
  </w:style>
  <w:style w:type="paragraph" w:customStyle="1" w:styleId="1C8C917A6E074AE996567BCE2B0357C117">
    <w:name w:val="1C8C917A6E074AE996567BCE2B0357C117"/>
    <w:rsid w:val="00A37BEA"/>
    <w:pPr>
      <w:ind w:left="720"/>
      <w:contextualSpacing/>
    </w:pPr>
  </w:style>
  <w:style w:type="paragraph" w:customStyle="1" w:styleId="072AD74C33D449C188A86E3586A9A37517">
    <w:name w:val="072AD74C33D449C188A86E3586A9A37517"/>
    <w:rsid w:val="00A37BEA"/>
  </w:style>
  <w:style w:type="paragraph" w:customStyle="1" w:styleId="52B64573B75B4BA69FE052266EF313A017">
    <w:name w:val="52B64573B75B4BA69FE052266EF313A017"/>
    <w:rsid w:val="00A37BEA"/>
  </w:style>
  <w:style w:type="paragraph" w:customStyle="1" w:styleId="B46F5308BC6B44EAA2560C53BACD5CC117">
    <w:name w:val="B46F5308BC6B44EAA2560C53BACD5CC117"/>
    <w:rsid w:val="00A37BEA"/>
  </w:style>
  <w:style w:type="paragraph" w:customStyle="1" w:styleId="5EF805BC38E64855911C95174DAE1A5117">
    <w:name w:val="5EF805BC38E64855911C95174DAE1A5117"/>
    <w:rsid w:val="00A37BEA"/>
  </w:style>
  <w:style w:type="paragraph" w:customStyle="1" w:styleId="764EAF39496545A2A514742AE31BB89819">
    <w:name w:val="764EAF39496545A2A514742AE31BB89819"/>
    <w:rsid w:val="00A37BEA"/>
  </w:style>
  <w:style w:type="paragraph" w:customStyle="1" w:styleId="8BB3A8D3DA8440E5B8F0E09E6F9F23A419">
    <w:name w:val="8BB3A8D3DA8440E5B8F0E09E6F9F23A419"/>
    <w:rsid w:val="00A37BEA"/>
  </w:style>
  <w:style w:type="paragraph" w:customStyle="1" w:styleId="160846F05FB4451C8EFA80652AD6D14719">
    <w:name w:val="160846F05FB4451C8EFA80652AD6D14719"/>
    <w:rsid w:val="00A37BEA"/>
  </w:style>
  <w:style w:type="paragraph" w:customStyle="1" w:styleId="2C0DCE79D33E4B44B01B858CE383BAA218">
    <w:name w:val="2C0DCE79D33E4B44B01B858CE383BAA218"/>
    <w:rsid w:val="00A37BEA"/>
  </w:style>
  <w:style w:type="paragraph" w:customStyle="1" w:styleId="C52514A8DA394428B7FBFA347437986018">
    <w:name w:val="C52514A8DA394428B7FBFA347437986018"/>
    <w:rsid w:val="00A37BEA"/>
  </w:style>
  <w:style w:type="paragraph" w:customStyle="1" w:styleId="005C0A7E6D7C4C3491BA00A060C0461E19">
    <w:name w:val="005C0A7E6D7C4C3491BA00A060C0461E19"/>
    <w:rsid w:val="00A37BEA"/>
  </w:style>
  <w:style w:type="paragraph" w:customStyle="1" w:styleId="C2F067548E48497AAD6F6941676C5A7F18">
    <w:name w:val="C2F067548E48497AAD6F6941676C5A7F18"/>
    <w:rsid w:val="00A37BEA"/>
  </w:style>
  <w:style w:type="paragraph" w:customStyle="1" w:styleId="EC2A4A9CB13D415E8CA5031C23DA62D418">
    <w:name w:val="EC2A4A9CB13D415E8CA5031C23DA62D418"/>
    <w:rsid w:val="00A37BEA"/>
    <w:pPr>
      <w:ind w:left="720"/>
      <w:contextualSpacing/>
    </w:pPr>
  </w:style>
  <w:style w:type="paragraph" w:customStyle="1" w:styleId="4324B9211BF24AE2B275596EBD5087FF18">
    <w:name w:val="4324B9211BF24AE2B275596EBD5087FF18"/>
    <w:rsid w:val="00A37BEA"/>
    <w:pPr>
      <w:ind w:left="720"/>
      <w:contextualSpacing/>
    </w:pPr>
  </w:style>
  <w:style w:type="paragraph" w:customStyle="1" w:styleId="50716628B30B41D6A5088244AE4FE2F618">
    <w:name w:val="50716628B30B41D6A5088244AE4FE2F618"/>
    <w:rsid w:val="00A37BEA"/>
    <w:pPr>
      <w:ind w:left="720"/>
      <w:contextualSpacing/>
    </w:pPr>
  </w:style>
  <w:style w:type="paragraph" w:customStyle="1" w:styleId="7233E228F6B94B1FBFC88F9BE558873718">
    <w:name w:val="7233E228F6B94B1FBFC88F9BE558873718"/>
    <w:rsid w:val="00A37BEA"/>
    <w:pPr>
      <w:ind w:left="720"/>
      <w:contextualSpacing/>
    </w:pPr>
  </w:style>
  <w:style w:type="paragraph" w:customStyle="1" w:styleId="D96854BFECE64C978FB3BF905BF0B03118">
    <w:name w:val="D96854BFECE64C978FB3BF905BF0B03118"/>
    <w:rsid w:val="00A37BEA"/>
    <w:pPr>
      <w:ind w:left="720"/>
      <w:contextualSpacing/>
    </w:pPr>
  </w:style>
  <w:style w:type="paragraph" w:customStyle="1" w:styleId="29A07E4D90D049019F4B0A90646CEBC118">
    <w:name w:val="29A07E4D90D049019F4B0A90646CEBC118"/>
    <w:rsid w:val="00A37BEA"/>
    <w:pPr>
      <w:ind w:left="720"/>
      <w:contextualSpacing/>
    </w:pPr>
  </w:style>
  <w:style w:type="paragraph" w:customStyle="1" w:styleId="75079A33CEB14D4293BEC6AC4D44091E18">
    <w:name w:val="75079A33CEB14D4293BEC6AC4D44091E18"/>
    <w:rsid w:val="00A37BEA"/>
    <w:pPr>
      <w:ind w:left="720"/>
      <w:contextualSpacing/>
    </w:pPr>
  </w:style>
  <w:style w:type="paragraph" w:customStyle="1" w:styleId="02E404BAF5E94AF8A5156AAA6E42819218">
    <w:name w:val="02E404BAF5E94AF8A5156AAA6E42819218"/>
    <w:rsid w:val="00A37BEA"/>
    <w:pPr>
      <w:ind w:left="720"/>
      <w:contextualSpacing/>
    </w:pPr>
  </w:style>
  <w:style w:type="paragraph" w:customStyle="1" w:styleId="818B5D9DC9A74EF4A9A41EBF315A0DA618">
    <w:name w:val="818B5D9DC9A74EF4A9A41EBF315A0DA618"/>
    <w:rsid w:val="00A37BEA"/>
    <w:pPr>
      <w:ind w:left="720"/>
      <w:contextualSpacing/>
    </w:pPr>
  </w:style>
  <w:style w:type="paragraph" w:customStyle="1" w:styleId="C6589932A4144403A32C64FA7FCC780918">
    <w:name w:val="C6589932A4144403A32C64FA7FCC780918"/>
    <w:rsid w:val="00A37BEA"/>
    <w:pPr>
      <w:ind w:left="720"/>
      <w:contextualSpacing/>
    </w:pPr>
  </w:style>
  <w:style w:type="paragraph" w:customStyle="1" w:styleId="F41EE6D707654936A8310E87F53C703C18">
    <w:name w:val="F41EE6D707654936A8310E87F53C703C18"/>
    <w:rsid w:val="00A37BEA"/>
    <w:pPr>
      <w:ind w:left="720"/>
      <w:contextualSpacing/>
    </w:pPr>
  </w:style>
  <w:style w:type="paragraph" w:customStyle="1" w:styleId="1C8C917A6E074AE996567BCE2B0357C118">
    <w:name w:val="1C8C917A6E074AE996567BCE2B0357C118"/>
    <w:rsid w:val="00A37BEA"/>
    <w:pPr>
      <w:ind w:left="720"/>
      <w:contextualSpacing/>
    </w:pPr>
  </w:style>
  <w:style w:type="paragraph" w:customStyle="1" w:styleId="072AD74C33D449C188A86E3586A9A37518">
    <w:name w:val="072AD74C33D449C188A86E3586A9A37518"/>
    <w:rsid w:val="00A37BEA"/>
  </w:style>
  <w:style w:type="paragraph" w:customStyle="1" w:styleId="52B64573B75B4BA69FE052266EF313A018">
    <w:name w:val="52B64573B75B4BA69FE052266EF313A018"/>
    <w:rsid w:val="00A37BEA"/>
  </w:style>
  <w:style w:type="paragraph" w:customStyle="1" w:styleId="B46F5308BC6B44EAA2560C53BACD5CC118">
    <w:name w:val="B46F5308BC6B44EAA2560C53BACD5CC118"/>
    <w:rsid w:val="00A37BEA"/>
  </w:style>
  <w:style w:type="paragraph" w:customStyle="1" w:styleId="5EF805BC38E64855911C95174DAE1A5118">
    <w:name w:val="5EF805BC38E64855911C95174DAE1A5118"/>
    <w:rsid w:val="00A37BEA"/>
  </w:style>
  <w:style w:type="paragraph" w:customStyle="1" w:styleId="764EAF39496545A2A514742AE31BB89820">
    <w:name w:val="764EAF39496545A2A514742AE31BB89820"/>
    <w:rsid w:val="00A37BEA"/>
  </w:style>
  <w:style w:type="paragraph" w:customStyle="1" w:styleId="8BB3A8D3DA8440E5B8F0E09E6F9F23A420">
    <w:name w:val="8BB3A8D3DA8440E5B8F0E09E6F9F23A420"/>
    <w:rsid w:val="00A37BEA"/>
  </w:style>
  <w:style w:type="paragraph" w:customStyle="1" w:styleId="160846F05FB4451C8EFA80652AD6D14720">
    <w:name w:val="160846F05FB4451C8EFA80652AD6D14720"/>
    <w:rsid w:val="00A37BEA"/>
  </w:style>
  <w:style w:type="paragraph" w:customStyle="1" w:styleId="2C0DCE79D33E4B44B01B858CE383BAA219">
    <w:name w:val="2C0DCE79D33E4B44B01B858CE383BAA219"/>
    <w:rsid w:val="00A37BEA"/>
  </w:style>
  <w:style w:type="paragraph" w:customStyle="1" w:styleId="C52514A8DA394428B7FBFA347437986019">
    <w:name w:val="C52514A8DA394428B7FBFA347437986019"/>
    <w:rsid w:val="00A37BEA"/>
  </w:style>
  <w:style w:type="paragraph" w:customStyle="1" w:styleId="005C0A7E6D7C4C3491BA00A060C0461E20">
    <w:name w:val="005C0A7E6D7C4C3491BA00A060C0461E20"/>
    <w:rsid w:val="00A37BEA"/>
  </w:style>
  <w:style w:type="paragraph" w:customStyle="1" w:styleId="C2F067548E48497AAD6F6941676C5A7F19">
    <w:name w:val="C2F067548E48497AAD6F6941676C5A7F19"/>
    <w:rsid w:val="00A37BEA"/>
  </w:style>
  <w:style w:type="paragraph" w:customStyle="1" w:styleId="EC2A4A9CB13D415E8CA5031C23DA62D419">
    <w:name w:val="EC2A4A9CB13D415E8CA5031C23DA62D419"/>
    <w:rsid w:val="00A37BEA"/>
    <w:pPr>
      <w:ind w:left="720"/>
      <w:contextualSpacing/>
    </w:pPr>
  </w:style>
  <w:style w:type="paragraph" w:customStyle="1" w:styleId="4324B9211BF24AE2B275596EBD5087FF19">
    <w:name w:val="4324B9211BF24AE2B275596EBD5087FF19"/>
    <w:rsid w:val="00A37BEA"/>
    <w:pPr>
      <w:ind w:left="720"/>
      <w:contextualSpacing/>
    </w:pPr>
  </w:style>
  <w:style w:type="paragraph" w:customStyle="1" w:styleId="50716628B30B41D6A5088244AE4FE2F619">
    <w:name w:val="50716628B30B41D6A5088244AE4FE2F619"/>
    <w:rsid w:val="00A37BEA"/>
    <w:pPr>
      <w:ind w:left="720"/>
      <w:contextualSpacing/>
    </w:pPr>
  </w:style>
  <w:style w:type="paragraph" w:customStyle="1" w:styleId="7233E228F6B94B1FBFC88F9BE558873719">
    <w:name w:val="7233E228F6B94B1FBFC88F9BE558873719"/>
    <w:rsid w:val="00A37BEA"/>
    <w:pPr>
      <w:ind w:left="720"/>
      <w:contextualSpacing/>
    </w:pPr>
  </w:style>
  <w:style w:type="paragraph" w:customStyle="1" w:styleId="D96854BFECE64C978FB3BF905BF0B03119">
    <w:name w:val="D96854BFECE64C978FB3BF905BF0B03119"/>
    <w:rsid w:val="00A37BEA"/>
    <w:pPr>
      <w:ind w:left="720"/>
      <w:contextualSpacing/>
    </w:pPr>
  </w:style>
  <w:style w:type="paragraph" w:customStyle="1" w:styleId="29A07E4D90D049019F4B0A90646CEBC119">
    <w:name w:val="29A07E4D90D049019F4B0A90646CEBC119"/>
    <w:rsid w:val="00A37BEA"/>
    <w:pPr>
      <w:ind w:left="720"/>
      <w:contextualSpacing/>
    </w:pPr>
  </w:style>
  <w:style w:type="paragraph" w:customStyle="1" w:styleId="75079A33CEB14D4293BEC6AC4D44091E19">
    <w:name w:val="75079A33CEB14D4293BEC6AC4D44091E19"/>
    <w:rsid w:val="00A37BEA"/>
    <w:pPr>
      <w:ind w:left="720"/>
      <w:contextualSpacing/>
    </w:pPr>
  </w:style>
  <w:style w:type="paragraph" w:customStyle="1" w:styleId="02E404BAF5E94AF8A5156AAA6E42819219">
    <w:name w:val="02E404BAF5E94AF8A5156AAA6E42819219"/>
    <w:rsid w:val="00A37BEA"/>
    <w:pPr>
      <w:ind w:left="720"/>
      <w:contextualSpacing/>
    </w:pPr>
  </w:style>
  <w:style w:type="paragraph" w:customStyle="1" w:styleId="818B5D9DC9A74EF4A9A41EBF315A0DA619">
    <w:name w:val="818B5D9DC9A74EF4A9A41EBF315A0DA619"/>
    <w:rsid w:val="00A37BEA"/>
    <w:pPr>
      <w:ind w:left="720"/>
      <w:contextualSpacing/>
    </w:pPr>
  </w:style>
  <w:style w:type="paragraph" w:customStyle="1" w:styleId="C6589932A4144403A32C64FA7FCC780919">
    <w:name w:val="C6589932A4144403A32C64FA7FCC780919"/>
    <w:rsid w:val="00A37BEA"/>
    <w:pPr>
      <w:ind w:left="720"/>
      <w:contextualSpacing/>
    </w:pPr>
  </w:style>
  <w:style w:type="paragraph" w:customStyle="1" w:styleId="F41EE6D707654936A8310E87F53C703C19">
    <w:name w:val="F41EE6D707654936A8310E87F53C703C19"/>
    <w:rsid w:val="00A37BEA"/>
    <w:pPr>
      <w:ind w:left="720"/>
      <w:contextualSpacing/>
    </w:pPr>
  </w:style>
  <w:style w:type="paragraph" w:customStyle="1" w:styleId="1C8C917A6E074AE996567BCE2B0357C119">
    <w:name w:val="1C8C917A6E074AE996567BCE2B0357C119"/>
    <w:rsid w:val="00A37BEA"/>
    <w:pPr>
      <w:ind w:left="720"/>
      <w:contextualSpacing/>
    </w:pPr>
  </w:style>
  <w:style w:type="paragraph" w:customStyle="1" w:styleId="072AD74C33D449C188A86E3586A9A37519">
    <w:name w:val="072AD74C33D449C188A86E3586A9A37519"/>
    <w:rsid w:val="00A37BEA"/>
  </w:style>
  <w:style w:type="paragraph" w:customStyle="1" w:styleId="52B64573B75B4BA69FE052266EF313A019">
    <w:name w:val="52B64573B75B4BA69FE052266EF313A019"/>
    <w:rsid w:val="00A37BEA"/>
  </w:style>
  <w:style w:type="paragraph" w:customStyle="1" w:styleId="B46F5308BC6B44EAA2560C53BACD5CC119">
    <w:name w:val="B46F5308BC6B44EAA2560C53BACD5CC119"/>
    <w:rsid w:val="00A37BEA"/>
  </w:style>
  <w:style w:type="paragraph" w:customStyle="1" w:styleId="5EF805BC38E64855911C95174DAE1A5119">
    <w:name w:val="5EF805BC38E64855911C95174DAE1A5119"/>
    <w:rsid w:val="00A37BEA"/>
  </w:style>
  <w:style w:type="paragraph" w:customStyle="1" w:styleId="764EAF39496545A2A514742AE31BB89821">
    <w:name w:val="764EAF39496545A2A514742AE31BB89821"/>
    <w:rsid w:val="00A37BEA"/>
  </w:style>
  <w:style w:type="paragraph" w:customStyle="1" w:styleId="8BB3A8D3DA8440E5B8F0E09E6F9F23A421">
    <w:name w:val="8BB3A8D3DA8440E5B8F0E09E6F9F23A421"/>
    <w:rsid w:val="00A37BEA"/>
  </w:style>
  <w:style w:type="paragraph" w:customStyle="1" w:styleId="160846F05FB4451C8EFA80652AD6D14721">
    <w:name w:val="160846F05FB4451C8EFA80652AD6D14721"/>
    <w:rsid w:val="00A37BEA"/>
  </w:style>
  <w:style w:type="paragraph" w:customStyle="1" w:styleId="2C0DCE79D33E4B44B01B858CE383BAA220">
    <w:name w:val="2C0DCE79D33E4B44B01B858CE383BAA220"/>
    <w:rsid w:val="00A37BEA"/>
  </w:style>
  <w:style w:type="paragraph" w:customStyle="1" w:styleId="C52514A8DA394428B7FBFA347437986020">
    <w:name w:val="C52514A8DA394428B7FBFA347437986020"/>
    <w:rsid w:val="00A37BEA"/>
  </w:style>
  <w:style w:type="paragraph" w:customStyle="1" w:styleId="005C0A7E6D7C4C3491BA00A060C0461E21">
    <w:name w:val="005C0A7E6D7C4C3491BA00A060C0461E21"/>
    <w:rsid w:val="00A37BEA"/>
  </w:style>
  <w:style w:type="paragraph" w:customStyle="1" w:styleId="C2F067548E48497AAD6F6941676C5A7F20">
    <w:name w:val="C2F067548E48497AAD6F6941676C5A7F20"/>
    <w:rsid w:val="00A37BEA"/>
  </w:style>
  <w:style w:type="paragraph" w:customStyle="1" w:styleId="EC2A4A9CB13D415E8CA5031C23DA62D420">
    <w:name w:val="EC2A4A9CB13D415E8CA5031C23DA62D420"/>
    <w:rsid w:val="00A37BEA"/>
    <w:pPr>
      <w:ind w:left="720"/>
      <w:contextualSpacing/>
    </w:pPr>
  </w:style>
  <w:style w:type="paragraph" w:customStyle="1" w:styleId="4324B9211BF24AE2B275596EBD5087FF20">
    <w:name w:val="4324B9211BF24AE2B275596EBD5087FF20"/>
    <w:rsid w:val="00A37BEA"/>
    <w:pPr>
      <w:ind w:left="720"/>
      <w:contextualSpacing/>
    </w:pPr>
  </w:style>
  <w:style w:type="paragraph" w:customStyle="1" w:styleId="50716628B30B41D6A5088244AE4FE2F620">
    <w:name w:val="50716628B30B41D6A5088244AE4FE2F620"/>
    <w:rsid w:val="00A37BEA"/>
    <w:pPr>
      <w:ind w:left="720"/>
      <w:contextualSpacing/>
    </w:pPr>
  </w:style>
  <w:style w:type="paragraph" w:customStyle="1" w:styleId="7233E228F6B94B1FBFC88F9BE558873720">
    <w:name w:val="7233E228F6B94B1FBFC88F9BE558873720"/>
    <w:rsid w:val="00A37BEA"/>
    <w:pPr>
      <w:ind w:left="720"/>
      <w:contextualSpacing/>
    </w:pPr>
  </w:style>
  <w:style w:type="paragraph" w:customStyle="1" w:styleId="D96854BFECE64C978FB3BF905BF0B03120">
    <w:name w:val="D96854BFECE64C978FB3BF905BF0B03120"/>
    <w:rsid w:val="00A37BEA"/>
    <w:pPr>
      <w:ind w:left="720"/>
      <w:contextualSpacing/>
    </w:pPr>
  </w:style>
  <w:style w:type="paragraph" w:customStyle="1" w:styleId="29A07E4D90D049019F4B0A90646CEBC120">
    <w:name w:val="29A07E4D90D049019F4B0A90646CEBC120"/>
    <w:rsid w:val="00A37BEA"/>
    <w:pPr>
      <w:ind w:left="720"/>
      <w:contextualSpacing/>
    </w:pPr>
  </w:style>
  <w:style w:type="paragraph" w:customStyle="1" w:styleId="75079A33CEB14D4293BEC6AC4D44091E20">
    <w:name w:val="75079A33CEB14D4293BEC6AC4D44091E20"/>
    <w:rsid w:val="00A37BEA"/>
    <w:pPr>
      <w:ind w:left="720"/>
      <w:contextualSpacing/>
    </w:pPr>
  </w:style>
  <w:style w:type="paragraph" w:customStyle="1" w:styleId="02E404BAF5E94AF8A5156AAA6E42819220">
    <w:name w:val="02E404BAF5E94AF8A5156AAA6E42819220"/>
    <w:rsid w:val="00A37BEA"/>
    <w:pPr>
      <w:ind w:left="720"/>
      <w:contextualSpacing/>
    </w:pPr>
  </w:style>
  <w:style w:type="paragraph" w:customStyle="1" w:styleId="818B5D9DC9A74EF4A9A41EBF315A0DA620">
    <w:name w:val="818B5D9DC9A74EF4A9A41EBF315A0DA620"/>
    <w:rsid w:val="00A37BEA"/>
    <w:pPr>
      <w:ind w:left="720"/>
      <w:contextualSpacing/>
    </w:pPr>
  </w:style>
  <w:style w:type="paragraph" w:customStyle="1" w:styleId="C6589932A4144403A32C64FA7FCC780920">
    <w:name w:val="C6589932A4144403A32C64FA7FCC780920"/>
    <w:rsid w:val="00A37BEA"/>
    <w:pPr>
      <w:ind w:left="720"/>
      <w:contextualSpacing/>
    </w:pPr>
  </w:style>
  <w:style w:type="paragraph" w:customStyle="1" w:styleId="F41EE6D707654936A8310E87F53C703C20">
    <w:name w:val="F41EE6D707654936A8310E87F53C703C20"/>
    <w:rsid w:val="00A37BEA"/>
    <w:pPr>
      <w:ind w:left="720"/>
      <w:contextualSpacing/>
    </w:pPr>
  </w:style>
  <w:style w:type="paragraph" w:customStyle="1" w:styleId="1C8C917A6E074AE996567BCE2B0357C120">
    <w:name w:val="1C8C917A6E074AE996567BCE2B0357C120"/>
    <w:rsid w:val="00A37BEA"/>
    <w:pPr>
      <w:ind w:left="720"/>
      <w:contextualSpacing/>
    </w:pPr>
  </w:style>
  <w:style w:type="paragraph" w:customStyle="1" w:styleId="072AD74C33D449C188A86E3586A9A37520">
    <w:name w:val="072AD74C33D449C188A86E3586A9A37520"/>
    <w:rsid w:val="00A37BEA"/>
  </w:style>
  <w:style w:type="paragraph" w:customStyle="1" w:styleId="52B64573B75B4BA69FE052266EF313A020">
    <w:name w:val="52B64573B75B4BA69FE052266EF313A020"/>
    <w:rsid w:val="00A37BEA"/>
  </w:style>
  <w:style w:type="paragraph" w:customStyle="1" w:styleId="B46F5308BC6B44EAA2560C53BACD5CC120">
    <w:name w:val="B46F5308BC6B44EAA2560C53BACD5CC120"/>
    <w:rsid w:val="00A37BEA"/>
  </w:style>
  <w:style w:type="paragraph" w:customStyle="1" w:styleId="5EF805BC38E64855911C95174DAE1A5120">
    <w:name w:val="5EF805BC38E64855911C95174DAE1A5120"/>
    <w:rsid w:val="00A37BEA"/>
  </w:style>
  <w:style w:type="paragraph" w:customStyle="1" w:styleId="764EAF39496545A2A514742AE31BB89822">
    <w:name w:val="764EAF39496545A2A514742AE31BB89822"/>
    <w:rsid w:val="00A37BEA"/>
  </w:style>
  <w:style w:type="paragraph" w:customStyle="1" w:styleId="8BB3A8D3DA8440E5B8F0E09E6F9F23A422">
    <w:name w:val="8BB3A8D3DA8440E5B8F0E09E6F9F23A422"/>
    <w:rsid w:val="00A37BEA"/>
  </w:style>
  <w:style w:type="paragraph" w:customStyle="1" w:styleId="160846F05FB4451C8EFA80652AD6D14722">
    <w:name w:val="160846F05FB4451C8EFA80652AD6D14722"/>
    <w:rsid w:val="00A37BEA"/>
  </w:style>
  <w:style w:type="paragraph" w:customStyle="1" w:styleId="2C0DCE79D33E4B44B01B858CE383BAA221">
    <w:name w:val="2C0DCE79D33E4B44B01B858CE383BAA221"/>
    <w:rsid w:val="00A37BEA"/>
  </w:style>
  <w:style w:type="paragraph" w:customStyle="1" w:styleId="C52514A8DA394428B7FBFA347437986021">
    <w:name w:val="C52514A8DA394428B7FBFA347437986021"/>
    <w:rsid w:val="00A37BEA"/>
  </w:style>
  <w:style w:type="paragraph" w:customStyle="1" w:styleId="005C0A7E6D7C4C3491BA00A060C0461E22">
    <w:name w:val="005C0A7E6D7C4C3491BA00A060C0461E22"/>
    <w:rsid w:val="00A37BEA"/>
  </w:style>
  <w:style w:type="paragraph" w:customStyle="1" w:styleId="C2F067548E48497AAD6F6941676C5A7F21">
    <w:name w:val="C2F067548E48497AAD6F6941676C5A7F21"/>
    <w:rsid w:val="00A37BEA"/>
  </w:style>
  <w:style w:type="paragraph" w:customStyle="1" w:styleId="EC2A4A9CB13D415E8CA5031C23DA62D421">
    <w:name w:val="EC2A4A9CB13D415E8CA5031C23DA62D421"/>
    <w:rsid w:val="00A37BEA"/>
    <w:pPr>
      <w:ind w:left="720"/>
      <w:contextualSpacing/>
    </w:pPr>
  </w:style>
  <w:style w:type="paragraph" w:customStyle="1" w:styleId="4324B9211BF24AE2B275596EBD5087FF21">
    <w:name w:val="4324B9211BF24AE2B275596EBD5087FF21"/>
    <w:rsid w:val="00A37BEA"/>
    <w:pPr>
      <w:ind w:left="720"/>
      <w:contextualSpacing/>
    </w:pPr>
  </w:style>
  <w:style w:type="paragraph" w:customStyle="1" w:styleId="50716628B30B41D6A5088244AE4FE2F621">
    <w:name w:val="50716628B30B41D6A5088244AE4FE2F621"/>
    <w:rsid w:val="00A37BEA"/>
    <w:pPr>
      <w:ind w:left="720"/>
      <w:contextualSpacing/>
    </w:pPr>
  </w:style>
  <w:style w:type="paragraph" w:customStyle="1" w:styleId="7233E228F6B94B1FBFC88F9BE558873721">
    <w:name w:val="7233E228F6B94B1FBFC88F9BE558873721"/>
    <w:rsid w:val="00A37BEA"/>
    <w:pPr>
      <w:ind w:left="720"/>
      <w:contextualSpacing/>
    </w:pPr>
  </w:style>
  <w:style w:type="paragraph" w:customStyle="1" w:styleId="D96854BFECE64C978FB3BF905BF0B03121">
    <w:name w:val="D96854BFECE64C978FB3BF905BF0B03121"/>
    <w:rsid w:val="00A37BEA"/>
    <w:pPr>
      <w:ind w:left="720"/>
      <w:contextualSpacing/>
    </w:pPr>
  </w:style>
  <w:style w:type="paragraph" w:customStyle="1" w:styleId="29A07E4D90D049019F4B0A90646CEBC121">
    <w:name w:val="29A07E4D90D049019F4B0A90646CEBC121"/>
    <w:rsid w:val="00A37BEA"/>
    <w:pPr>
      <w:ind w:left="720"/>
      <w:contextualSpacing/>
    </w:pPr>
  </w:style>
  <w:style w:type="paragraph" w:customStyle="1" w:styleId="75079A33CEB14D4293BEC6AC4D44091E21">
    <w:name w:val="75079A33CEB14D4293BEC6AC4D44091E21"/>
    <w:rsid w:val="00A37BEA"/>
    <w:pPr>
      <w:ind w:left="720"/>
      <w:contextualSpacing/>
    </w:pPr>
  </w:style>
  <w:style w:type="paragraph" w:customStyle="1" w:styleId="02E404BAF5E94AF8A5156AAA6E42819221">
    <w:name w:val="02E404BAF5E94AF8A5156AAA6E42819221"/>
    <w:rsid w:val="00A37BEA"/>
    <w:pPr>
      <w:ind w:left="720"/>
      <w:contextualSpacing/>
    </w:pPr>
  </w:style>
  <w:style w:type="paragraph" w:customStyle="1" w:styleId="818B5D9DC9A74EF4A9A41EBF315A0DA621">
    <w:name w:val="818B5D9DC9A74EF4A9A41EBF315A0DA621"/>
    <w:rsid w:val="00A37BEA"/>
    <w:pPr>
      <w:ind w:left="720"/>
      <w:contextualSpacing/>
    </w:pPr>
  </w:style>
  <w:style w:type="paragraph" w:customStyle="1" w:styleId="C6589932A4144403A32C64FA7FCC780921">
    <w:name w:val="C6589932A4144403A32C64FA7FCC780921"/>
    <w:rsid w:val="00A37BEA"/>
    <w:pPr>
      <w:ind w:left="720"/>
      <w:contextualSpacing/>
    </w:pPr>
  </w:style>
  <w:style w:type="paragraph" w:customStyle="1" w:styleId="F41EE6D707654936A8310E87F53C703C21">
    <w:name w:val="F41EE6D707654936A8310E87F53C703C21"/>
    <w:rsid w:val="00A37BEA"/>
    <w:pPr>
      <w:ind w:left="720"/>
      <w:contextualSpacing/>
    </w:pPr>
  </w:style>
  <w:style w:type="paragraph" w:customStyle="1" w:styleId="1C8C917A6E074AE996567BCE2B0357C121">
    <w:name w:val="1C8C917A6E074AE996567BCE2B0357C121"/>
    <w:rsid w:val="00A37BEA"/>
    <w:pPr>
      <w:ind w:left="720"/>
      <w:contextualSpacing/>
    </w:pPr>
  </w:style>
  <w:style w:type="paragraph" w:customStyle="1" w:styleId="072AD74C33D449C188A86E3586A9A37521">
    <w:name w:val="072AD74C33D449C188A86E3586A9A37521"/>
    <w:rsid w:val="00A37BEA"/>
  </w:style>
  <w:style w:type="paragraph" w:customStyle="1" w:styleId="52B64573B75B4BA69FE052266EF313A021">
    <w:name w:val="52B64573B75B4BA69FE052266EF313A021"/>
    <w:rsid w:val="00A37BEA"/>
  </w:style>
  <w:style w:type="paragraph" w:customStyle="1" w:styleId="B46F5308BC6B44EAA2560C53BACD5CC121">
    <w:name w:val="B46F5308BC6B44EAA2560C53BACD5CC121"/>
    <w:rsid w:val="00A37BEA"/>
  </w:style>
  <w:style w:type="paragraph" w:customStyle="1" w:styleId="5EF805BC38E64855911C95174DAE1A5121">
    <w:name w:val="5EF805BC38E64855911C95174DAE1A5121"/>
    <w:rsid w:val="00A37B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FC6987-D93B-42EA-8E9A-8DD0EEDD7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Information Template</Template>
  <TotalTime>0</TotalTime>
  <Pages>3</Pages>
  <Words>804</Words>
  <Characters>4584</Characters>
  <Application>Microsoft Office Word</Application>
  <DocSecurity>4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cjshaughnessy</dc:creator>
  <cp:lastModifiedBy>win7</cp:lastModifiedBy>
  <cp:revision>2</cp:revision>
  <dcterms:created xsi:type="dcterms:W3CDTF">2014-09-08T14:22:00Z</dcterms:created>
  <dcterms:modified xsi:type="dcterms:W3CDTF">2014-09-08T14:22:00Z</dcterms:modified>
</cp:coreProperties>
</file>